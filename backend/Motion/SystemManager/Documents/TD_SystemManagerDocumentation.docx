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40E" w:rsidRPr="003B3EC8" w:rsidRDefault="004426EB">
      <w:pPr>
        <w:rPr>
          <w:lang w:val="en-US"/>
        </w:rPr>
      </w:pPr>
      <w:bookmarkStart w:id="0" w:name="GO_Bookmark_FirstPage"/>
      <w:bookmarkStart w:id="1" w:name="_Toc287952312"/>
      <w:bookmarkStart w:id="2" w:name="_Toc293598981"/>
      <w:bookmarkStart w:id="3" w:name="_Toc293599001"/>
      <w:bookmarkStart w:id="4" w:name="_Toc293599022"/>
      <w:bookmarkStart w:id="5" w:name="_Toc293599103"/>
      <w:bookmarkStart w:id="6" w:name="_Toc293599417"/>
      <w:bookmarkStart w:id="7" w:name="_Toc293599443"/>
      <w:bookmarkStart w:id="8" w:name="_Toc293599474"/>
      <w:bookmarkStart w:id="9" w:name="_Toc293599632"/>
      <w:bookmarkStart w:id="10" w:name="_Toc293599734"/>
      <w:bookmarkStart w:id="11" w:name="_Toc293605510"/>
      <w:r>
        <w:rPr>
          <w:noProof/>
        </w:rPr>
        <w:drawing>
          <wp:anchor distT="0" distB="0" distL="114300" distR="114300" simplePos="0" relativeHeight="251649536" behindDoc="1" locked="1" layoutInCell="1" allowOverlap="1" wp14:anchorId="5042B771" wp14:editId="2A84458A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61580" cy="1090930"/>
            <wp:effectExtent l="0" t="0" r="1270" b="0"/>
            <wp:wrapTight wrapText="bothSides">
              <wp:wrapPolygon edited="0">
                <wp:start x="0" y="0"/>
                <wp:lineTo x="0" y="21122"/>
                <wp:lineTo x="21549" y="21122"/>
                <wp:lineTo x="21549" y="0"/>
                <wp:lineTo x="0" y="0"/>
              </wp:wrapPolygon>
            </wp:wrapTight>
            <wp:docPr id="46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1580" cy="1090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540E" w:rsidRPr="003B3EC8" w:rsidRDefault="00E9540E">
      <w:pPr>
        <w:rPr>
          <w:lang w:val="en-US"/>
        </w:rPr>
      </w:pPr>
    </w:p>
    <w:p w:rsidR="00E9540E" w:rsidRPr="003B3EC8" w:rsidRDefault="00E9540E">
      <w:pPr>
        <w:rPr>
          <w:lang w:val="en-US"/>
        </w:rPr>
      </w:pPr>
    </w:p>
    <w:p w:rsidR="00E9540E" w:rsidRPr="003B3EC8" w:rsidRDefault="00E9540E">
      <w:pPr>
        <w:rPr>
          <w:lang w:val="en-US"/>
        </w:rPr>
      </w:pPr>
    </w:p>
    <w:tbl>
      <w:tblPr>
        <w:tblW w:w="0" w:type="auto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8769"/>
      </w:tblGrid>
      <w:tr w:rsidR="00E9540E" w:rsidRPr="00C65889" w:rsidTr="00C65889">
        <w:tc>
          <w:tcPr>
            <w:tcW w:w="1008" w:type="dxa"/>
            <w:shd w:val="clear" w:color="auto" w:fill="auto"/>
          </w:tcPr>
          <w:p w:rsidR="00E9540E" w:rsidRPr="00C65889" w:rsidRDefault="00E9540E">
            <w:pPr>
              <w:rPr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9540E" w:rsidRPr="00C65889" w:rsidRDefault="00E9540E">
            <w:pPr>
              <w:rPr>
                <w:b/>
                <w:sz w:val="56"/>
                <w:szCs w:val="56"/>
                <w:lang w:val="en-US"/>
              </w:rPr>
            </w:pPr>
            <w:r w:rsidRPr="00C65889">
              <w:rPr>
                <w:b/>
                <w:sz w:val="56"/>
                <w:szCs w:val="56"/>
                <w:lang w:val="en-US"/>
              </w:rPr>
              <w:fldChar w:fldCharType="begin"/>
            </w:r>
            <w:r w:rsidRPr="00C65889">
              <w:rPr>
                <w:b/>
                <w:sz w:val="56"/>
                <w:szCs w:val="56"/>
                <w:lang w:val="en-US"/>
              </w:rPr>
              <w:instrText xml:space="preserve"> DOCPROPERTY  GO_Project  \* CHARFORMAT</w:instrText>
            </w:r>
            <w:r w:rsidRPr="00C65889">
              <w:rPr>
                <w:b/>
                <w:sz w:val="56"/>
                <w:szCs w:val="56"/>
                <w:lang w:val="en-US"/>
              </w:rPr>
              <w:fldChar w:fldCharType="separate"/>
            </w:r>
            <w:r w:rsidR="00951E13">
              <w:rPr>
                <w:b/>
                <w:sz w:val="56"/>
                <w:szCs w:val="56"/>
                <w:lang w:val="en-US"/>
              </w:rPr>
              <w:t>imotion</w:t>
            </w:r>
            <w:r w:rsidRPr="00C65889">
              <w:rPr>
                <w:b/>
                <w:sz w:val="56"/>
                <w:szCs w:val="56"/>
                <w:lang w:val="en-US"/>
              </w:rPr>
              <w:fldChar w:fldCharType="end"/>
            </w:r>
          </w:p>
        </w:tc>
      </w:tr>
      <w:tr w:rsidR="00E9540E" w:rsidRPr="00C65889" w:rsidTr="00C65889">
        <w:trPr>
          <w:cantSplit/>
          <w:trHeight w:val="284"/>
        </w:trPr>
        <w:tc>
          <w:tcPr>
            <w:tcW w:w="1008" w:type="dxa"/>
            <w:shd w:val="clear" w:color="auto" w:fill="auto"/>
          </w:tcPr>
          <w:p w:rsidR="00E9540E" w:rsidRPr="00C65889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9540E" w:rsidRPr="00C65889" w:rsidRDefault="00E9540E">
            <w:pPr>
              <w:rPr>
                <w:b/>
                <w:szCs w:val="22"/>
                <w:lang w:val="en-US"/>
              </w:rPr>
            </w:pPr>
          </w:p>
        </w:tc>
      </w:tr>
      <w:tr w:rsidR="00E9540E" w:rsidRPr="00C65889" w:rsidTr="00C65889">
        <w:tc>
          <w:tcPr>
            <w:tcW w:w="1008" w:type="dxa"/>
            <w:shd w:val="clear" w:color="auto" w:fill="auto"/>
          </w:tcPr>
          <w:p w:rsidR="00E9540E" w:rsidRPr="00C65889" w:rsidRDefault="00E9540E">
            <w:pPr>
              <w:rPr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9540E" w:rsidRPr="00C65889" w:rsidRDefault="00E9540E">
            <w:pPr>
              <w:rPr>
                <w:sz w:val="56"/>
                <w:szCs w:val="56"/>
                <w:lang w:val="en-US"/>
              </w:rPr>
            </w:pPr>
            <w:r w:rsidRPr="00C65889">
              <w:rPr>
                <w:sz w:val="56"/>
                <w:szCs w:val="56"/>
                <w:lang w:val="en-US"/>
              </w:rPr>
              <w:fldChar w:fldCharType="begin"/>
            </w:r>
            <w:r w:rsidRPr="00C65889">
              <w:rPr>
                <w:sz w:val="56"/>
                <w:szCs w:val="56"/>
                <w:lang w:val="en-US"/>
              </w:rPr>
              <w:instrText xml:space="preserve"> DOCPROPERTY  GO_Title  \* CHARFORMAT</w:instrText>
            </w:r>
            <w:r w:rsidRPr="00C65889">
              <w:rPr>
                <w:sz w:val="56"/>
                <w:szCs w:val="56"/>
                <w:lang w:val="en-US"/>
              </w:rPr>
              <w:fldChar w:fldCharType="separate"/>
            </w:r>
            <w:r w:rsidR="00951E13">
              <w:rPr>
                <w:sz w:val="56"/>
                <w:szCs w:val="56"/>
                <w:lang w:val="en-US"/>
              </w:rPr>
              <w:t>System Manager Documentation</w:t>
            </w:r>
            <w:r w:rsidRPr="00C65889">
              <w:rPr>
                <w:sz w:val="56"/>
                <w:szCs w:val="56"/>
                <w:lang w:val="en-US"/>
              </w:rPr>
              <w:fldChar w:fldCharType="end"/>
            </w:r>
          </w:p>
        </w:tc>
      </w:tr>
      <w:tr w:rsidR="00E9540E" w:rsidRPr="00C65889" w:rsidTr="00C65889">
        <w:trPr>
          <w:trHeight w:val="284"/>
        </w:trPr>
        <w:tc>
          <w:tcPr>
            <w:tcW w:w="1008" w:type="dxa"/>
            <w:shd w:val="clear" w:color="auto" w:fill="auto"/>
          </w:tcPr>
          <w:p w:rsidR="00E9540E" w:rsidRPr="00C65889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9540E" w:rsidRPr="00C65889" w:rsidRDefault="00E9540E">
            <w:pPr>
              <w:rPr>
                <w:szCs w:val="22"/>
                <w:lang w:val="en-US"/>
              </w:rPr>
            </w:pPr>
          </w:p>
        </w:tc>
      </w:tr>
      <w:tr w:rsidR="00E9540E" w:rsidRPr="00C65889" w:rsidTr="00C65889">
        <w:tc>
          <w:tcPr>
            <w:tcW w:w="1008" w:type="dxa"/>
            <w:shd w:val="clear" w:color="auto" w:fill="auto"/>
          </w:tcPr>
          <w:p w:rsidR="00E9540E" w:rsidRPr="00C65889" w:rsidRDefault="00E9540E">
            <w:pPr>
              <w:rPr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9540E" w:rsidRPr="00C65889" w:rsidRDefault="00E9540E">
            <w:pPr>
              <w:rPr>
                <w:sz w:val="56"/>
                <w:szCs w:val="56"/>
                <w:lang w:val="en-US"/>
              </w:rPr>
            </w:pPr>
            <w:r w:rsidRPr="00C65889">
              <w:rPr>
                <w:sz w:val="56"/>
                <w:szCs w:val="56"/>
                <w:lang w:val="en-US"/>
              </w:rPr>
              <w:fldChar w:fldCharType="begin"/>
            </w:r>
            <w:r w:rsidRPr="00C65889">
              <w:rPr>
                <w:sz w:val="56"/>
                <w:szCs w:val="56"/>
                <w:lang w:val="en-US"/>
              </w:rPr>
              <w:instrText xml:space="preserve"> DOCPROPERTY GO_Subject \* CHARFORMAT</w:instrText>
            </w:r>
            <w:r w:rsidRPr="00C65889">
              <w:rPr>
                <w:sz w:val="56"/>
                <w:szCs w:val="56"/>
                <w:lang w:val="en-US"/>
              </w:rPr>
              <w:fldChar w:fldCharType="separate"/>
            </w:r>
            <w:r w:rsidR="00951E13">
              <w:rPr>
                <w:sz w:val="56"/>
                <w:szCs w:val="56"/>
                <w:lang w:val="en-US"/>
              </w:rPr>
              <w:t>Configuration</w:t>
            </w:r>
            <w:r w:rsidRPr="00C65889">
              <w:rPr>
                <w:sz w:val="56"/>
                <w:szCs w:val="56"/>
                <w:lang w:val="en-US"/>
              </w:rPr>
              <w:fldChar w:fldCharType="end"/>
            </w:r>
          </w:p>
        </w:tc>
      </w:tr>
      <w:tr w:rsidR="00E9540E" w:rsidRPr="00C65889" w:rsidTr="00C65889">
        <w:trPr>
          <w:trHeight w:val="284"/>
        </w:trPr>
        <w:tc>
          <w:tcPr>
            <w:tcW w:w="1008" w:type="dxa"/>
            <w:shd w:val="clear" w:color="auto" w:fill="auto"/>
          </w:tcPr>
          <w:p w:rsidR="00E9540E" w:rsidRPr="00C65889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9540E" w:rsidRPr="00C65889" w:rsidRDefault="00E9540E">
            <w:pPr>
              <w:rPr>
                <w:szCs w:val="22"/>
                <w:lang w:val="en-US"/>
              </w:rPr>
            </w:pPr>
          </w:p>
        </w:tc>
      </w:tr>
      <w:tr w:rsidR="00E9540E" w:rsidRPr="00C65889" w:rsidTr="00C65889">
        <w:tc>
          <w:tcPr>
            <w:tcW w:w="1008" w:type="dxa"/>
            <w:shd w:val="clear" w:color="auto" w:fill="auto"/>
          </w:tcPr>
          <w:p w:rsidR="00E9540E" w:rsidRPr="00C65889" w:rsidRDefault="00E9540E">
            <w:pPr>
              <w:rPr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9540E" w:rsidRPr="00C65889" w:rsidRDefault="00E9540E">
            <w:pPr>
              <w:rPr>
                <w:sz w:val="56"/>
                <w:szCs w:val="56"/>
                <w:lang w:val="en-US"/>
              </w:rPr>
            </w:pPr>
            <w:r w:rsidRPr="00C65889">
              <w:rPr>
                <w:sz w:val="56"/>
                <w:szCs w:val="56"/>
                <w:lang w:val="en-US"/>
              </w:rPr>
              <w:fldChar w:fldCharType="begin"/>
            </w:r>
            <w:r w:rsidRPr="00C65889">
              <w:rPr>
                <w:sz w:val="56"/>
                <w:szCs w:val="56"/>
                <w:lang w:val="en-US"/>
              </w:rPr>
              <w:instrText xml:space="preserve"> DOCPROPERTY GO_DocType \* CHARFORMAT</w:instrText>
            </w:r>
            <w:r w:rsidRPr="00C65889">
              <w:rPr>
                <w:sz w:val="56"/>
                <w:szCs w:val="56"/>
                <w:lang w:val="en-US"/>
              </w:rPr>
              <w:fldChar w:fldCharType="separate"/>
            </w:r>
            <w:r w:rsidR="00951E13">
              <w:rPr>
                <w:sz w:val="56"/>
                <w:szCs w:val="56"/>
                <w:lang w:val="en-US"/>
              </w:rPr>
              <w:t>Technical Description</w:t>
            </w:r>
            <w:r w:rsidRPr="00C65889">
              <w:rPr>
                <w:sz w:val="56"/>
                <w:szCs w:val="56"/>
                <w:lang w:val="en-US"/>
              </w:rPr>
              <w:fldChar w:fldCharType="end"/>
            </w:r>
          </w:p>
        </w:tc>
      </w:tr>
      <w:tr w:rsidR="00E9540E" w:rsidRPr="00C65889" w:rsidTr="00C65889">
        <w:trPr>
          <w:cantSplit/>
          <w:trHeight w:val="1134"/>
        </w:trPr>
        <w:tc>
          <w:tcPr>
            <w:tcW w:w="1008" w:type="dxa"/>
            <w:shd w:val="clear" w:color="auto" w:fill="auto"/>
          </w:tcPr>
          <w:p w:rsidR="00E9540E" w:rsidRPr="00C65889" w:rsidRDefault="00E9540E">
            <w:pPr>
              <w:rPr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9540E" w:rsidRPr="00C65889" w:rsidRDefault="00E9540E">
            <w:pPr>
              <w:rPr>
                <w:szCs w:val="22"/>
                <w:lang w:val="en-US"/>
              </w:rPr>
            </w:pPr>
          </w:p>
        </w:tc>
      </w:tr>
      <w:tr w:rsidR="00E9540E" w:rsidRPr="00C65889" w:rsidTr="00C65889">
        <w:tc>
          <w:tcPr>
            <w:tcW w:w="1008" w:type="dxa"/>
            <w:shd w:val="clear" w:color="auto" w:fill="auto"/>
          </w:tcPr>
          <w:p w:rsidR="00E9540E" w:rsidRPr="00C65889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9540E" w:rsidRPr="00C65889" w:rsidRDefault="00E9540E" w:rsidP="00C65889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C65889">
              <w:rPr>
                <w:szCs w:val="22"/>
                <w:lang w:val="en-US"/>
              </w:rPr>
              <w:t>Version:</w:t>
            </w:r>
            <w:r w:rsidRPr="00C65889">
              <w:rPr>
                <w:szCs w:val="22"/>
                <w:lang w:val="en-US"/>
              </w:rPr>
              <w:tab/>
            </w:r>
            <w:r w:rsidRPr="00C65889">
              <w:rPr>
                <w:szCs w:val="22"/>
                <w:lang w:val="en-US"/>
              </w:rPr>
              <w:fldChar w:fldCharType="begin"/>
            </w:r>
            <w:r w:rsidRPr="00C65889">
              <w:rPr>
                <w:szCs w:val="22"/>
                <w:lang w:val="en-US"/>
              </w:rPr>
              <w:instrText xml:space="preserve"> DOCPROPERTY  GO_Version  \* CHARFORMAT</w:instrText>
            </w:r>
            <w:r w:rsidRPr="00C65889">
              <w:rPr>
                <w:szCs w:val="22"/>
                <w:lang w:val="en-US"/>
              </w:rPr>
              <w:fldChar w:fldCharType="separate"/>
            </w:r>
            <w:r w:rsidR="00951E13">
              <w:rPr>
                <w:szCs w:val="22"/>
                <w:lang w:val="en-US"/>
              </w:rPr>
              <w:t>2.0</w:t>
            </w:r>
            <w:r w:rsidRPr="00C65889">
              <w:rPr>
                <w:szCs w:val="22"/>
                <w:lang w:val="en-US"/>
              </w:rPr>
              <w:fldChar w:fldCharType="end"/>
            </w:r>
          </w:p>
        </w:tc>
      </w:tr>
      <w:tr w:rsidR="00E9540E" w:rsidRPr="00C65889" w:rsidTr="00C65889">
        <w:tc>
          <w:tcPr>
            <w:tcW w:w="1008" w:type="dxa"/>
            <w:shd w:val="clear" w:color="auto" w:fill="auto"/>
          </w:tcPr>
          <w:p w:rsidR="00E9540E" w:rsidRPr="00C65889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9540E" w:rsidRPr="00C65889" w:rsidRDefault="00E9540E" w:rsidP="00C65889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C65889">
              <w:rPr>
                <w:szCs w:val="22"/>
                <w:lang w:val="en-US"/>
              </w:rPr>
              <w:t>State:</w:t>
            </w:r>
            <w:r w:rsidRPr="00C65889">
              <w:rPr>
                <w:szCs w:val="22"/>
                <w:lang w:val="en-US"/>
              </w:rPr>
              <w:tab/>
            </w:r>
            <w:r w:rsidRPr="00C65889">
              <w:rPr>
                <w:szCs w:val="22"/>
                <w:lang w:val="en-US"/>
              </w:rPr>
              <w:fldChar w:fldCharType="begin"/>
            </w:r>
            <w:r w:rsidRPr="00C65889">
              <w:rPr>
                <w:szCs w:val="22"/>
                <w:lang w:val="en-US"/>
              </w:rPr>
              <w:instrText xml:space="preserve"> DOCPROPERTY  GO_State  \* CHARFORMAT</w:instrText>
            </w:r>
            <w:r w:rsidRPr="00C65889">
              <w:rPr>
                <w:szCs w:val="22"/>
                <w:lang w:val="en-US"/>
              </w:rPr>
              <w:fldChar w:fldCharType="separate"/>
            </w:r>
            <w:r w:rsidR="00951E13">
              <w:rPr>
                <w:szCs w:val="22"/>
                <w:lang w:val="en-US"/>
              </w:rPr>
              <w:t>Released</w:t>
            </w:r>
            <w:r w:rsidRPr="00C65889">
              <w:rPr>
                <w:szCs w:val="22"/>
                <w:lang w:val="en-US"/>
              </w:rPr>
              <w:fldChar w:fldCharType="end"/>
            </w:r>
          </w:p>
        </w:tc>
      </w:tr>
      <w:tr w:rsidR="00E9540E" w:rsidRPr="00C65889" w:rsidTr="00C65889">
        <w:tc>
          <w:tcPr>
            <w:tcW w:w="1008" w:type="dxa"/>
            <w:shd w:val="clear" w:color="auto" w:fill="auto"/>
          </w:tcPr>
          <w:p w:rsidR="00E9540E" w:rsidRPr="00C65889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9540E" w:rsidRPr="00C65889" w:rsidRDefault="00E9540E" w:rsidP="00C65889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C65889">
              <w:rPr>
                <w:szCs w:val="22"/>
                <w:lang w:val="en-US"/>
              </w:rPr>
              <w:t>Classification:</w:t>
            </w:r>
            <w:r w:rsidRPr="00C65889">
              <w:rPr>
                <w:szCs w:val="22"/>
                <w:lang w:val="en-US"/>
              </w:rPr>
              <w:tab/>
            </w:r>
            <w:r w:rsidRPr="00C65889">
              <w:rPr>
                <w:szCs w:val="22"/>
                <w:lang w:val="en-US"/>
              </w:rPr>
              <w:fldChar w:fldCharType="begin"/>
            </w:r>
            <w:r w:rsidRPr="00C65889">
              <w:rPr>
                <w:szCs w:val="22"/>
                <w:lang w:val="en-US"/>
              </w:rPr>
              <w:instrText xml:space="preserve"> DOCPROPERTY  GO_Classification  \* CHARFORMAT</w:instrText>
            </w:r>
            <w:r w:rsidRPr="00C65889">
              <w:rPr>
                <w:szCs w:val="22"/>
                <w:lang w:val="en-US"/>
              </w:rPr>
              <w:fldChar w:fldCharType="separate"/>
            </w:r>
            <w:r w:rsidR="00951E13">
              <w:rPr>
                <w:szCs w:val="22"/>
                <w:lang w:val="en-US"/>
              </w:rPr>
              <w:t>Internal use only</w:t>
            </w:r>
            <w:r w:rsidRPr="00C65889">
              <w:rPr>
                <w:szCs w:val="22"/>
                <w:lang w:val="en-US"/>
              </w:rPr>
              <w:fldChar w:fldCharType="end"/>
            </w:r>
          </w:p>
        </w:tc>
      </w:tr>
      <w:tr w:rsidR="00E9540E" w:rsidRPr="00C65889" w:rsidTr="00C65889">
        <w:tc>
          <w:tcPr>
            <w:tcW w:w="1008" w:type="dxa"/>
            <w:shd w:val="clear" w:color="auto" w:fill="auto"/>
          </w:tcPr>
          <w:p w:rsidR="00E9540E" w:rsidRPr="00C65889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9540E" w:rsidRPr="00C65889" w:rsidRDefault="00E9540E" w:rsidP="00C65889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C65889">
              <w:rPr>
                <w:szCs w:val="22"/>
                <w:lang w:val="en-US"/>
              </w:rPr>
              <w:t>Author:</w:t>
            </w:r>
            <w:r w:rsidRPr="00C65889">
              <w:rPr>
                <w:szCs w:val="22"/>
                <w:lang w:val="en-US"/>
              </w:rPr>
              <w:tab/>
            </w:r>
            <w:r w:rsidRPr="00C65889">
              <w:rPr>
                <w:szCs w:val="22"/>
                <w:lang w:val="en-US"/>
              </w:rPr>
              <w:fldChar w:fldCharType="begin"/>
            </w:r>
            <w:r w:rsidRPr="00C65889">
              <w:rPr>
                <w:szCs w:val="22"/>
                <w:lang w:val="en-US"/>
              </w:rPr>
              <w:instrText xml:space="preserve"> DOCPROPERTY  GO_Author  \* CHARFORMAT</w:instrText>
            </w:r>
            <w:r w:rsidRPr="00C65889">
              <w:rPr>
                <w:szCs w:val="22"/>
                <w:lang w:val="en-US"/>
              </w:rPr>
              <w:fldChar w:fldCharType="separate"/>
            </w:r>
            <w:r w:rsidR="00951E13">
              <w:rPr>
                <w:szCs w:val="22"/>
                <w:lang w:val="en-US"/>
              </w:rPr>
              <w:t>RAN</w:t>
            </w:r>
            <w:r w:rsidRPr="00C65889">
              <w:rPr>
                <w:szCs w:val="22"/>
                <w:lang w:val="en-US"/>
              </w:rPr>
              <w:fldChar w:fldCharType="end"/>
            </w:r>
          </w:p>
        </w:tc>
      </w:tr>
      <w:tr w:rsidR="00E9540E" w:rsidRPr="00C65889" w:rsidTr="00C65889">
        <w:tc>
          <w:tcPr>
            <w:tcW w:w="1008" w:type="dxa"/>
            <w:shd w:val="clear" w:color="auto" w:fill="auto"/>
          </w:tcPr>
          <w:p w:rsidR="00E9540E" w:rsidRPr="00C65889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9540E" w:rsidRPr="00C65889" w:rsidRDefault="00E9540E" w:rsidP="00C65889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C65889">
              <w:rPr>
                <w:szCs w:val="22"/>
                <w:lang w:val="en-US"/>
              </w:rPr>
              <w:t>Creation date:</w:t>
            </w:r>
            <w:r w:rsidRPr="00C65889">
              <w:rPr>
                <w:szCs w:val="22"/>
                <w:lang w:val="en-US"/>
              </w:rPr>
              <w:tab/>
            </w:r>
            <w:r w:rsidRPr="00C65889">
              <w:rPr>
                <w:szCs w:val="22"/>
                <w:lang w:val="en-US"/>
              </w:rPr>
              <w:fldChar w:fldCharType="begin"/>
            </w:r>
            <w:r w:rsidRPr="00C65889">
              <w:rPr>
                <w:szCs w:val="22"/>
                <w:lang w:val="en-US"/>
              </w:rPr>
              <w:instrText xml:space="preserve"> DOCPROPERTY  GO_CreationDate  \* CHARFORMAT</w:instrText>
            </w:r>
            <w:r w:rsidRPr="00C65889">
              <w:rPr>
                <w:szCs w:val="22"/>
                <w:lang w:val="en-US"/>
              </w:rPr>
              <w:fldChar w:fldCharType="separate"/>
            </w:r>
            <w:r w:rsidR="00951E13">
              <w:rPr>
                <w:szCs w:val="22"/>
                <w:lang w:val="en-US"/>
              </w:rPr>
              <w:t>2014-06-15</w:t>
            </w:r>
            <w:r w:rsidRPr="00C65889">
              <w:rPr>
                <w:szCs w:val="22"/>
                <w:lang w:val="en-US"/>
              </w:rPr>
              <w:fldChar w:fldCharType="end"/>
            </w:r>
          </w:p>
        </w:tc>
      </w:tr>
      <w:tr w:rsidR="00E9540E" w:rsidRPr="00C65889" w:rsidTr="00C65889">
        <w:trPr>
          <w:trHeight w:val="1134"/>
        </w:trPr>
        <w:tc>
          <w:tcPr>
            <w:tcW w:w="1008" w:type="dxa"/>
            <w:shd w:val="clear" w:color="auto" w:fill="auto"/>
          </w:tcPr>
          <w:p w:rsidR="00E9540E" w:rsidRPr="00C65889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9540E" w:rsidRPr="00C65889" w:rsidRDefault="00E9540E" w:rsidP="00C65889">
            <w:pPr>
              <w:tabs>
                <w:tab w:val="left" w:pos="1690"/>
              </w:tabs>
              <w:ind w:left="1690" w:hanging="1690"/>
              <w:rPr>
                <w:szCs w:val="22"/>
                <w:lang w:val="en-US"/>
              </w:rPr>
            </w:pPr>
            <w:r w:rsidRPr="00C65889">
              <w:rPr>
                <w:szCs w:val="22"/>
                <w:lang w:val="en-US"/>
              </w:rPr>
              <w:t>Repository:</w:t>
            </w:r>
            <w:r w:rsidRPr="00C65889">
              <w:rPr>
                <w:szCs w:val="22"/>
                <w:lang w:val="en-US"/>
              </w:rPr>
              <w:tab/>
            </w:r>
            <w:r w:rsidRPr="00C65889">
              <w:rPr>
                <w:szCs w:val="22"/>
                <w:lang w:val="en-US"/>
              </w:rPr>
              <w:fldChar w:fldCharType="begin"/>
            </w:r>
            <w:r w:rsidRPr="00C65889">
              <w:rPr>
                <w:szCs w:val="22"/>
                <w:lang w:val="en-US"/>
              </w:rPr>
              <w:instrText xml:space="preserve"> DOCPROPERTY  GO_Repository  \* CHARFORMAT</w:instrText>
            </w:r>
            <w:r w:rsidRPr="00C65889">
              <w:rPr>
                <w:szCs w:val="22"/>
                <w:lang w:val="en-US"/>
              </w:rPr>
              <w:fldChar w:fldCharType="separate"/>
            </w:r>
            <w:r w:rsidR="00951E13">
              <w:rPr>
                <w:szCs w:val="22"/>
                <w:lang w:val="en-US"/>
              </w:rPr>
              <w:t>$/Gorba/Main/Motion/SystemManager/Documents/ TD_SystemManagerDocumentation.docx</w:t>
            </w:r>
            <w:r w:rsidRPr="00C65889">
              <w:rPr>
                <w:szCs w:val="22"/>
                <w:lang w:val="en-US"/>
              </w:rPr>
              <w:fldChar w:fldCharType="end"/>
            </w:r>
          </w:p>
        </w:tc>
      </w:tr>
      <w:tr w:rsidR="00E9540E" w:rsidRPr="00C65889" w:rsidTr="00C65889">
        <w:tc>
          <w:tcPr>
            <w:tcW w:w="1008" w:type="dxa"/>
            <w:shd w:val="clear" w:color="auto" w:fill="auto"/>
          </w:tcPr>
          <w:p w:rsidR="00E9540E" w:rsidRPr="00C65889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9540E" w:rsidRPr="0054449D" w:rsidRDefault="00E9540E">
            <w:pPr>
              <w:rPr>
                <w:szCs w:val="22"/>
              </w:rPr>
            </w:pPr>
            <w:r w:rsidRPr="0054449D">
              <w:rPr>
                <w:szCs w:val="22"/>
              </w:rPr>
              <w:t>Gorba AG</w:t>
            </w:r>
          </w:p>
          <w:p w:rsidR="00E9540E" w:rsidRPr="0054449D" w:rsidRDefault="00E9540E">
            <w:pPr>
              <w:rPr>
                <w:szCs w:val="22"/>
              </w:rPr>
            </w:pPr>
            <w:r w:rsidRPr="0054449D">
              <w:rPr>
                <w:szCs w:val="22"/>
              </w:rPr>
              <w:t xml:space="preserve">Sandackerstrasse </w:t>
            </w:r>
          </w:p>
          <w:p w:rsidR="00E9540E" w:rsidRPr="0054449D" w:rsidRDefault="00E9540E">
            <w:pPr>
              <w:rPr>
                <w:szCs w:val="22"/>
              </w:rPr>
            </w:pPr>
            <w:r w:rsidRPr="0054449D">
              <w:rPr>
                <w:szCs w:val="22"/>
              </w:rPr>
              <w:t xml:space="preserve">9245 Oberbüren </w:t>
            </w:r>
          </w:p>
          <w:p w:rsidR="00E9540E" w:rsidRPr="0054449D" w:rsidRDefault="00E9540E">
            <w:pPr>
              <w:rPr>
                <w:szCs w:val="22"/>
              </w:rPr>
            </w:pPr>
            <w:r w:rsidRPr="0054449D">
              <w:rPr>
                <w:szCs w:val="22"/>
              </w:rPr>
              <w:t>Switzerland</w:t>
            </w:r>
          </w:p>
        </w:tc>
      </w:tr>
    </w:tbl>
    <w:p w:rsidR="00E9540E" w:rsidRPr="0054449D" w:rsidRDefault="00E9540E">
      <w:pPr>
        <w:sectPr w:rsidR="00E9540E" w:rsidRPr="0054449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8" w:right="851" w:bottom="1134" w:left="1418" w:header="709" w:footer="709" w:gutter="0"/>
          <w:cols w:space="708"/>
          <w:docGrid w:linePitch="360"/>
        </w:sectPr>
      </w:pPr>
    </w:p>
    <w:p w:rsidR="00E9540E" w:rsidRPr="003B3EC8" w:rsidRDefault="00E9540E">
      <w:pPr>
        <w:rPr>
          <w:b/>
          <w:sz w:val="28"/>
          <w:szCs w:val="28"/>
          <w:lang w:val="en-US"/>
        </w:rPr>
      </w:pPr>
      <w:bookmarkStart w:id="12" w:name="GO_Bookmark_Toc"/>
      <w:bookmarkEnd w:id="0"/>
      <w:r w:rsidRPr="003B3EC8">
        <w:rPr>
          <w:b/>
          <w:sz w:val="28"/>
          <w:szCs w:val="28"/>
          <w:lang w:val="en-US"/>
        </w:rPr>
        <w:lastRenderedPageBreak/>
        <w:t>Table of contents</w:t>
      </w:r>
    </w:p>
    <w:p w:rsidR="00951E13" w:rsidRDefault="00E9540E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3B3EC8">
        <w:rPr>
          <w:lang w:val="en-US"/>
        </w:rPr>
        <w:fldChar w:fldCharType="begin"/>
      </w:r>
      <w:r w:rsidRPr="003B3EC8">
        <w:rPr>
          <w:lang w:val="en-US"/>
        </w:rPr>
        <w:instrText xml:space="preserve"> TOC \o "1-4" \h \z \u \x</w:instrText>
      </w:r>
      <w:r w:rsidRPr="003B3EC8">
        <w:rPr>
          <w:lang w:val="en-US"/>
        </w:rPr>
        <w:fldChar w:fldCharType="separate"/>
      </w:r>
      <w:hyperlink w:anchor="_Toc403369524" w:history="1">
        <w:r w:rsidR="00951E13" w:rsidRPr="00407BB8">
          <w:rPr>
            <w:rStyle w:val="Hyperlink"/>
            <w:noProof/>
            <w:lang w:val="en-US"/>
          </w:rPr>
          <w:t>1</w:t>
        </w:r>
        <w:r w:rsidR="00951E1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51E13" w:rsidRPr="00407BB8">
          <w:rPr>
            <w:rStyle w:val="Hyperlink"/>
            <w:noProof/>
            <w:lang w:val="en-US"/>
          </w:rPr>
          <w:t>Introduction</w:t>
        </w:r>
        <w:r w:rsidR="00951E13">
          <w:rPr>
            <w:noProof/>
            <w:webHidden/>
          </w:rPr>
          <w:tab/>
        </w:r>
        <w:r w:rsidR="00951E13">
          <w:rPr>
            <w:noProof/>
            <w:webHidden/>
          </w:rPr>
          <w:fldChar w:fldCharType="begin"/>
        </w:r>
        <w:r w:rsidR="00951E13">
          <w:rPr>
            <w:noProof/>
            <w:webHidden/>
          </w:rPr>
          <w:instrText xml:space="preserve"> PAGEREF _Toc403369524 \h </w:instrText>
        </w:r>
        <w:r w:rsidR="00951E13">
          <w:rPr>
            <w:noProof/>
            <w:webHidden/>
          </w:rPr>
        </w:r>
        <w:r w:rsidR="00951E13">
          <w:rPr>
            <w:noProof/>
            <w:webHidden/>
          </w:rPr>
          <w:fldChar w:fldCharType="separate"/>
        </w:r>
        <w:r w:rsidR="00951E13">
          <w:rPr>
            <w:noProof/>
            <w:webHidden/>
          </w:rPr>
          <w:t>4</w:t>
        </w:r>
        <w:r w:rsidR="00951E13">
          <w:rPr>
            <w:noProof/>
            <w:webHidden/>
          </w:rPr>
          <w:fldChar w:fldCharType="end"/>
        </w:r>
      </w:hyperlink>
    </w:p>
    <w:p w:rsidR="00951E13" w:rsidRDefault="007510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369525" w:history="1">
        <w:r w:rsidR="00951E13" w:rsidRPr="00407BB8">
          <w:rPr>
            <w:rStyle w:val="Hyperlink"/>
            <w:noProof/>
            <w:lang w:val="en-US"/>
          </w:rPr>
          <w:t>1.1</w:t>
        </w:r>
        <w:r w:rsidR="00951E1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51E13" w:rsidRPr="00407BB8">
          <w:rPr>
            <w:rStyle w:val="Hyperlink"/>
            <w:noProof/>
            <w:lang w:val="en-US"/>
          </w:rPr>
          <w:t>System Manager Version</w:t>
        </w:r>
        <w:r w:rsidR="00951E13">
          <w:rPr>
            <w:noProof/>
            <w:webHidden/>
          </w:rPr>
          <w:tab/>
        </w:r>
        <w:r w:rsidR="00951E13">
          <w:rPr>
            <w:noProof/>
            <w:webHidden/>
          </w:rPr>
          <w:fldChar w:fldCharType="begin"/>
        </w:r>
        <w:r w:rsidR="00951E13">
          <w:rPr>
            <w:noProof/>
            <w:webHidden/>
          </w:rPr>
          <w:instrText xml:space="preserve"> PAGEREF _Toc403369525 \h </w:instrText>
        </w:r>
        <w:r w:rsidR="00951E13">
          <w:rPr>
            <w:noProof/>
            <w:webHidden/>
          </w:rPr>
        </w:r>
        <w:r w:rsidR="00951E13">
          <w:rPr>
            <w:noProof/>
            <w:webHidden/>
          </w:rPr>
          <w:fldChar w:fldCharType="separate"/>
        </w:r>
        <w:r w:rsidR="00951E13">
          <w:rPr>
            <w:noProof/>
            <w:webHidden/>
          </w:rPr>
          <w:t>4</w:t>
        </w:r>
        <w:r w:rsidR="00951E13">
          <w:rPr>
            <w:noProof/>
            <w:webHidden/>
          </w:rPr>
          <w:fldChar w:fldCharType="end"/>
        </w:r>
      </w:hyperlink>
    </w:p>
    <w:p w:rsidR="00951E13" w:rsidRDefault="007510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369526" w:history="1">
        <w:r w:rsidR="00951E13" w:rsidRPr="00407BB8">
          <w:rPr>
            <w:rStyle w:val="Hyperlink"/>
            <w:noProof/>
          </w:rPr>
          <w:t>1.2</w:t>
        </w:r>
        <w:r w:rsidR="00951E1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51E13" w:rsidRPr="00407BB8">
          <w:rPr>
            <w:rStyle w:val="Hyperlink"/>
            <w:noProof/>
          </w:rPr>
          <w:t>Purpose</w:t>
        </w:r>
        <w:r w:rsidR="00951E13">
          <w:rPr>
            <w:noProof/>
            <w:webHidden/>
          </w:rPr>
          <w:tab/>
        </w:r>
        <w:r w:rsidR="00951E13">
          <w:rPr>
            <w:noProof/>
            <w:webHidden/>
          </w:rPr>
          <w:fldChar w:fldCharType="begin"/>
        </w:r>
        <w:r w:rsidR="00951E13">
          <w:rPr>
            <w:noProof/>
            <w:webHidden/>
          </w:rPr>
          <w:instrText xml:space="preserve"> PAGEREF _Toc403369526 \h </w:instrText>
        </w:r>
        <w:r w:rsidR="00951E13">
          <w:rPr>
            <w:noProof/>
            <w:webHidden/>
          </w:rPr>
        </w:r>
        <w:r w:rsidR="00951E13">
          <w:rPr>
            <w:noProof/>
            <w:webHidden/>
          </w:rPr>
          <w:fldChar w:fldCharType="separate"/>
        </w:r>
        <w:r w:rsidR="00951E13">
          <w:rPr>
            <w:noProof/>
            <w:webHidden/>
          </w:rPr>
          <w:t>4</w:t>
        </w:r>
        <w:r w:rsidR="00951E13">
          <w:rPr>
            <w:noProof/>
            <w:webHidden/>
          </w:rPr>
          <w:fldChar w:fldCharType="end"/>
        </w:r>
      </w:hyperlink>
    </w:p>
    <w:p w:rsidR="00951E13" w:rsidRDefault="007510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369527" w:history="1">
        <w:r w:rsidR="00951E13" w:rsidRPr="00407BB8">
          <w:rPr>
            <w:rStyle w:val="Hyperlink"/>
            <w:noProof/>
            <w:lang w:val="en-US"/>
          </w:rPr>
          <w:t>1.3</w:t>
        </w:r>
        <w:r w:rsidR="00951E1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51E13" w:rsidRPr="00407BB8">
          <w:rPr>
            <w:rStyle w:val="Hyperlink"/>
            <w:noProof/>
            <w:lang w:val="en-US"/>
          </w:rPr>
          <w:t>Intended Audience</w:t>
        </w:r>
        <w:r w:rsidR="00951E13">
          <w:rPr>
            <w:noProof/>
            <w:webHidden/>
          </w:rPr>
          <w:tab/>
        </w:r>
        <w:r w:rsidR="00951E13">
          <w:rPr>
            <w:noProof/>
            <w:webHidden/>
          </w:rPr>
          <w:fldChar w:fldCharType="begin"/>
        </w:r>
        <w:r w:rsidR="00951E13">
          <w:rPr>
            <w:noProof/>
            <w:webHidden/>
          </w:rPr>
          <w:instrText xml:space="preserve"> PAGEREF _Toc403369527 \h </w:instrText>
        </w:r>
        <w:r w:rsidR="00951E13">
          <w:rPr>
            <w:noProof/>
            <w:webHidden/>
          </w:rPr>
        </w:r>
        <w:r w:rsidR="00951E13">
          <w:rPr>
            <w:noProof/>
            <w:webHidden/>
          </w:rPr>
          <w:fldChar w:fldCharType="separate"/>
        </w:r>
        <w:r w:rsidR="00951E13">
          <w:rPr>
            <w:noProof/>
            <w:webHidden/>
          </w:rPr>
          <w:t>4</w:t>
        </w:r>
        <w:r w:rsidR="00951E13">
          <w:rPr>
            <w:noProof/>
            <w:webHidden/>
          </w:rPr>
          <w:fldChar w:fldCharType="end"/>
        </w:r>
      </w:hyperlink>
    </w:p>
    <w:p w:rsidR="00951E13" w:rsidRDefault="0075108F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403369528" w:history="1">
        <w:r w:rsidR="00951E13" w:rsidRPr="00407BB8">
          <w:rPr>
            <w:rStyle w:val="Hyperlink"/>
            <w:noProof/>
            <w:lang w:val="en-US"/>
          </w:rPr>
          <w:t>2</w:t>
        </w:r>
        <w:r w:rsidR="00951E1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51E13" w:rsidRPr="00407BB8">
          <w:rPr>
            <w:rStyle w:val="Hyperlink"/>
            <w:noProof/>
            <w:lang w:val="en-US"/>
          </w:rPr>
          <w:t>System Overview</w:t>
        </w:r>
        <w:r w:rsidR="00951E13">
          <w:rPr>
            <w:noProof/>
            <w:webHidden/>
          </w:rPr>
          <w:tab/>
        </w:r>
        <w:r w:rsidR="00951E13">
          <w:rPr>
            <w:noProof/>
            <w:webHidden/>
          </w:rPr>
          <w:fldChar w:fldCharType="begin"/>
        </w:r>
        <w:r w:rsidR="00951E13">
          <w:rPr>
            <w:noProof/>
            <w:webHidden/>
          </w:rPr>
          <w:instrText xml:space="preserve"> PAGEREF _Toc403369528 \h </w:instrText>
        </w:r>
        <w:r w:rsidR="00951E13">
          <w:rPr>
            <w:noProof/>
            <w:webHidden/>
          </w:rPr>
        </w:r>
        <w:r w:rsidR="00951E13">
          <w:rPr>
            <w:noProof/>
            <w:webHidden/>
          </w:rPr>
          <w:fldChar w:fldCharType="separate"/>
        </w:r>
        <w:r w:rsidR="00951E13">
          <w:rPr>
            <w:noProof/>
            <w:webHidden/>
          </w:rPr>
          <w:t>4</w:t>
        </w:r>
        <w:r w:rsidR="00951E13">
          <w:rPr>
            <w:noProof/>
            <w:webHidden/>
          </w:rPr>
          <w:fldChar w:fldCharType="end"/>
        </w:r>
      </w:hyperlink>
    </w:p>
    <w:p w:rsidR="00951E13" w:rsidRDefault="0075108F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403369529" w:history="1">
        <w:r w:rsidR="00951E13" w:rsidRPr="00407BB8">
          <w:rPr>
            <w:rStyle w:val="Hyperlink"/>
            <w:noProof/>
            <w:lang w:val="en-US"/>
          </w:rPr>
          <w:t>3</w:t>
        </w:r>
        <w:r w:rsidR="00951E1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51E13" w:rsidRPr="00407BB8">
          <w:rPr>
            <w:rStyle w:val="Hyperlink"/>
            <w:noProof/>
            <w:lang w:val="en-US"/>
          </w:rPr>
          <w:t>Configuration</w:t>
        </w:r>
        <w:r w:rsidR="00951E13">
          <w:rPr>
            <w:noProof/>
            <w:webHidden/>
          </w:rPr>
          <w:tab/>
        </w:r>
        <w:r w:rsidR="00951E13">
          <w:rPr>
            <w:noProof/>
            <w:webHidden/>
          </w:rPr>
          <w:fldChar w:fldCharType="begin"/>
        </w:r>
        <w:r w:rsidR="00951E13">
          <w:rPr>
            <w:noProof/>
            <w:webHidden/>
          </w:rPr>
          <w:instrText xml:space="preserve"> PAGEREF _Toc403369529 \h </w:instrText>
        </w:r>
        <w:r w:rsidR="00951E13">
          <w:rPr>
            <w:noProof/>
            <w:webHidden/>
          </w:rPr>
        </w:r>
        <w:r w:rsidR="00951E13">
          <w:rPr>
            <w:noProof/>
            <w:webHidden/>
          </w:rPr>
          <w:fldChar w:fldCharType="separate"/>
        </w:r>
        <w:r w:rsidR="00951E13">
          <w:rPr>
            <w:noProof/>
            <w:webHidden/>
          </w:rPr>
          <w:t>5</w:t>
        </w:r>
        <w:r w:rsidR="00951E13">
          <w:rPr>
            <w:noProof/>
            <w:webHidden/>
          </w:rPr>
          <w:fldChar w:fldCharType="end"/>
        </w:r>
      </w:hyperlink>
    </w:p>
    <w:p w:rsidR="00951E13" w:rsidRDefault="007510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369530" w:history="1">
        <w:r w:rsidR="00951E13" w:rsidRPr="00407BB8">
          <w:rPr>
            <w:rStyle w:val="Hyperlink"/>
            <w:noProof/>
            <w:lang w:val="en-US"/>
          </w:rPr>
          <w:t>3.1</w:t>
        </w:r>
        <w:r w:rsidR="00951E1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51E13" w:rsidRPr="00407BB8">
          <w:rPr>
            <w:rStyle w:val="Hyperlink"/>
            <w:noProof/>
            <w:lang w:val="en-US"/>
          </w:rPr>
          <w:t>Global configuration conventions</w:t>
        </w:r>
        <w:r w:rsidR="00951E13">
          <w:rPr>
            <w:noProof/>
            <w:webHidden/>
          </w:rPr>
          <w:tab/>
        </w:r>
        <w:r w:rsidR="00951E13">
          <w:rPr>
            <w:noProof/>
            <w:webHidden/>
          </w:rPr>
          <w:fldChar w:fldCharType="begin"/>
        </w:r>
        <w:r w:rsidR="00951E13">
          <w:rPr>
            <w:noProof/>
            <w:webHidden/>
          </w:rPr>
          <w:instrText xml:space="preserve"> PAGEREF _Toc403369530 \h </w:instrText>
        </w:r>
        <w:r w:rsidR="00951E13">
          <w:rPr>
            <w:noProof/>
            <w:webHidden/>
          </w:rPr>
        </w:r>
        <w:r w:rsidR="00951E13">
          <w:rPr>
            <w:noProof/>
            <w:webHidden/>
          </w:rPr>
          <w:fldChar w:fldCharType="separate"/>
        </w:r>
        <w:r w:rsidR="00951E13">
          <w:rPr>
            <w:noProof/>
            <w:webHidden/>
          </w:rPr>
          <w:t>5</w:t>
        </w:r>
        <w:r w:rsidR="00951E13">
          <w:rPr>
            <w:noProof/>
            <w:webHidden/>
          </w:rPr>
          <w:fldChar w:fldCharType="end"/>
        </w:r>
      </w:hyperlink>
    </w:p>
    <w:p w:rsidR="00951E13" w:rsidRDefault="0075108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369531" w:history="1">
        <w:r w:rsidR="00951E13" w:rsidRPr="00407BB8">
          <w:rPr>
            <w:rStyle w:val="Hyperlink"/>
            <w:noProof/>
            <w:lang w:val="en-US"/>
          </w:rPr>
          <w:t>3.1.1</w:t>
        </w:r>
        <w:r w:rsidR="00951E1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51E13" w:rsidRPr="00407BB8">
          <w:rPr>
            <w:rStyle w:val="Hyperlink"/>
            <w:noProof/>
            <w:lang w:val="en-US"/>
          </w:rPr>
          <w:t>Durations and time intervals</w:t>
        </w:r>
        <w:r w:rsidR="00951E13">
          <w:rPr>
            <w:noProof/>
            <w:webHidden/>
          </w:rPr>
          <w:tab/>
        </w:r>
        <w:r w:rsidR="00951E13">
          <w:rPr>
            <w:noProof/>
            <w:webHidden/>
          </w:rPr>
          <w:fldChar w:fldCharType="begin"/>
        </w:r>
        <w:r w:rsidR="00951E13">
          <w:rPr>
            <w:noProof/>
            <w:webHidden/>
          </w:rPr>
          <w:instrText xml:space="preserve"> PAGEREF _Toc403369531 \h </w:instrText>
        </w:r>
        <w:r w:rsidR="00951E13">
          <w:rPr>
            <w:noProof/>
            <w:webHidden/>
          </w:rPr>
        </w:r>
        <w:r w:rsidR="00951E13">
          <w:rPr>
            <w:noProof/>
            <w:webHidden/>
          </w:rPr>
          <w:fldChar w:fldCharType="separate"/>
        </w:r>
        <w:r w:rsidR="00951E13">
          <w:rPr>
            <w:noProof/>
            <w:webHidden/>
          </w:rPr>
          <w:t>5</w:t>
        </w:r>
        <w:r w:rsidR="00951E13">
          <w:rPr>
            <w:noProof/>
            <w:webHidden/>
          </w:rPr>
          <w:fldChar w:fldCharType="end"/>
        </w:r>
      </w:hyperlink>
    </w:p>
    <w:p w:rsidR="00951E13" w:rsidRDefault="007510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369532" w:history="1">
        <w:r w:rsidR="00951E13" w:rsidRPr="00407BB8">
          <w:rPr>
            <w:rStyle w:val="Hyperlink"/>
            <w:noProof/>
            <w:lang w:val="en-US"/>
          </w:rPr>
          <w:t>3.2</w:t>
        </w:r>
        <w:r w:rsidR="00951E1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51E13" w:rsidRPr="00407BB8">
          <w:rPr>
            <w:rStyle w:val="Hyperlink"/>
            <w:noProof/>
            <w:lang w:val="en-US"/>
          </w:rPr>
          <w:t>@XmlDoc(xsd=...\..\..\Common\Configuration\Source\SystemManager\SystemManager.xsd;xml=..\Deploy\Config\Basic\PC-2\SystemManager\SystemManager.xml)</w:t>
        </w:r>
        <w:r w:rsidR="00951E13">
          <w:rPr>
            <w:noProof/>
            <w:webHidden/>
          </w:rPr>
          <w:tab/>
        </w:r>
        <w:r w:rsidR="00951E13">
          <w:rPr>
            <w:noProof/>
            <w:webHidden/>
          </w:rPr>
          <w:fldChar w:fldCharType="begin"/>
        </w:r>
        <w:r w:rsidR="00951E13">
          <w:rPr>
            <w:noProof/>
            <w:webHidden/>
          </w:rPr>
          <w:instrText xml:space="preserve"> PAGEREF _Toc403369532 \h </w:instrText>
        </w:r>
        <w:r w:rsidR="00951E13">
          <w:rPr>
            <w:noProof/>
            <w:webHidden/>
          </w:rPr>
        </w:r>
        <w:r w:rsidR="00951E13">
          <w:rPr>
            <w:noProof/>
            <w:webHidden/>
          </w:rPr>
          <w:fldChar w:fldCharType="separate"/>
        </w:r>
        <w:r w:rsidR="00951E13">
          <w:rPr>
            <w:noProof/>
            <w:webHidden/>
          </w:rPr>
          <w:t>5</w:t>
        </w:r>
        <w:r w:rsidR="00951E13">
          <w:rPr>
            <w:noProof/>
            <w:webHidden/>
          </w:rPr>
          <w:fldChar w:fldCharType="end"/>
        </w:r>
      </w:hyperlink>
    </w:p>
    <w:p w:rsidR="00951E13" w:rsidRDefault="0075108F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403369533" w:history="1">
        <w:r w:rsidR="00951E13" w:rsidRPr="00407BB8">
          <w:rPr>
            <w:rStyle w:val="Hyperlink"/>
            <w:noProof/>
            <w:lang w:val="en-US"/>
          </w:rPr>
          <w:t>4</w:t>
        </w:r>
        <w:r w:rsidR="00951E1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51E13" w:rsidRPr="00407BB8">
          <w:rPr>
            <w:rStyle w:val="Hyperlink"/>
            <w:noProof/>
            <w:lang w:val="en-US"/>
          </w:rPr>
          <w:t>System Manager Example usages</w:t>
        </w:r>
        <w:r w:rsidR="00951E13">
          <w:rPr>
            <w:noProof/>
            <w:webHidden/>
          </w:rPr>
          <w:tab/>
        </w:r>
        <w:r w:rsidR="00951E13">
          <w:rPr>
            <w:noProof/>
            <w:webHidden/>
          </w:rPr>
          <w:fldChar w:fldCharType="begin"/>
        </w:r>
        <w:r w:rsidR="00951E13">
          <w:rPr>
            <w:noProof/>
            <w:webHidden/>
          </w:rPr>
          <w:instrText xml:space="preserve"> PAGEREF _Toc403369533 \h </w:instrText>
        </w:r>
        <w:r w:rsidR="00951E13">
          <w:rPr>
            <w:noProof/>
            <w:webHidden/>
          </w:rPr>
        </w:r>
        <w:r w:rsidR="00951E13">
          <w:rPr>
            <w:noProof/>
            <w:webHidden/>
          </w:rPr>
          <w:fldChar w:fldCharType="separate"/>
        </w:r>
        <w:r w:rsidR="00951E13">
          <w:rPr>
            <w:noProof/>
            <w:webHidden/>
          </w:rPr>
          <w:t>5</w:t>
        </w:r>
        <w:r w:rsidR="00951E13">
          <w:rPr>
            <w:noProof/>
            <w:webHidden/>
          </w:rPr>
          <w:fldChar w:fldCharType="end"/>
        </w:r>
      </w:hyperlink>
    </w:p>
    <w:p w:rsidR="00951E13" w:rsidRDefault="007510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369534" w:history="1">
        <w:r w:rsidR="00951E13" w:rsidRPr="00407BB8">
          <w:rPr>
            <w:rStyle w:val="Hyperlink"/>
            <w:noProof/>
            <w:lang w:val="en-GB"/>
          </w:rPr>
          <w:t>4.1</w:t>
        </w:r>
        <w:r w:rsidR="00951E1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51E13" w:rsidRPr="00407BB8">
          <w:rPr>
            <w:rStyle w:val="Hyperlink"/>
            <w:noProof/>
            <w:lang w:val="en-GB"/>
          </w:rPr>
          <w:t>Splash screen example usages</w:t>
        </w:r>
        <w:r w:rsidR="00951E13">
          <w:rPr>
            <w:noProof/>
            <w:webHidden/>
          </w:rPr>
          <w:tab/>
        </w:r>
        <w:r w:rsidR="00951E13">
          <w:rPr>
            <w:noProof/>
            <w:webHidden/>
          </w:rPr>
          <w:fldChar w:fldCharType="begin"/>
        </w:r>
        <w:r w:rsidR="00951E13">
          <w:rPr>
            <w:noProof/>
            <w:webHidden/>
          </w:rPr>
          <w:instrText xml:space="preserve"> PAGEREF _Toc403369534 \h </w:instrText>
        </w:r>
        <w:r w:rsidR="00951E13">
          <w:rPr>
            <w:noProof/>
            <w:webHidden/>
          </w:rPr>
        </w:r>
        <w:r w:rsidR="00951E13">
          <w:rPr>
            <w:noProof/>
            <w:webHidden/>
          </w:rPr>
          <w:fldChar w:fldCharType="separate"/>
        </w:r>
        <w:r w:rsidR="00951E13">
          <w:rPr>
            <w:noProof/>
            <w:webHidden/>
          </w:rPr>
          <w:t>5</w:t>
        </w:r>
        <w:r w:rsidR="00951E13">
          <w:rPr>
            <w:noProof/>
            <w:webHidden/>
          </w:rPr>
          <w:fldChar w:fldCharType="end"/>
        </w:r>
      </w:hyperlink>
    </w:p>
    <w:p w:rsidR="00951E13" w:rsidRDefault="0075108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369535" w:history="1">
        <w:r w:rsidR="00951E13" w:rsidRPr="00407BB8">
          <w:rPr>
            <w:rStyle w:val="Hyperlink"/>
            <w:noProof/>
            <w:lang w:val="en-GB"/>
          </w:rPr>
          <w:t>4.1.1</w:t>
        </w:r>
        <w:r w:rsidR="00951E1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51E13" w:rsidRPr="00407BB8">
          <w:rPr>
            <w:rStyle w:val="Hyperlink"/>
            <w:noProof/>
            <w:lang w:val="en-GB"/>
          </w:rPr>
          <w:t>Splash screen with “Button“ press example usage</w:t>
        </w:r>
        <w:r w:rsidR="00951E13">
          <w:rPr>
            <w:noProof/>
            <w:webHidden/>
          </w:rPr>
          <w:tab/>
        </w:r>
        <w:r w:rsidR="00951E13">
          <w:rPr>
            <w:noProof/>
            <w:webHidden/>
          </w:rPr>
          <w:fldChar w:fldCharType="begin"/>
        </w:r>
        <w:r w:rsidR="00951E13">
          <w:rPr>
            <w:noProof/>
            <w:webHidden/>
          </w:rPr>
          <w:instrText xml:space="preserve"> PAGEREF _Toc403369535 \h </w:instrText>
        </w:r>
        <w:r w:rsidR="00951E13">
          <w:rPr>
            <w:noProof/>
            <w:webHidden/>
          </w:rPr>
        </w:r>
        <w:r w:rsidR="00951E13">
          <w:rPr>
            <w:noProof/>
            <w:webHidden/>
          </w:rPr>
          <w:fldChar w:fldCharType="separate"/>
        </w:r>
        <w:r w:rsidR="00951E13">
          <w:rPr>
            <w:noProof/>
            <w:webHidden/>
          </w:rPr>
          <w:t>5</w:t>
        </w:r>
        <w:r w:rsidR="00951E13">
          <w:rPr>
            <w:noProof/>
            <w:webHidden/>
          </w:rPr>
          <w:fldChar w:fldCharType="end"/>
        </w:r>
      </w:hyperlink>
    </w:p>
    <w:p w:rsidR="00951E13" w:rsidRDefault="0075108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369536" w:history="1">
        <w:r w:rsidR="00951E13" w:rsidRPr="00407BB8">
          <w:rPr>
            <w:rStyle w:val="Hyperlink"/>
            <w:noProof/>
            <w:lang w:val="en-GB"/>
          </w:rPr>
          <w:t>4.1.2</w:t>
        </w:r>
        <w:r w:rsidR="00951E1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51E13" w:rsidRPr="00407BB8">
          <w:rPr>
            <w:rStyle w:val="Hyperlink"/>
            <w:noProof/>
            <w:lang w:val="en-GB"/>
          </w:rPr>
          <w:t>Splash screen with Hotkey press example usage</w:t>
        </w:r>
        <w:r w:rsidR="00951E13">
          <w:rPr>
            <w:noProof/>
            <w:webHidden/>
          </w:rPr>
          <w:tab/>
        </w:r>
        <w:r w:rsidR="00951E13">
          <w:rPr>
            <w:noProof/>
            <w:webHidden/>
          </w:rPr>
          <w:fldChar w:fldCharType="begin"/>
        </w:r>
        <w:r w:rsidR="00951E13">
          <w:rPr>
            <w:noProof/>
            <w:webHidden/>
          </w:rPr>
          <w:instrText xml:space="preserve"> PAGEREF _Toc403369536 \h </w:instrText>
        </w:r>
        <w:r w:rsidR="00951E13">
          <w:rPr>
            <w:noProof/>
            <w:webHidden/>
          </w:rPr>
        </w:r>
        <w:r w:rsidR="00951E13">
          <w:rPr>
            <w:noProof/>
            <w:webHidden/>
          </w:rPr>
          <w:fldChar w:fldCharType="separate"/>
        </w:r>
        <w:r w:rsidR="00951E13">
          <w:rPr>
            <w:noProof/>
            <w:webHidden/>
          </w:rPr>
          <w:t>7</w:t>
        </w:r>
        <w:r w:rsidR="00951E13">
          <w:rPr>
            <w:noProof/>
            <w:webHidden/>
          </w:rPr>
          <w:fldChar w:fldCharType="end"/>
        </w:r>
      </w:hyperlink>
    </w:p>
    <w:p w:rsidR="00951E13" w:rsidRDefault="0075108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369537" w:history="1">
        <w:r w:rsidR="00951E13" w:rsidRPr="00407BB8">
          <w:rPr>
            <w:rStyle w:val="Hyperlink"/>
            <w:noProof/>
            <w:lang w:val="en-GB"/>
          </w:rPr>
          <w:t>4.1.3</w:t>
        </w:r>
        <w:r w:rsidR="00951E1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51E13" w:rsidRPr="00407BB8">
          <w:rPr>
            <w:rStyle w:val="Hyperlink"/>
            <w:noProof/>
            <w:lang w:val="en-GB"/>
          </w:rPr>
          <w:t>Splash screen upon start-up, shut-down etc example usage</w:t>
        </w:r>
        <w:r w:rsidR="00951E13">
          <w:rPr>
            <w:noProof/>
            <w:webHidden/>
          </w:rPr>
          <w:tab/>
        </w:r>
        <w:r w:rsidR="00951E13">
          <w:rPr>
            <w:noProof/>
            <w:webHidden/>
          </w:rPr>
          <w:fldChar w:fldCharType="begin"/>
        </w:r>
        <w:r w:rsidR="00951E13">
          <w:rPr>
            <w:noProof/>
            <w:webHidden/>
          </w:rPr>
          <w:instrText xml:space="preserve"> PAGEREF _Toc403369537 \h </w:instrText>
        </w:r>
        <w:r w:rsidR="00951E13">
          <w:rPr>
            <w:noProof/>
            <w:webHidden/>
          </w:rPr>
        </w:r>
        <w:r w:rsidR="00951E13">
          <w:rPr>
            <w:noProof/>
            <w:webHidden/>
          </w:rPr>
          <w:fldChar w:fldCharType="separate"/>
        </w:r>
        <w:r w:rsidR="00951E13">
          <w:rPr>
            <w:noProof/>
            <w:webHidden/>
          </w:rPr>
          <w:t>7</w:t>
        </w:r>
        <w:r w:rsidR="00951E13">
          <w:rPr>
            <w:noProof/>
            <w:webHidden/>
          </w:rPr>
          <w:fldChar w:fldCharType="end"/>
        </w:r>
      </w:hyperlink>
    </w:p>
    <w:p w:rsidR="00951E13" w:rsidRDefault="007510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369538" w:history="1">
        <w:r w:rsidR="00951E13" w:rsidRPr="00407BB8">
          <w:rPr>
            <w:rStyle w:val="Hyperlink"/>
            <w:noProof/>
          </w:rPr>
          <w:t>4.2</w:t>
        </w:r>
        <w:r w:rsidR="00951E1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51E13" w:rsidRPr="00407BB8">
          <w:rPr>
            <w:rStyle w:val="Hyperlink"/>
            <w:noProof/>
          </w:rPr>
          <w:t>System configuration example usages</w:t>
        </w:r>
        <w:r w:rsidR="00951E13">
          <w:rPr>
            <w:noProof/>
            <w:webHidden/>
          </w:rPr>
          <w:tab/>
        </w:r>
        <w:r w:rsidR="00951E13">
          <w:rPr>
            <w:noProof/>
            <w:webHidden/>
          </w:rPr>
          <w:fldChar w:fldCharType="begin"/>
        </w:r>
        <w:r w:rsidR="00951E13">
          <w:rPr>
            <w:noProof/>
            <w:webHidden/>
          </w:rPr>
          <w:instrText xml:space="preserve"> PAGEREF _Toc403369538 \h </w:instrText>
        </w:r>
        <w:r w:rsidR="00951E13">
          <w:rPr>
            <w:noProof/>
            <w:webHidden/>
          </w:rPr>
        </w:r>
        <w:r w:rsidR="00951E13">
          <w:rPr>
            <w:noProof/>
            <w:webHidden/>
          </w:rPr>
          <w:fldChar w:fldCharType="separate"/>
        </w:r>
        <w:r w:rsidR="00951E13">
          <w:rPr>
            <w:noProof/>
            <w:webHidden/>
          </w:rPr>
          <w:t>8</w:t>
        </w:r>
        <w:r w:rsidR="00951E13">
          <w:rPr>
            <w:noProof/>
            <w:webHidden/>
          </w:rPr>
          <w:fldChar w:fldCharType="end"/>
        </w:r>
      </w:hyperlink>
    </w:p>
    <w:p w:rsidR="00951E13" w:rsidRDefault="0075108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369539" w:history="1">
        <w:r w:rsidR="00951E13" w:rsidRPr="00407BB8">
          <w:rPr>
            <w:rStyle w:val="Hyperlink"/>
            <w:noProof/>
            <w:lang w:val="en-GB"/>
          </w:rPr>
          <w:t>4.2.1</w:t>
        </w:r>
        <w:r w:rsidR="00951E1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51E13" w:rsidRPr="00407BB8">
          <w:rPr>
            <w:rStyle w:val="Hyperlink"/>
            <w:noProof/>
            <w:lang w:val="en-GB"/>
          </w:rPr>
          <w:t>CPU Limit example usage</w:t>
        </w:r>
        <w:r w:rsidR="00951E13">
          <w:rPr>
            <w:noProof/>
            <w:webHidden/>
          </w:rPr>
          <w:tab/>
        </w:r>
        <w:r w:rsidR="00951E13">
          <w:rPr>
            <w:noProof/>
            <w:webHidden/>
          </w:rPr>
          <w:fldChar w:fldCharType="begin"/>
        </w:r>
        <w:r w:rsidR="00951E13">
          <w:rPr>
            <w:noProof/>
            <w:webHidden/>
          </w:rPr>
          <w:instrText xml:space="preserve"> PAGEREF _Toc403369539 \h </w:instrText>
        </w:r>
        <w:r w:rsidR="00951E13">
          <w:rPr>
            <w:noProof/>
            <w:webHidden/>
          </w:rPr>
        </w:r>
        <w:r w:rsidR="00951E13">
          <w:rPr>
            <w:noProof/>
            <w:webHidden/>
          </w:rPr>
          <w:fldChar w:fldCharType="separate"/>
        </w:r>
        <w:r w:rsidR="00951E13">
          <w:rPr>
            <w:noProof/>
            <w:webHidden/>
          </w:rPr>
          <w:t>8</w:t>
        </w:r>
        <w:r w:rsidR="00951E13">
          <w:rPr>
            <w:noProof/>
            <w:webHidden/>
          </w:rPr>
          <w:fldChar w:fldCharType="end"/>
        </w:r>
      </w:hyperlink>
    </w:p>
    <w:p w:rsidR="00951E13" w:rsidRDefault="0075108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369540" w:history="1">
        <w:r w:rsidR="00951E13" w:rsidRPr="00407BB8">
          <w:rPr>
            <w:rStyle w:val="Hyperlink"/>
            <w:noProof/>
          </w:rPr>
          <w:t>4.2.2</w:t>
        </w:r>
        <w:r w:rsidR="00951E1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51E13" w:rsidRPr="00407BB8">
          <w:rPr>
            <w:rStyle w:val="Hyperlink"/>
            <w:noProof/>
          </w:rPr>
          <w:t>Disk space Limit example usage</w:t>
        </w:r>
        <w:r w:rsidR="00951E13">
          <w:rPr>
            <w:noProof/>
            <w:webHidden/>
          </w:rPr>
          <w:tab/>
        </w:r>
        <w:r w:rsidR="00951E13">
          <w:rPr>
            <w:noProof/>
            <w:webHidden/>
          </w:rPr>
          <w:fldChar w:fldCharType="begin"/>
        </w:r>
        <w:r w:rsidR="00951E13">
          <w:rPr>
            <w:noProof/>
            <w:webHidden/>
          </w:rPr>
          <w:instrText xml:space="preserve"> PAGEREF _Toc403369540 \h </w:instrText>
        </w:r>
        <w:r w:rsidR="00951E13">
          <w:rPr>
            <w:noProof/>
            <w:webHidden/>
          </w:rPr>
        </w:r>
        <w:r w:rsidR="00951E13">
          <w:rPr>
            <w:noProof/>
            <w:webHidden/>
          </w:rPr>
          <w:fldChar w:fldCharType="separate"/>
        </w:r>
        <w:r w:rsidR="00951E13">
          <w:rPr>
            <w:noProof/>
            <w:webHidden/>
          </w:rPr>
          <w:t>8</w:t>
        </w:r>
        <w:r w:rsidR="00951E13">
          <w:rPr>
            <w:noProof/>
            <w:webHidden/>
          </w:rPr>
          <w:fldChar w:fldCharType="end"/>
        </w:r>
      </w:hyperlink>
    </w:p>
    <w:p w:rsidR="00E9540E" w:rsidRPr="003B3EC8" w:rsidRDefault="00E9540E">
      <w:pPr>
        <w:rPr>
          <w:lang w:val="en-US"/>
        </w:rPr>
        <w:sectPr w:rsidR="00E9540E" w:rsidRPr="003B3EC8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6" w:h="16838"/>
          <w:pgMar w:top="1418" w:right="851" w:bottom="1134" w:left="1418" w:header="709" w:footer="709" w:gutter="0"/>
          <w:cols w:space="708"/>
          <w:docGrid w:linePitch="360"/>
        </w:sectPr>
      </w:pPr>
      <w:r w:rsidRPr="003B3EC8">
        <w:rPr>
          <w:lang w:val="en-US"/>
        </w:rPr>
        <w:fldChar w:fldCharType="end"/>
      </w:r>
    </w:p>
    <w:p w:rsidR="00E9540E" w:rsidRPr="003B3EC8" w:rsidRDefault="00E9540E">
      <w:pPr>
        <w:rPr>
          <w:b/>
          <w:sz w:val="28"/>
          <w:szCs w:val="28"/>
          <w:lang w:val="en-US"/>
        </w:rPr>
      </w:pPr>
      <w:bookmarkStart w:id="13" w:name="GO_Bookmark_History"/>
      <w:bookmarkEnd w:id="12"/>
      <w:r w:rsidRPr="003B3EC8">
        <w:rPr>
          <w:b/>
          <w:sz w:val="28"/>
          <w:szCs w:val="28"/>
          <w:lang w:val="en-US"/>
        </w:rPr>
        <w:lastRenderedPageBreak/>
        <w:t>Modification management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34"/>
        <w:gridCol w:w="1418"/>
        <w:gridCol w:w="1134"/>
        <w:gridCol w:w="1134"/>
        <w:gridCol w:w="3906"/>
        <w:gridCol w:w="1127"/>
      </w:tblGrid>
      <w:tr w:rsidR="00C65889" w:rsidRPr="00C65889" w:rsidTr="00C65889">
        <w:trPr>
          <w:cantSplit/>
        </w:trPr>
        <w:tc>
          <w:tcPr>
            <w:tcW w:w="1134" w:type="dxa"/>
            <w:shd w:val="clear" w:color="auto" w:fill="E6E6E6"/>
          </w:tcPr>
          <w:p w:rsidR="00E9540E" w:rsidRPr="00C65889" w:rsidRDefault="00E9540E">
            <w:pPr>
              <w:rPr>
                <w:b/>
                <w:lang w:val="en-US"/>
              </w:rPr>
            </w:pPr>
            <w:r w:rsidRPr="00C65889">
              <w:rPr>
                <w:b/>
                <w:lang w:val="en-US"/>
              </w:rPr>
              <w:t>Version</w:t>
            </w:r>
          </w:p>
        </w:tc>
        <w:tc>
          <w:tcPr>
            <w:tcW w:w="1418" w:type="dxa"/>
            <w:shd w:val="clear" w:color="auto" w:fill="E6E6E6"/>
          </w:tcPr>
          <w:p w:rsidR="00E9540E" w:rsidRPr="00C65889" w:rsidRDefault="00E9540E">
            <w:pPr>
              <w:rPr>
                <w:b/>
                <w:lang w:val="en-US"/>
              </w:rPr>
            </w:pPr>
            <w:r w:rsidRPr="00C65889">
              <w:rPr>
                <w:b/>
                <w:lang w:val="en-US"/>
              </w:rPr>
              <w:t>Date</w:t>
            </w:r>
          </w:p>
        </w:tc>
        <w:tc>
          <w:tcPr>
            <w:tcW w:w="1134" w:type="dxa"/>
            <w:shd w:val="clear" w:color="auto" w:fill="E6E6E6"/>
          </w:tcPr>
          <w:p w:rsidR="00E9540E" w:rsidRPr="00C65889" w:rsidRDefault="00E9540E">
            <w:pPr>
              <w:rPr>
                <w:b/>
                <w:lang w:val="en-US"/>
              </w:rPr>
            </w:pPr>
            <w:r w:rsidRPr="00C65889">
              <w:rPr>
                <w:b/>
                <w:lang w:val="en-US"/>
              </w:rPr>
              <w:t>Name</w:t>
            </w:r>
          </w:p>
        </w:tc>
        <w:tc>
          <w:tcPr>
            <w:tcW w:w="1134" w:type="dxa"/>
            <w:shd w:val="clear" w:color="auto" w:fill="E6E6E6"/>
          </w:tcPr>
          <w:p w:rsidR="00E9540E" w:rsidRPr="00C65889" w:rsidRDefault="00E9540E">
            <w:pPr>
              <w:rPr>
                <w:b/>
                <w:lang w:val="en-US"/>
              </w:rPr>
            </w:pPr>
            <w:r w:rsidRPr="00C65889">
              <w:rPr>
                <w:b/>
                <w:lang w:val="en-US"/>
              </w:rPr>
              <w:t>Dept.</w:t>
            </w:r>
          </w:p>
        </w:tc>
        <w:tc>
          <w:tcPr>
            <w:tcW w:w="0" w:type="auto"/>
            <w:shd w:val="clear" w:color="auto" w:fill="E6E6E6"/>
          </w:tcPr>
          <w:p w:rsidR="00E9540E" w:rsidRPr="00C65889" w:rsidRDefault="00E9540E">
            <w:pPr>
              <w:rPr>
                <w:b/>
                <w:lang w:val="en-US"/>
              </w:rPr>
            </w:pPr>
            <w:r w:rsidRPr="00C65889">
              <w:rPr>
                <w:b/>
                <w:lang w:val="en-US"/>
              </w:rPr>
              <w:t>Modifications</w:t>
            </w:r>
          </w:p>
        </w:tc>
        <w:tc>
          <w:tcPr>
            <w:tcW w:w="1127" w:type="dxa"/>
            <w:shd w:val="clear" w:color="auto" w:fill="E6E6E6"/>
          </w:tcPr>
          <w:p w:rsidR="00E9540E" w:rsidRPr="00C65889" w:rsidRDefault="00E9540E">
            <w:pPr>
              <w:rPr>
                <w:b/>
                <w:lang w:val="en-US"/>
              </w:rPr>
            </w:pPr>
            <w:r w:rsidRPr="00C65889">
              <w:rPr>
                <w:b/>
                <w:lang w:val="en-US"/>
              </w:rPr>
              <w:t>State</w:t>
            </w:r>
          </w:p>
        </w:tc>
      </w:tr>
      <w:tr w:rsidR="00C65889" w:rsidRPr="00C65889" w:rsidTr="00C65889">
        <w:trPr>
          <w:cantSplit/>
        </w:trPr>
        <w:tc>
          <w:tcPr>
            <w:tcW w:w="1134" w:type="dxa"/>
            <w:shd w:val="clear" w:color="auto" w:fill="auto"/>
          </w:tcPr>
          <w:p w:rsidR="00E9540E" w:rsidRPr="00C65889" w:rsidRDefault="00E77088">
            <w:pPr>
              <w:rPr>
                <w:szCs w:val="22"/>
                <w:lang w:val="en-US"/>
              </w:rPr>
            </w:pPr>
            <w:r w:rsidRPr="00C65889">
              <w:rPr>
                <w:szCs w:val="22"/>
                <w:lang w:val="en-US"/>
              </w:rPr>
              <w:t>0.1</w:t>
            </w:r>
          </w:p>
        </w:tc>
        <w:tc>
          <w:tcPr>
            <w:tcW w:w="1418" w:type="dxa"/>
            <w:shd w:val="clear" w:color="auto" w:fill="auto"/>
          </w:tcPr>
          <w:p w:rsidR="00E9540E" w:rsidRPr="00C65889" w:rsidRDefault="00E77088">
            <w:pPr>
              <w:rPr>
                <w:szCs w:val="22"/>
                <w:lang w:val="en-US"/>
              </w:rPr>
            </w:pPr>
            <w:r w:rsidRPr="00C65889">
              <w:rPr>
                <w:szCs w:val="22"/>
                <w:lang w:val="en-US"/>
              </w:rPr>
              <w:t>2014-06-15</w:t>
            </w:r>
          </w:p>
        </w:tc>
        <w:tc>
          <w:tcPr>
            <w:tcW w:w="1134" w:type="dxa"/>
            <w:shd w:val="clear" w:color="auto" w:fill="auto"/>
          </w:tcPr>
          <w:p w:rsidR="00E9540E" w:rsidRPr="00C65889" w:rsidRDefault="00E77088">
            <w:pPr>
              <w:rPr>
                <w:szCs w:val="22"/>
                <w:lang w:val="en-US"/>
              </w:rPr>
            </w:pPr>
            <w:r w:rsidRPr="00C65889">
              <w:rPr>
                <w:szCs w:val="22"/>
                <w:lang w:val="en-US"/>
              </w:rPr>
              <w:t>RAN</w:t>
            </w:r>
          </w:p>
        </w:tc>
        <w:tc>
          <w:tcPr>
            <w:tcW w:w="1134" w:type="dxa"/>
            <w:shd w:val="clear" w:color="auto" w:fill="auto"/>
          </w:tcPr>
          <w:p w:rsidR="00E9540E" w:rsidRPr="00C65889" w:rsidRDefault="00E77088">
            <w:pPr>
              <w:rPr>
                <w:szCs w:val="22"/>
                <w:lang w:val="en-US"/>
              </w:rPr>
            </w:pPr>
            <w:r w:rsidRPr="00C65889">
              <w:rPr>
                <w:szCs w:val="22"/>
                <w:lang w:val="en-US"/>
              </w:rPr>
              <w:t>SW</w:t>
            </w:r>
          </w:p>
        </w:tc>
        <w:tc>
          <w:tcPr>
            <w:tcW w:w="0" w:type="auto"/>
            <w:shd w:val="clear" w:color="auto" w:fill="auto"/>
          </w:tcPr>
          <w:p w:rsidR="00E9540E" w:rsidRPr="00C65889" w:rsidRDefault="00E77088">
            <w:pPr>
              <w:rPr>
                <w:szCs w:val="22"/>
                <w:lang w:val="en-US"/>
              </w:rPr>
            </w:pPr>
            <w:r w:rsidRPr="00C65889">
              <w:rPr>
                <w:szCs w:val="22"/>
                <w:lang w:val="en-US"/>
              </w:rPr>
              <w:t>Initial version</w:t>
            </w:r>
          </w:p>
        </w:tc>
        <w:tc>
          <w:tcPr>
            <w:tcW w:w="1127" w:type="dxa"/>
            <w:shd w:val="clear" w:color="auto" w:fill="auto"/>
          </w:tcPr>
          <w:p w:rsidR="00E9540E" w:rsidRPr="00C65889" w:rsidRDefault="00E77088">
            <w:pPr>
              <w:rPr>
                <w:szCs w:val="22"/>
                <w:lang w:val="en-US"/>
              </w:rPr>
            </w:pPr>
            <w:r w:rsidRPr="00C65889">
              <w:rPr>
                <w:szCs w:val="22"/>
                <w:lang w:val="en-US"/>
              </w:rPr>
              <w:t>draft</w:t>
            </w:r>
          </w:p>
        </w:tc>
      </w:tr>
      <w:tr w:rsidR="00782CF1" w:rsidRPr="00C65889" w:rsidTr="00C65889">
        <w:trPr>
          <w:cantSplit/>
        </w:trPr>
        <w:tc>
          <w:tcPr>
            <w:tcW w:w="1134" w:type="dxa"/>
            <w:shd w:val="clear" w:color="auto" w:fill="auto"/>
          </w:tcPr>
          <w:p w:rsidR="00782CF1" w:rsidRPr="00C65889" w:rsidRDefault="00782CF1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1.1</w:t>
            </w:r>
          </w:p>
        </w:tc>
        <w:tc>
          <w:tcPr>
            <w:tcW w:w="1418" w:type="dxa"/>
            <w:shd w:val="clear" w:color="auto" w:fill="auto"/>
          </w:tcPr>
          <w:p w:rsidR="00782CF1" w:rsidRPr="00C65889" w:rsidRDefault="00782CF1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2014-10-23</w:t>
            </w:r>
          </w:p>
        </w:tc>
        <w:tc>
          <w:tcPr>
            <w:tcW w:w="1134" w:type="dxa"/>
            <w:shd w:val="clear" w:color="auto" w:fill="auto"/>
          </w:tcPr>
          <w:p w:rsidR="00782CF1" w:rsidRPr="00C65889" w:rsidRDefault="00782CF1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RAN</w:t>
            </w:r>
          </w:p>
        </w:tc>
        <w:tc>
          <w:tcPr>
            <w:tcW w:w="1134" w:type="dxa"/>
            <w:shd w:val="clear" w:color="auto" w:fill="auto"/>
          </w:tcPr>
          <w:p w:rsidR="00782CF1" w:rsidRPr="00C65889" w:rsidRDefault="00782CF1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SW</w:t>
            </w:r>
          </w:p>
        </w:tc>
        <w:tc>
          <w:tcPr>
            <w:tcW w:w="0" w:type="auto"/>
            <w:shd w:val="clear" w:color="auto" w:fill="auto"/>
          </w:tcPr>
          <w:p w:rsidR="00782CF1" w:rsidRPr="00C65889" w:rsidRDefault="00782CF1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Added example usages chapter 4</w:t>
            </w:r>
          </w:p>
        </w:tc>
        <w:tc>
          <w:tcPr>
            <w:tcW w:w="1127" w:type="dxa"/>
            <w:shd w:val="clear" w:color="auto" w:fill="auto"/>
          </w:tcPr>
          <w:p w:rsidR="00782CF1" w:rsidRPr="00C65889" w:rsidRDefault="00782CF1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draft</w:t>
            </w:r>
          </w:p>
        </w:tc>
      </w:tr>
      <w:tr w:rsidR="00C7734F" w:rsidRPr="00C7734F" w:rsidTr="00C65889">
        <w:trPr>
          <w:cantSplit/>
        </w:trPr>
        <w:tc>
          <w:tcPr>
            <w:tcW w:w="1134" w:type="dxa"/>
            <w:shd w:val="clear" w:color="auto" w:fill="auto"/>
          </w:tcPr>
          <w:p w:rsidR="00C7734F" w:rsidRDefault="00C7734F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1.2</w:t>
            </w:r>
          </w:p>
        </w:tc>
        <w:tc>
          <w:tcPr>
            <w:tcW w:w="1418" w:type="dxa"/>
            <w:shd w:val="clear" w:color="auto" w:fill="auto"/>
          </w:tcPr>
          <w:p w:rsidR="00C7734F" w:rsidRDefault="00C7734F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2014-11-05</w:t>
            </w:r>
          </w:p>
        </w:tc>
        <w:tc>
          <w:tcPr>
            <w:tcW w:w="1134" w:type="dxa"/>
            <w:shd w:val="clear" w:color="auto" w:fill="auto"/>
          </w:tcPr>
          <w:p w:rsidR="00C7734F" w:rsidRDefault="00C7734F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RAN</w:t>
            </w:r>
          </w:p>
        </w:tc>
        <w:tc>
          <w:tcPr>
            <w:tcW w:w="1134" w:type="dxa"/>
            <w:shd w:val="clear" w:color="auto" w:fill="auto"/>
          </w:tcPr>
          <w:p w:rsidR="00C7734F" w:rsidRDefault="00C7734F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SW</w:t>
            </w:r>
          </w:p>
        </w:tc>
        <w:tc>
          <w:tcPr>
            <w:tcW w:w="0" w:type="auto"/>
            <w:shd w:val="clear" w:color="auto" w:fill="auto"/>
          </w:tcPr>
          <w:p w:rsidR="00C7734F" w:rsidRDefault="00C7734F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Added chapter 4.2.2 and changes to chapter 4 based on DEL inputs</w:t>
            </w:r>
          </w:p>
        </w:tc>
        <w:tc>
          <w:tcPr>
            <w:tcW w:w="1127" w:type="dxa"/>
            <w:shd w:val="clear" w:color="auto" w:fill="auto"/>
          </w:tcPr>
          <w:p w:rsidR="00C7734F" w:rsidRDefault="00C7734F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draft</w:t>
            </w:r>
          </w:p>
        </w:tc>
      </w:tr>
    </w:tbl>
    <w:p w:rsidR="00E9540E" w:rsidRPr="003B3EC8" w:rsidRDefault="00E9540E">
      <w:pPr>
        <w:rPr>
          <w:lang w:val="en-US"/>
        </w:rPr>
      </w:pPr>
    </w:p>
    <w:p w:rsidR="00E9540E" w:rsidRPr="003B3EC8" w:rsidRDefault="00E9540E">
      <w:pPr>
        <w:rPr>
          <w:b/>
          <w:sz w:val="28"/>
          <w:szCs w:val="28"/>
          <w:lang w:val="en-US"/>
        </w:rPr>
      </w:pPr>
      <w:r w:rsidRPr="003B3EC8">
        <w:rPr>
          <w:b/>
          <w:sz w:val="28"/>
          <w:szCs w:val="28"/>
          <w:lang w:val="en-US"/>
        </w:rPr>
        <w:t>Review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34"/>
        <w:gridCol w:w="1418"/>
        <w:gridCol w:w="1134"/>
        <w:gridCol w:w="1134"/>
        <w:gridCol w:w="5033"/>
      </w:tblGrid>
      <w:tr w:rsidR="00C65889" w:rsidRPr="00C65889" w:rsidTr="00951E13">
        <w:trPr>
          <w:cantSplit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E6E6E6"/>
          </w:tcPr>
          <w:p w:rsidR="00E9540E" w:rsidRPr="00C65889" w:rsidRDefault="00E9540E">
            <w:pPr>
              <w:rPr>
                <w:b/>
                <w:lang w:val="en-US"/>
              </w:rPr>
            </w:pPr>
            <w:r w:rsidRPr="00C65889">
              <w:rPr>
                <w:b/>
                <w:lang w:val="en-US"/>
              </w:rPr>
              <w:t>Version</w:t>
            </w:r>
          </w:p>
        </w:tc>
        <w:tc>
          <w:tcPr>
            <w:tcW w:w="1418" w:type="dxa"/>
            <w:shd w:val="clear" w:color="auto" w:fill="E6E6E6"/>
          </w:tcPr>
          <w:p w:rsidR="00E9540E" w:rsidRPr="00C65889" w:rsidRDefault="00E9540E">
            <w:pPr>
              <w:rPr>
                <w:b/>
                <w:lang w:val="en-US"/>
              </w:rPr>
            </w:pPr>
            <w:r w:rsidRPr="00C65889">
              <w:rPr>
                <w:b/>
                <w:lang w:val="en-US"/>
              </w:rPr>
              <w:t>Date</w:t>
            </w:r>
          </w:p>
        </w:tc>
        <w:tc>
          <w:tcPr>
            <w:tcW w:w="1134" w:type="dxa"/>
            <w:shd w:val="clear" w:color="auto" w:fill="E6E6E6"/>
          </w:tcPr>
          <w:p w:rsidR="00E9540E" w:rsidRPr="00C65889" w:rsidRDefault="00E9540E">
            <w:pPr>
              <w:rPr>
                <w:b/>
                <w:lang w:val="en-US"/>
              </w:rPr>
            </w:pPr>
            <w:r w:rsidRPr="00C65889">
              <w:rPr>
                <w:b/>
                <w:lang w:val="en-US"/>
              </w:rPr>
              <w:t>Name</w:t>
            </w:r>
          </w:p>
        </w:tc>
        <w:tc>
          <w:tcPr>
            <w:tcW w:w="1134" w:type="dxa"/>
            <w:shd w:val="clear" w:color="auto" w:fill="E6E6E6"/>
          </w:tcPr>
          <w:p w:rsidR="00E9540E" w:rsidRPr="00C65889" w:rsidRDefault="00E9540E">
            <w:pPr>
              <w:rPr>
                <w:b/>
                <w:lang w:val="en-US"/>
              </w:rPr>
            </w:pPr>
            <w:r w:rsidRPr="00C65889">
              <w:rPr>
                <w:b/>
                <w:lang w:val="en-US"/>
              </w:rPr>
              <w:t>Dept.</w:t>
            </w:r>
          </w:p>
        </w:tc>
        <w:tc>
          <w:tcPr>
            <w:tcW w:w="0" w:type="auto"/>
            <w:shd w:val="clear" w:color="auto" w:fill="E6E6E6"/>
          </w:tcPr>
          <w:p w:rsidR="00E9540E" w:rsidRPr="00C65889" w:rsidRDefault="00E9540E">
            <w:pPr>
              <w:rPr>
                <w:b/>
                <w:lang w:val="en-US"/>
              </w:rPr>
            </w:pPr>
            <w:r w:rsidRPr="00C65889">
              <w:rPr>
                <w:b/>
                <w:lang w:val="en-US"/>
              </w:rPr>
              <w:t>Remarks</w:t>
            </w:r>
          </w:p>
        </w:tc>
      </w:tr>
      <w:tr w:rsidR="00C65889" w:rsidRPr="00C65889" w:rsidTr="00951E13">
        <w:trPr>
          <w:cantSplit/>
        </w:trPr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540E" w:rsidRPr="00C65889" w:rsidRDefault="004426EB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0.1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shd w:val="clear" w:color="auto" w:fill="auto"/>
          </w:tcPr>
          <w:p w:rsidR="00E9540E" w:rsidRPr="00C65889" w:rsidRDefault="004426EB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2014-06-19</w:t>
            </w:r>
          </w:p>
        </w:tc>
        <w:tc>
          <w:tcPr>
            <w:tcW w:w="1134" w:type="dxa"/>
            <w:shd w:val="clear" w:color="auto" w:fill="auto"/>
          </w:tcPr>
          <w:p w:rsidR="00E9540E" w:rsidRPr="00C65889" w:rsidRDefault="004426EB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WES</w:t>
            </w:r>
          </w:p>
        </w:tc>
        <w:tc>
          <w:tcPr>
            <w:tcW w:w="1134" w:type="dxa"/>
            <w:shd w:val="clear" w:color="auto" w:fill="auto"/>
          </w:tcPr>
          <w:p w:rsidR="00E9540E" w:rsidRPr="00C65889" w:rsidRDefault="004426EB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SW</w:t>
            </w:r>
          </w:p>
        </w:tc>
        <w:tc>
          <w:tcPr>
            <w:tcW w:w="0" w:type="auto"/>
            <w:shd w:val="clear" w:color="auto" w:fill="auto"/>
          </w:tcPr>
          <w:p w:rsidR="00E9540E" w:rsidRPr="00C65889" w:rsidRDefault="004426EB" w:rsidP="004426EB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Reviewed, OK.</w:t>
            </w:r>
          </w:p>
        </w:tc>
      </w:tr>
      <w:tr w:rsidR="00C65889" w:rsidRPr="00C65889" w:rsidTr="00951E13">
        <w:trPr>
          <w:cantSplit/>
        </w:trPr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540E" w:rsidRPr="00C65889" w:rsidRDefault="0054537B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1.1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shd w:val="clear" w:color="auto" w:fill="auto"/>
          </w:tcPr>
          <w:p w:rsidR="00E9540E" w:rsidRPr="00C65889" w:rsidRDefault="0054537B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2014-10-30</w:t>
            </w:r>
          </w:p>
        </w:tc>
        <w:tc>
          <w:tcPr>
            <w:tcW w:w="1134" w:type="dxa"/>
            <w:shd w:val="clear" w:color="auto" w:fill="auto"/>
          </w:tcPr>
          <w:p w:rsidR="00E9540E" w:rsidRPr="00C65889" w:rsidRDefault="0054537B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DEL</w:t>
            </w:r>
          </w:p>
        </w:tc>
        <w:tc>
          <w:tcPr>
            <w:tcW w:w="1134" w:type="dxa"/>
            <w:shd w:val="clear" w:color="auto" w:fill="auto"/>
          </w:tcPr>
          <w:p w:rsidR="00E9540E" w:rsidRPr="00C65889" w:rsidRDefault="0054537B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PH</w:t>
            </w:r>
          </w:p>
        </w:tc>
        <w:tc>
          <w:tcPr>
            <w:tcW w:w="0" w:type="auto"/>
            <w:shd w:val="clear" w:color="auto" w:fill="auto"/>
          </w:tcPr>
          <w:p w:rsidR="00E9540E" w:rsidRPr="00C65889" w:rsidRDefault="0054537B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Reviewed,</w:t>
            </w:r>
          </w:p>
        </w:tc>
      </w:tr>
      <w:tr w:rsidR="00C65889" w:rsidRPr="00C65889" w:rsidTr="00951E13">
        <w:trPr>
          <w:cantSplit/>
        </w:trPr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540E" w:rsidRPr="00C65889" w:rsidRDefault="00951E13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1.2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shd w:val="clear" w:color="auto" w:fill="auto"/>
          </w:tcPr>
          <w:p w:rsidR="00E9540E" w:rsidRPr="00C65889" w:rsidRDefault="00951E13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2014-11-10</w:t>
            </w:r>
          </w:p>
        </w:tc>
        <w:tc>
          <w:tcPr>
            <w:tcW w:w="1134" w:type="dxa"/>
            <w:shd w:val="clear" w:color="auto" w:fill="auto"/>
          </w:tcPr>
          <w:p w:rsidR="00E9540E" w:rsidRPr="00C65889" w:rsidRDefault="00951E13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WES</w:t>
            </w:r>
          </w:p>
        </w:tc>
        <w:tc>
          <w:tcPr>
            <w:tcW w:w="1134" w:type="dxa"/>
            <w:shd w:val="clear" w:color="auto" w:fill="auto"/>
          </w:tcPr>
          <w:p w:rsidR="00E9540E" w:rsidRPr="00C65889" w:rsidRDefault="00951E13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SW</w:t>
            </w:r>
          </w:p>
        </w:tc>
        <w:tc>
          <w:tcPr>
            <w:tcW w:w="0" w:type="auto"/>
            <w:shd w:val="clear" w:color="auto" w:fill="auto"/>
          </w:tcPr>
          <w:p w:rsidR="00E9540E" w:rsidRPr="00C65889" w:rsidRDefault="00951E13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Reviewed, added application icon.</w:t>
            </w:r>
          </w:p>
        </w:tc>
      </w:tr>
    </w:tbl>
    <w:p w:rsidR="00E9540E" w:rsidRPr="003B3EC8" w:rsidRDefault="00E9540E">
      <w:pPr>
        <w:rPr>
          <w:lang w:val="en-US"/>
        </w:rPr>
      </w:pPr>
    </w:p>
    <w:p w:rsidR="00E9540E" w:rsidRPr="003B3EC8" w:rsidRDefault="00E9540E">
      <w:pPr>
        <w:rPr>
          <w:b/>
          <w:sz w:val="28"/>
          <w:szCs w:val="28"/>
          <w:lang w:val="en-US"/>
        </w:rPr>
      </w:pPr>
      <w:r w:rsidRPr="003B3EC8">
        <w:rPr>
          <w:b/>
          <w:sz w:val="28"/>
          <w:szCs w:val="28"/>
          <w:lang w:val="en-US"/>
        </w:rPr>
        <w:t>Release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34"/>
        <w:gridCol w:w="1418"/>
        <w:gridCol w:w="1134"/>
        <w:gridCol w:w="1134"/>
        <w:gridCol w:w="5033"/>
      </w:tblGrid>
      <w:tr w:rsidR="00C65889" w:rsidRPr="00C65889" w:rsidTr="00C65889">
        <w:trPr>
          <w:cantSplit/>
        </w:trPr>
        <w:tc>
          <w:tcPr>
            <w:tcW w:w="1134" w:type="dxa"/>
            <w:tcBorders>
              <w:bottom w:val="single" w:sz="6" w:space="0" w:color="auto"/>
            </w:tcBorders>
            <w:shd w:val="clear" w:color="auto" w:fill="E6E6E6"/>
          </w:tcPr>
          <w:p w:rsidR="00E9540E" w:rsidRPr="00C65889" w:rsidRDefault="00E9540E" w:rsidP="00DB7D05">
            <w:pPr>
              <w:rPr>
                <w:b/>
                <w:lang w:val="en-US"/>
              </w:rPr>
            </w:pPr>
            <w:r w:rsidRPr="00C65889">
              <w:rPr>
                <w:b/>
                <w:lang w:val="en-US"/>
              </w:rPr>
              <w:t>Version</w:t>
            </w:r>
          </w:p>
        </w:tc>
        <w:tc>
          <w:tcPr>
            <w:tcW w:w="1418" w:type="dxa"/>
            <w:shd w:val="clear" w:color="auto" w:fill="E6E6E6"/>
          </w:tcPr>
          <w:p w:rsidR="00E9540E" w:rsidRPr="00C65889" w:rsidRDefault="00E9540E" w:rsidP="00DB7D05">
            <w:pPr>
              <w:rPr>
                <w:b/>
                <w:lang w:val="en-US"/>
              </w:rPr>
            </w:pPr>
            <w:r w:rsidRPr="00C65889">
              <w:rPr>
                <w:b/>
                <w:lang w:val="en-US"/>
              </w:rPr>
              <w:t>Date</w:t>
            </w:r>
          </w:p>
        </w:tc>
        <w:tc>
          <w:tcPr>
            <w:tcW w:w="1134" w:type="dxa"/>
            <w:shd w:val="clear" w:color="auto" w:fill="E6E6E6"/>
          </w:tcPr>
          <w:p w:rsidR="00E9540E" w:rsidRPr="00C65889" w:rsidRDefault="00E9540E" w:rsidP="00DB7D05">
            <w:pPr>
              <w:rPr>
                <w:b/>
                <w:lang w:val="en-US"/>
              </w:rPr>
            </w:pPr>
            <w:r w:rsidRPr="00C65889">
              <w:rPr>
                <w:b/>
                <w:lang w:val="en-US"/>
              </w:rPr>
              <w:t>Name</w:t>
            </w:r>
          </w:p>
        </w:tc>
        <w:tc>
          <w:tcPr>
            <w:tcW w:w="1134" w:type="dxa"/>
            <w:shd w:val="clear" w:color="auto" w:fill="E6E6E6"/>
          </w:tcPr>
          <w:p w:rsidR="00E9540E" w:rsidRPr="00C65889" w:rsidRDefault="00E9540E" w:rsidP="00DB7D05">
            <w:pPr>
              <w:rPr>
                <w:b/>
                <w:lang w:val="en-US"/>
              </w:rPr>
            </w:pPr>
            <w:r w:rsidRPr="00C65889">
              <w:rPr>
                <w:b/>
                <w:lang w:val="en-US"/>
              </w:rPr>
              <w:t>Dept.</w:t>
            </w:r>
          </w:p>
        </w:tc>
        <w:tc>
          <w:tcPr>
            <w:tcW w:w="0" w:type="auto"/>
            <w:shd w:val="clear" w:color="auto" w:fill="E6E6E6"/>
          </w:tcPr>
          <w:p w:rsidR="00E9540E" w:rsidRPr="00C65889" w:rsidRDefault="00E9540E" w:rsidP="00DB7D05">
            <w:pPr>
              <w:rPr>
                <w:b/>
                <w:lang w:val="en-US"/>
              </w:rPr>
            </w:pPr>
            <w:r w:rsidRPr="00C65889">
              <w:rPr>
                <w:b/>
                <w:lang w:val="en-US"/>
              </w:rPr>
              <w:t>Remarks</w:t>
            </w:r>
          </w:p>
        </w:tc>
      </w:tr>
      <w:tr w:rsidR="00C65889" w:rsidRPr="00C65889" w:rsidTr="00C65889">
        <w:trPr>
          <w:cantSplit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</w:tcPr>
          <w:p w:rsidR="00E9540E" w:rsidRPr="00C65889" w:rsidRDefault="004426EB" w:rsidP="00DB7D05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1.0</w:t>
            </w:r>
          </w:p>
        </w:tc>
        <w:tc>
          <w:tcPr>
            <w:tcW w:w="1418" w:type="dxa"/>
            <w:shd w:val="clear" w:color="auto" w:fill="auto"/>
          </w:tcPr>
          <w:p w:rsidR="00E9540E" w:rsidRPr="00C65889" w:rsidRDefault="004426EB" w:rsidP="00DB7D05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2014-06-19</w:t>
            </w:r>
          </w:p>
        </w:tc>
        <w:tc>
          <w:tcPr>
            <w:tcW w:w="1134" w:type="dxa"/>
            <w:shd w:val="clear" w:color="auto" w:fill="auto"/>
          </w:tcPr>
          <w:p w:rsidR="00E9540E" w:rsidRPr="00C65889" w:rsidRDefault="004426EB" w:rsidP="00DB7D05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WES</w:t>
            </w:r>
          </w:p>
        </w:tc>
        <w:tc>
          <w:tcPr>
            <w:tcW w:w="1134" w:type="dxa"/>
            <w:shd w:val="clear" w:color="auto" w:fill="auto"/>
          </w:tcPr>
          <w:p w:rsidR="00E9540E" w:rsidRPr="00C65889" w:rsidRDefault="004426EB" w:rsidP="00DB7D05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SW</w:t>
            </w:r>
          </w:p>
        </w:tc>
        <w:tc>
          <w:tcPr>
            <w:tcW w:w="0" w:type="auto"/>
            <w:shd w:val="clear" w:color="auto" w:fill="auto"/>
          </w:tcPr>
          <w:p w:rsidR="00E9540E" w:rsidRPr="00C65889" w:rsidRDefault="004426EB" w:rsidP="00DB7D05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Version matching System Manager 2.2.1426</w:t>
            </w:r>
          </w:p>
        </w:tc>
      </w:tr>
      <w:tr w:rsidR="00C65889" w:rsidRPr="00C65889" w:rsidTr="00C65889">
        <w:trPr>
          <w:cantSplit/>
        </w:trPr>
        <w:tc>
          <w:tcPr>
            <w:tcW w:w="1134" w:type="dxa"/>
            <w:tcBorders>
              <w:top w:val="nil"/>
              <w:bottom w:val="single" w:sz="6" w:space="0" w:color="auto"/>
            </w:tcBorders>
            <w:shd w:val="clear" w:color="auto" w:fill="auto"/>
          </w:tcPr>
          <w:p w:rsidR="00E9540E" w:rsidRPr="00C65889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:rsidR="00E9540E" w:rsidRPr="00C65889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E9540E" w:rsidRPr="00C65889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E9540E" w:rsidRPr="00C65889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9540E" w:rsidRPr="00C65889" w:rsidRDefault="00E9540E" w:rsidP="00DB7D05">
            <w:pPr>
              <w:rPr>
                <w:szCs w:val="22"/>
                <w:lang w:val="en-US"/>
              </w:rPr>
            </w:pPr>
          </w:p>
        </w:tc>
      </w:tr>
      <w:tr w:rsidR="00C65889" w:rsidRPr="00C65889" w:rsidTr="00C65889">
        <w:trPr>
          <w:cantSplit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</w:tcPr>
          <w:p w:rsidR="00E9540E" w:rsidRPr="00C65889" w:rsidRDefault="00951E13" w:rsidP="00DB7D05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2.0</w:t>
            </w:r>
          </w:p>
        </w:tc>
        <w:tc>
          <w:tcPr>
            <w:tcW w:w="1418" w:type="dxa"/>
            <w:shd w:val="clear" w:color="auto" w:fill="auto"/>
          </w:tcPr>
          <w:p w:rsidR="00E9540E" w:rsidRPr="00C65889" w:rsidRDefault="00951E13" w:rsidP="00DB7D05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2014-11-10</w:t>
            </w:r>
          </w:p>
        </w:tc>
        <w:tc>
          <w:tcPr>
            <w:tcW w:w="1134" w:type="dxa"/>
            <w:shd w:val="clear" w:color="auto" w:fill="auto"/>
          </w:tcPr>
          <w:p w:rsidR="00E9540E" w:rsidRPr="00C65889" w:rsidRDefault="00951E13" w:rsidP="00DB7D05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WES</w:t>
            </w:r>
          </w:p>
        </w:tc>
        <w:tc>
          <w:tcPr>
            <w:tcW w:w="1134" w:type="dxa"/>
            <w:shd w:val="clear" w:color="auto" w:fill="auto"/>
          </w:tcPr>
          <w:p w:rsidR="00E9540E" w:rsidRPr="00C65889" w:rsidRDefault="00951E13" w:rsidP="00DB7D05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SW</w:t>
            </w:r>
          </w:p>
        </w:tc>
        <w:tc>
          <w:tcPr>
            <w:tcW w:w="0" w:type="auto"/>
            <w:shd w:val="clear" w:color="auto" w:fill="auto"/>
          </w:tcPr>
          <w:p w:rsidR="00E9540E" w:rsidRPr="00C65889" w:rsidRDefault="00951E13" w:rsidP="00DB7D05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Version matching System Manager 2.4.1445</w:t>
            </w:r>
          </w:p>
        </w:tc>
      </w:tr>
      <w:tr w:rsidR="00C65889" w:rsidRPr="00C65889" w:rsidTr="00C65889">
        <w:trPr>
          <w:cantSplit/>
        </w:trPr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E9540E" w:rsidRPr="00C65889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:rsidR="00E9540E" w:rsidRPr="00C65889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E9540E" w:rsidRPr="00C65889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E9540E" w:rsidRPr="00C65889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9540E" w:rsidRPr="00C65889" w:rsidRDefault="00E9540E" w:rsidP="00DB7D05">
            <w:pPr>
              <w:rPr>
                <w:szCs w:val="22"/>
                <w:lang w:val="en-US"/>
              </w:rPr>
            </w:pPr>
          </w:p>
        </w:tc>
      </w:tr>
    </w:tbl>
    <w:p w:rsidR="00E9540E" w:rsidRPr="003B3EC8" w:rsidRDefault="00E9540E">
      <w:pPr>
        <w:rPr>
          <w:lang w:val="en-US"/>
        </w:rPr>
        <w:sectPr w:rsidR="00E9540E" w:rsidRPr="003B3EC8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1906" w:h="16838"/>
          <w:pgMar w:top="1418" w:right="851" w:bottom="1134" w:left="1418" w:header="709" w:footer="709" w:gutter="0"/>
          <w:cols w:space="708"/>
          <w:docGrid w:linePitch="360"/>
        </w:sectPr>
      </w:pPr>
    </w:p>
    <w:p w:rsidR="00490EDC" w:rsidRPr="003B3EC8" w:rsidRDefault="00490EDC" w:rsidP="00490EDC">
      <w:pPr>
        <w:pStyle w:val="Heading1"/>
        <w:tabs>
          <w:tab w:val="clear" w:pos="567"/>
          <w:tab w:val="num" w:pos="432"/>
        </w:tabs>
        <w:spacing w:before="600" w:after="240"/>
        <w:ind w:left="432" w:right="680" w:hanging="432"/>
        <w:rPr>
          <w:lang w:val="en-US"/>
        </w:rPr>
      </w:pPr>
      <w:bookmarkStart w:id="14" w:name="_Toc403369524"/>
      <w:bookmarkEnd w:id="13"/>
      <w:r w:rsidRPr="003B3EC8">
        <w:rPr>
          <w:lang w:val="en-US"/>
        </w:rPr>
        <w:lastRenderedPageBreak/>
        <w:t>Introduction</w:t>
      </w:r>
      <w:bookmarkEnd w:id="1"/>
      <w:bookmarkEnd w:id="14"/>
    </w:p>
    <w:p w:rsidR="00490EDC" w:rsidRPr="003B3EC8" w:rsidRDefault="008B6A87" w:rsidP="00490EDC">
      <w:pPr>
        <w:pStyle w:val="Heading2"/>
        <w:tabs>
          <w:tab w:val="clear" w:pos="851"/>
          <w:tab w:val="left" w:pos="709"/>
          <w:tab w:val="num" w:pos="1021"/>
        </w:tabs>
        <w:spacing w:before="240" w:after="60"/>
        <w:ind w:left="1021" w:hanging="1021"/>
        <w:rPr>
          <w:lang w:val="en-US"/>
        </w:rPr>
      </w:pPr>
      <w:bookmarkStart w:id="15" w:name="_Toc287952313"/>
      <w:bookmarkStart w:id="16" w:name="_Toc403369525"/>
      <w:r>
        <w:rPr>
          <w:lang w:val="en-US"/>
        </w:rPr>
        <w:t>System Manager Version</w:t>
      </w:r>
      <w:bookmarkEnd w:id="15"/>
      <w:bookmarkEnd w:id="16"/>
    </w:p>
    <w:p w:rsidR="008B6A87" w:rsidRPr="003B3EC8" w:rsidRDefault="00553CDF" w:rsidP="008B6A87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80256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11240</wp:posOffset>
            </wp:positionV>
            <wp:extent cx="640080" cy="640080"/>
            <wp:effectExtent l="0" t="0" r="7620" b="7620"/>
            <wp:wrapSquare wrapText="bothSides"/>
            <wp:docPr id="12" name="Picture 12" descr="C:\Users\wes\AppData\Local\Microsoft\Windows\INetCache\Content.Word\systemmanager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s\AppData\Local\Microsoft\Windows\INetCache\Content.Word\systemmanager.em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0EDC" w:rsidRPr="003B3EC8">
        <w:rPr>
          <w:lang w:val="en-US"/>
        </w:rPr>
        <w:t xml:space="preserve">This document </w:t>
      </w:r>
      <w:r w:rsidR="008B6A87">
        <w:rPr>
          <w:lang w:val="en-US"/>
        </w:rPr>
        <w:t xml:space="preserve">covers System Manager version </w:t>
      </w:r>
      <w:r w:rsidR="008B6A87" w:rsidRPr="004426EB">
        <w:rPr>
          <w:b/>
          <w:lang w:val="en-US"/>
        </w:rPr>
        <w:t>2.</w:t>
      </w:r>
      <w:r w:rsidR="0002757D">
        <w:rPr>
          <w:b/>
          <w:lang w:val="en-US"/>
        </w:rPr>
        <w:t>4</w:t>
      </w:r>
      <w:r w:rsidR="004426EB" w:rsidRPr="004426EB">
        <w:rPr>
          <w:b/>
          <w:lang w:val="en-US"/>
        </w:rPr>
        <w:t>.</w:t>
      </w:r>
      <w:r w:rsidR="0002757D">
        <w:rPr>
          <w:b/>
          <w:lang w:val="en-US"/>
        </w:rPr>
        <w:t>1445</w:t>
      </w:r>
      <w:r w:rsidR="008B6A87">
        <w:rPr>
          <w:lang w:val="en-US"/>
        </w:rPr>
        <w:t>.</w:t>
      </w:r>
    </w:p>
    <w:p w:rsidR="00490EDC" w:rsidRDefault="00490EDC" w:rsidP="00490EDC">
      <w:pPr>
        <w:rPr>
          <w:lang w:val="en-US"/>
        </w:rPr>
      </w:pPr>
    </w:p>
    <w:p w:rsidR="00553CDF" w:rsidRDefault="00553CDF" w:rsidP="00490EDC">
      <w:pPr>
        <w:rPr>
          <w:lang w:val="en-US"/>
        </w:rPr>
      </w:pPr>
    </w:p>
    <w:p w:rsidR="00553CDF" w:rsidRDefault="00553CDF" w:rsidP="00490EDC">
      <w:pPr>
        <w:rPr>
          <w:lang w:val="en-US"/>
        </w:rPr>
      </w:pPr>
    </w:p>
    <w:p w:rsidR="00553CDF" w:rsidRPr="003B3EC8" w:rsidRDefault="00553CDF" w:rsidP="00490EDC">
      <w:pPr>
        <w:rPr>
          <w:lang w:val="en-US"/>
        </w:rPr>
      </w:pPr>
    </w:p>
    <w:p w:rsidR="008B6A87" w:rsidRDefault="008B6A87">
      <w:pPr>
        <w:pStyle w:val="Heading2"/>
      </w:pPr>
      <w:bookmarkStart w:id="17" w:name="_Toc403369526"/>
      <w:bookmarkStart w:id="18" w:name="_Toc287952314"/>
      <w:r>
        <w:t>Purpose</w:t>
      </w:r>
      <w:bookmarkEnd w:id="17"/>
    </w:p>
    <w:p w:rsidR="008B6A87" w:rsidRDefault="008B6A87" w:rsidP="008B6A87">
      <w:pPr>
        <w:jc w:val="both"/>
        <w:rPr>
          <w:lang w:val="en-US"/>
        </w:rPr>
      </w:pPr>
      <w:r>
        <w:rPr>
          <w:lang w:val="en-US"/>
        </w:rPr>
        <w:t>The goal of this document is to describe in detail each System Manager parameter in order to configure it properly.</w:t>
      </w:r>
    </w:p>
    <w:p w:rsidR="008B6A87" w:rsidRPr="008B6A87" w:rsidRDefault="008B6A87" w:rsidP="008B6A87">
      <w:pPr>
        <w:jc w:val="both"/>
        <w:rPr>
          <w:lang w:val="en-GB"/>
        </w:rPr>
      </w:pPr>
      <w:r>
        <w:rPr>
          <w:lang w:val="en-US"/>
        </w:rPr>
        <w:t>At the end of this document, the reader will have all the details to configure System Manager.</w:t>
      </w:r>
    </w:p>
    <w:p w:rsidR="00490EDC" w:rsidRPr="003B3EC8" w:rsidRDefault="00490EDC" w:rsidP="008B6A87">
      <w:pPr>
        <w:pStyle w:val="Heading2"/>
        <w:tabs>
          <w:tab w:val="clear" w:pos="851"/>
          <w:tab w:val="left" w:pos="709"/>
          <w:tab w:val="num" w:pos="1021"/>
        </w:tabs>
        <w:spacing w:before="240" w:after="60"/>
        <w:ind w:left="1021" w:hanging="1021"/>
        <w:jc w:val="both"/>
        <w:rPr>
          <w:lang w:val="en-US"/>
        </w:rPr>
      </w:pPr>
      <w:bookmarkStart w:id="19" w:name="_Toc403369527"/>
      <w:r w:rsidRPr="003B3EC8">
        <w:rPr>
          <w:lang w:val="en-US"/>
        </w:rPr>
        <w:t>Intended Audience</w:t>
      </w:r>
      <w:bookmarkEnd w:id="18"/>
      <w:bookmarkEnd w:id="19"/>
    </w:p>
    <w:p w:rsidR="00490EDC" w:rsidRPr="003B3EC8" w:rsidRDefault="008B6A87" w:rsidP="008B6A87">
      <w:pPr>
        <w:jc w:val="both"/>
        <w:rPr>
          <w:lang w:val="en-US"/>
        </w:rPr>
      </w:pPr>
      <w:r>
        <w:rPr>
          <w:lang w:val="en-US"/>
        </w:rPr>
        <w:t>This document is addressed to product managers or customer project managers that are familiar with this product and are able to install, o</w:t>
      </w:r>
      <w:bookmarkStart w:id="20" w:name="_GoBack"/>
      <w:bookmarkEnd w:id="20"/>
      <w:r>
        <w:rPr>
          <w:lang w:val="en-US"/>
        </w:rPr>
        <w:t>perate and maintain it.</w:t>
      </w:r>
    </w:p>
    <w:p w:rsidR="00490EDC" w:rsidRDefault="00487BD1" w:rsidP="00490EDC">
      <w:pPr>
        <w:pStyle w:val="Heading1"/>
        <w:tabs>
          <w:tab w:val="clear" w:pos="567"/>
          <w:tab w:val="num" w:pos="1021"/>
        </w:tabs>
        <w:spacing w:before="600" w:after="240"/>
        <w:ind w:left="1021" w:right="680" w:hanging="1021"/>
        <w:rPr>
          <w:lang w:val="en-US"/>
        </w:rPr>
      </w:pPr>
      <w:bookmarkStart w:id="21" w:name="_Toc287952315"/>
      <w:bookmarkStart w:id="22" w:name="_Toc403369528"/>
      <w:r>
        <w:rPr>
          <w:lang w:val="en-US"/>
        </w:rPr>
        <w:t>System</w:t>
      </w:r>
      <w:r w:rsidR="00490EDC" w:rsidRPr="003B3EC8">
        <w:rPr>
          <w:lang w:val="en-US"/>
        </w:rPr>
        <w:t xml:space="preserve"> Overview</w:t>
      </w:r>
      <w:bookmarkEnd w:id="21"/>
      <w:bookmarkEnd w:id="22"/>
    </w:p>
    <w:p w:rsidR="00487BD1" w:rsidRDefault="00487BD1" w:rsidP="00487BD1">
      <w:pPr>
        <w:jc w:val="both"/>
        <w:rPr>
          <w:lang w:val="en-US"/>
        </w:rPr>
      </w:pPr>
      <w:r w:rsidRPr="00D919F5">
        <w:rPr>
          <w:lang w:val="en-US"/>
        </w:rPr>
        <w:t>The System Manager is the main application that controls all the other application</w:t>
      </w:r>
      <w:r w:rsidR="0054537B">
        <w:rPr>
          <w:lang w:val="en-US"/>
        </w:rPr>
        <w:t>s</w:t>
      </w:r>
      <w:r w:rsidRPr="00D919F5">
        <w:rPr>
          <w:lang w:val="en-US"/>
        </w:rPr>
        <w:t xml:space="preserve"> on the system. </w:t>
      </w:r>
      <w:r>
        <w:rPr>
          <w:lang w:val="en-US"/>
        </w:rPr>
        <w:t>The System Manager can be configured to start, monitor and close applications on the system. This is a software component that must be part of every system. System Manager is usually started automatically by the OS.</w:t>
      </w:r>
    </w:p>
    <w:p w:rsidR="00487BD1" w:rsidRPr="00487BD1" w:rsidRDefault="00487BD1" w:rsidP="00487BD1">
      <w:pPr>
        <w:jc w:val="both"/>
        <w:rPr>
          <w:lang w:val="en-US"/>
        </w:rPr>
      </w:pPr>
      <w:r>
        <w:rPr>
          <w:lang w:val="en-US"/>
        </w:rPr>
        <w:t>The different applications of the system communicate with System Manager via Medi. The System Manager is also responsible for monitoring the hardware and interacting with some specifi</w:t>
      </w:r>
      <w:r w:rsidR="00775262">
        <w:rPr>
          <w:lang w:val="en-US"/>
        </w:rPr>
        <w:t xml:space="preserve">c hardware like the </w:t>
      </w:r>
      <w:r w:rsidR="0054537B">
        <w:rPr>
          <w:lang w:val="en-US"/>
        </w:rPr>
        <w:t>“</w:t>
      </w:r>
      <w:r w:rsidR="00775262">
        <w:rPr>
          <w:lang w:val="en-US"/>
        </w:rPr>
        <w:t>Ignition</w:t>
      </w:r>
      <w:r w:rsidR="0054537B">
        <w:rPr>
          <w:lang w:val="en-US"/>
        </w:rPr>
        <w:t>”</w:t>
      </w:r>
      <w:r w:rsidR="00775262">
        <w:rPr>
          <w:lang w:val="en-US"/>
        </w:rPr>
        <w:t xml:space="preserve"> and </w:t>
      </w:r>
      <w:r w:rsidR="0054537B">
        <w:rPr>
          <w:lang w:val="en-US"/>
        </w:rPr>
        <w:t>“</w:t>
      </w:r>
      <w:r w:rsidR="00775262">
        <w:rPr>
          <w:lang w:val="en-US"/>
        </w:rPr>
        <w:t>Watchdog</w:t>
      </w:r>
      <w:r w:rsidR="0054537B">
        <w:rPr>
          <w:lang w:val="en-US"/>
        </w:rPr>
        <w:t>”</w:t>
      </w:r>
      <w:r w:rsidR="00775262">
        <w:rPr>
          <w:lang w:val="en-US"/>
        </w:rPr>
        <w:t xml:space="preserve"> management.</w:t>
      </w:r>
    </w:p>
    <w:p w:rsidR="00897BE1" w:rsidRDefault="00897BE1">
      <w:pPr>
        <w:rPr>
          <w:rFonts w:cs="Arial"/>
          <w:b/>
          <w:bCs/>
          <w:sz w:val="32"/>
          <w:szCs w:val="32"/>
          <w:lang w:val="en-US"/>
        </w:rPr>
      </w:pPr>
      <w:bookmarkStart w:id="23" w:name="_Toc287952321"/>
      <w:r>
        <w:rPr>
          <w:lang w:val="en-US"/>
        </w:rPr>
        <w:br w:type="page"/>
      </w:r>
    </w:p>
    <w:p w:rsidR="00490EDC" w:rsidRDefault="00490EDC" w:rsidP="00490EDC">
      <w:pPr>
        <w:pStyle w:val="Heading1"/>
        <w:tabs>
          <w:tab w:val="clear" w:pos="567"/>
          <w:tab w:val="num" w:pos="1021"/>
        </w:tabs>
        <w:spacing w:before="600" w:after="240"/>
        <w:ind w:left="1021" w:right="680" w:hanging="1021"/>
        <w:rPr>
          <w:lang w:val="en-US"/>
        </w:rPr>
      </w:pPr>
      <w:bookmarkStart w:id="24" w:name="_Toc403369529"/>
      <w:r w:rsidRPr="003B3EC8">
        <w:rPr>
          <w:lang w:val="en-US"/>
        </w:rPr>
        <w:lastRenderedPageBreak/>
        <w:t>Configuration</w:t>
      </w:r>
      <w:bookmarkEnd w:id="23"/>
      <w:bookmarkEnd w:id="24"/>
    </w:p>
    <w:p w:rsidR="00775262" w:rsidRPr="00775262" w:rsidRDefault="000F4D2E" w:rsidP="00775262">
      <w:pPr>
        <w:rPr>
          <w:lang w:val="en-US"/>
        </w:rPr>
      </w:pPr>
      <w:r>
        <w:rPr>
          <w:lang w:val="en-US"/>
        </w:rPr>
        <w:t xml:space="preserve">The System Manager requires configuration </w:t>
      </w:r>
      <w:r w:rsidR="00E45165">
        <w:rPr>
          <w:lang w:val="en-US"/>
        </w:rPr>
        <w:t>in order to operate corre</w:t>
      </w:r>
      <w:r w:rsidR="00A423A3">
        <w:rPr>
          <w:lang w:val="en-US"/>
        </w:rPr>
        <w:t xml:space="preserve">ctly with the selected hardware and the applications. The file for configuration is </w:t>
      </w:r>
      <w:r w:rsidR="00A423A3" w:rsidRPr="00A423A3">
        <w:rPr>
          <w:b/>
          <w:lang w:val="en-US"/>
        </w:rPr>
        <w:t>“</w:t>
      </w:r>
      <w:r w:rsidR="00897BE1">
        <w:rPr>
          <w:b/>
          <w:lang w:val="en-US"/>
        </w:rPr>
        <w:t>S</w:t>
      </w:r>
      <w:r w:rsidR="00A423A3" w:rsidRPr="00A423A3">
        <w:rPr>
          <w:b/>
          <w:lang w:val="en-US"/>
        </w:rPr>
        <w:t>ystemManager.xml”</w:t>
      </w:r>
      <w:r w:rsidR="00A423A3">
        <w:rPr>
          <w:lang w:val="en-US"/>
        </w:rPr>
        <w:t>.</w:t>
      </w:r>
      <w:r w:rsidR="00C50189">
        <w:rPr>
          <w:lang w:val="en-US"/>
        </w:rPr>
        <w:t xml:space="preserve"> System Manager also required “</w:t>
      </w:r>
      <w:r w:rsidR="00C50189">
        <w:rPr>
          <w:b/>
          <w:bCs/>
          <w:lang w:val="en-US"/>
        </w:rPr>
        <w:t>NLog.config</w:t>
      </w:r>
      <w:r w:rsidR="00C50189">
        <w:rPr>
          <w:lang w:val="en-US"/>
        </w:rPr>
        <w:t xml:space="preserve">” for logging and </w:t>
      </w:r>
      <w:r w:rsidR="00C50189" w:rsidRPr="00C50189">
        <w:rPr>
          <w:b/>
          <w:lang w:val="en-US"/>
        </w:rPr>
        <w:t>“medi.config”</w:t>
      </w:r>
      <w:r w:rsidR="00C50189">
        <w:rPr>
          <w:lang w:val="en-US"/>
        </w:rPr>
        <w:t xml:space="preserve"> for the Medi configuration.</w:t>
      </w:r>
    </w:p>
    <w:p w:rsidR="00490EDC" w:rsidRPr="003B3EC8" w:rsidRDefault="00490EDC" w:rsidP="00490EDC">
      <w:pPr>
        <w:rPr>
          <w:lang w:val="en-US"/>
        </w:rPr>
      </w:pPr>
    </w:p>
    <w:p w:rsidR="00475B9E" w:rsidRDefault="00475B9E" w:rsidP="00475B9E">
      <w:pPr>
        <w:pStyle w:val="Heading2"/>
        <w:rPr>
          <w:lang w:val="en-US"/>
        </w:rPr>
      </w:pPr>
      <w:bookmarkStart w:id="25" w:name="_Toc389387545"/>
      <w:bookmarkStart w:id="26" w:name="_Toc403369530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>
        <w:rPr>
          <w:lang w:val="en-US"/>
        </w:rPr>
        <w:t>Global configuration conventions</w:t>
      </w:r>
      <w:bookmarkEnd w:id="25"/>
      <w:bookmarkEnd w:id="26"/>
    </w:p>
    <w:p w:rsidR="00475B9E" w:rsidRDefault="00475B9E" w:rsidP="00475B9E">
      <w:pPr>
        <w:rPr>
          <w:lang w:val="en-US"/>
        </w:rPr>
      </w:pPr>
      <w:r>
        <w:rPr>
          <w:lang w:val="en-US"/>
        </w:rPr>
        <w:t>All our configuration files follow some conventions.</w:t>
      </w:r>
    </w:p>
    <w:p w:rsidR="00475B9E" w:rsidRPr="00475B9E" w:rsidRDefault="00475B9E" w:rsidP="00475B9E">
      <w:pPr>
        <w:rPr>
          <w:lang w:val="en-US"/>
        </w:rPr>
      </w:pPr>
    </w:p>
    <w:p w:rsidR="00475B9E" w:rsidRDefault="00475B9E" w:rsidP="00475B9E">
      <w:pPr>
        <w:pStyle w:val="Heading3"/>
        <w:rPr>
          <w:lang w:val="en-US"/>
        </w:rPr>
      </w:pPr>
      <w:bookmarkStart w:id="27" w:name="_Toc389387546"/>
      <w:bookmarkStart w:id="28" w:name="_Toc403369531"/>
      <w:r>
        <w:rPr>
          <w:lang w:val="en-US"/>
        </w:rPr>
        <w:t>Durations and time intervals</w:t>
      </w:r>
      <w:bookmarkEnd w:id="27"/>
      <w:bookmarkEnd w:id="28"/>
    </w:p>
    <w:p w:rsidR="00475B9E" w:rsidRDefault="00475B9E" w:rsidP="00475B9E">
      <w:pPr>
        <w:rPr>
          <w:lang w:val="en-US"/>
        </w:rPr>
      </w:pPr>
      <w:r>
        <w:rPr>
          <w:lang w:val="en-US"/>
        </w:rPr>
        <w:t>All durations and time intervals are configured using the XSD duration format.</w:t>
      </w:r>
    </w:p>
    <w:p w:rsidR="00475B9E" w:rsidRDefault="00475B9E" w:rsidP="00475B9E">
      <w:pPr>
        <w:rPr>
          <w:lang w:val="en-US"/>
        </w:rPr>
      </w:pPr>
      <w:r>
        <w:rPr>
          <w:lang w:val="en-US"/>
        </w:rPr>
        <w:t>The time interval is specified in the following form "PnYnMnDTnHnMnS" where:</w:t>
      </w:r>
    </w:p>
    <w:p w:rsidR="00475B9E" w:rsidRDefault="00475B9E" w:rsidP="00475B9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 indicates the period (required)</w:t>
      </w:r>
    </w:p>
    <w:p w:rsidR="00475B9E" w:rsidRDefault="00475B9E" w:rsidP="00475B9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nY indicates the number of years</w:t>
      </w:r>
    </w:p>
    <w:p w:rsidR="00475B9E" w:rsidRDefault="00475B9E" w:rsidP="00475B9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nM indicates the number of months</w:t>
      </w:r>
    </w:p>
    <w:p w:rsidR="00475B9E" w:rsidRDefault="00475B9E" w:rsidP="00475B9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nD indicates the number of days</w:t>
      </w:r>
    </w:p>
    <w:p w:rsidR="00475B9E" w:rsidRDefault="00475B9E" w:rsidP="00475B9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 indicates the start of a time section (required if you are going to specify hours, minutes, or seconds)</w:t>
      </w:r>
    </w:p>
    <w:p w:rsidR="00475B9E" w:rsidRDefault="00475B9E" w:rsidP="00475B9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nH indicates the number of hours</w:t>
      </w:r>
    </w:p>
    <w:p w:rsidR="00475B9E" w:rsidRDefault="00475B9E" w:rsidP="00475B9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nM indicates the number of minutes</w:t>
      </w:r>
    </w:p>
    <w:p w:rsidR="00475B9E" w:rsidRDefault="00475B9E" w:rsidP="00475B9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nS indicates the number of seconds (decimal numbers are allowed)</w:t>
      </w:r>
    </w:p>
    <w:p w:rsidR="00475B9E" w:rsidRDefault="00475B9E" w:rsidP="00475B9E">
      <w:pPr>
        <w:rPr>
          <w:lang w:val="en-US"/>
        </w:rPr>
      </w:pPr>
      <w:r>
        <w:rPr>
          <w:lang w:val="en-US"/>
        </w:rPr>
        <w:t>Examples:</w:t>
      </w:r>
    </w:p>
    <w:p w:rsidR="00475B9E" w:rsidRDefault="00475B9E" w:rsidP="00475B9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1 year = P1Y</w:t>
      </w:r>
    </w:p>
    <w:p w:rsidR="00475B9E" w:rsidRDefault="00475B9E" w:rsidP="00475B9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1 day 6 hours = P1DT6H</w:t>
      </w:r>
    </w:p>
    <w:p w:rsidR="00475B9E" w:rsidRDefault="00475B9E" w:rsidP="00475B9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10 seconds = PT10S</w:t>
      </w:r>
    </w:p>
    <w:p w:rsidR="00475B9E" w:rsidRPr="0054449D" w:rsidRDefault="00475B9E" w:rsidP="00475B9E">
      <w:pPr>
        <w:pStyle w:val="ListParagraph"/>
        <w:numPr>
          <w:ilvl w:val="0"/>
          <w:numId w:val="8"/>
        </w:numPr>
        <w:rPr>
          <w:lang w:val="en-US"/>
        </w:rPr>
      </w:pPr>
      <w:r w:rsidRPr="0054449D">
        <w:rPr>
          <w:lang w:val="en-US"/>
        </w:rPr>
        <w:t>400 milliseconds = PT0.4S</w:t>
      </w:r>
    </w:p>
    <w:p w:rsidR="0054449D" w:rsidRPr="00475B9E" w:rsidRDefault="0054449D" w:rsidP="00475B9E">
      <w:pPr>
        <w:rPr>
          <w:lang w:val="en-US"/>
        </w:rPr>
      </w:pPr>
    </w:p>
    <w:p w:rsidR="00951E13" w:rsidRDefault="00951E13">
      <w:pPr>
        <w:rPr>
          <w:rFonts w:cs="Arial"/>
          <w:b/>
          <w:bCs/>
          <w:iCs/>
          <w:sz w:val="28"/>
          <w:szCs w:val="28"/>
          <w:lang w:val="en-US"/>
        </w:rPr>
      </w:pPr>
      <w:bookmarkStart w:id="29" w:name="_Ref402948007"/>
      <w:bookmarkStart w:id="30" w:name="_Toc403369532"/>
      <w:r>
        <w:rPr>
          <w:lang w:val="en-US"/>
        </w:rPr>
        <w:br w:type="page"/>
      </w:r>
    </w:p>
    <w:p w:rsidR="006D5087" w:rsidRPr="0054449D" w:rsidRDefault="0054449D" w:rsidP="0054449D">
      <w:pPr>
        <w:pStyle w:val="Heading2"/>
        <w:rPr>
          <w:lang w:val="en-US"/>
        </w:rPr>
      </w:pPr>
      <w:r w:rsidRPr="0054449D">
        <w:rPr>
          <w:lang w:val="en-US"/>
        </w:rPr>
        <w:lastRenderedPageBreak/>
        <w:t>@XmlDoc(xsd=</w:t>
      </w:r>
      <w:r>
        <w:rPr>
          <w:lang w:val="en-US"/>
        </w:rPr>
        <w:t>.</w:t>
      </w:r>
      <w:r w:rsidR="002E25BF">
        <w:rPr>
          <w:lang w:val="en-US"/>
        </w:rPr>
        <w:t>..\..\..\Common\Configuration\Source\SystemManager</w:t>
      </w:r>
      <w:r>
        <w:rPr>
          <w:lang w:val="en-US"/>
        </w:rPr>
        <w:t>\SystemManager.xsd</w:t>
      </w:r>
      <w:r w:rsidR="00C90E37">
        <w:rPr>
          <w:lang w:val="en-US"/>
        </w:rPr>
        <w:t>;</w:t>
      </w:r>
      <w:r w:rsidRPr="0054449D">
        <w:rPr>
          <w:lang w:val="en-US"/>
        </w:rPr>
        <w:t>xml=</w:t>
      </w:r>
      <w:r>
        <w:rPr>
          <w:lang w:val="en-US"/>
        </w:rPr>
        <w:t>..\</w:t>
      </w:r>
      <w:r w:rsidRPr="0054449D">
        <w:rPr>
          <w:lang w:val="en-US"/>
        </w:rPr>
        <w:t>Deploy</w:t>
      </w:r>
      <w:r>
        <w:rPr>
          <w:lang w:val="en-US"/>
        </w:rPr>
        <w:t>\</w:t>
      </w:r>
      <w:r w:rsidRPr="0054449D">
        <w:rPr>
          <w:lang w:val="en-US"/>
        </w:rPr>
        <w:t>Config</w:t>
      </w:r>
      <w:r>
        <w:rPr>
          <w:lang w:val="en-US"/>
        </w:rPr>
        <w:t>\</w:t>
      </w:r>
      <w:r w:rsidRPr="0054449D">
        <w:rPr>
          <w:lang w:val="en-US"/>
        </w:rPr>
        <w:t>Basic</w:t>
      </w:r>
      <w:r>
        <w:rPr>
          <w:lang w:val="en-US"/>
        </w:rPr>
        <w:t>\</w:t>
      </w:r>
      <w:r w:rsidRPr="0054449D">
        <w:rPr>
          <w:lang w:val="en-US"/>
        </w:rPr>
        <w:t>PC-2</w:t>
      </w:r>
      <w:r>
        <w:rPr>
          <w:lang w:val="en-US"/>
        </w:rPr>
        <w:t>\</w:t>
      </w:r>
      <w:r w:rsidRPr="0054449D">
        <w:rPr>
          <w:lang w:val="en-US"/>
        </w:rPr>
        <w:t>SystemManager</w:t>
      </w:r>
      <w:r>
        <w:rPr>
          <w:lang w:val="en-US"/>
        </w:rPr>
        <w:t>\SystemManager.xml)</w:t>
      </w:r>
      <w:bookmarkEnd w:id="29"/>
      <w:bookmarkEnd w:id="30"/>
    </w:p>
    <w:p w:rsidR="00951E13" w:rsidRDefault="00951E13">
      <w:pPr>
        <w:rPr>
          <w:rFonts w:cs="Arial"/>
          <w:b/>
          <w:bCs/>
          <w:sz w:val="32"/>
          <w:szCs w:val="32"/>
          <w:lang w:val="en-US"/>
        </w:rPr>
      </w:pPr>
      <w:bookmarkStart w:id="31" w:name="_Toc403369533"/>
      <w:r>
        <w:rPr>
          <w:lang w:val="en-US"/>
        </w:rPr>
        <w:br w:type="page"/>
      </w:r>
    </w:p>
    <w:p w:rsidR="005B31FC" w:rsidRDefault="00F7174F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System Manager </w:t>
      </w:r>
      <w:r w:rsidR="00EF79E3">
        <w:rPr>
          <w:lang w:val="en-US"/>
        </w:rPr>
        <w:t>Example</w:t>
      </w:r>
      <w:r>
        <w:rPr>
          <w:lang w:val="en-US"/>
        </w:rPr>
        <w:t xml:space="preserve"> usages</w:t>
      </w:r>
      <w:bookmarkEnd w:id="31"/>
    </w:p>
    <w:p w:rsidR="00F7174F" w:rsidRPr="00F7174F" w:rsidRDefault="00F7174F" w:rsidP="00F7174F">
      <w:pPr>
        <w:rPr>
          <w:lang w:val="en-US"/>
        </w:rPr>
      </w:pPr>
    </w:p>
    <w:p w:rsidR="00262161" w:rsidRPr="002E25BF" w:rsidRDefault="00EF79E3" w:rsidP="00262161">
      <w:pPr>
        <w:pStyle w:val="Heading2"/>
        <w:rPr>
          <w:lang w:val="en-GB"/>
        </w:rPr>
      </w:pPr>
      <w:bookmarkStart w:id="32" w:name="_Toc403369534"/>
      <w:r w:rsidRPr="002E25BF">
        <w:rPr>
          <w:lang w:val="en-GB"/>
        </w:rPr>
        <w:t>Splash screen example usages</w:t>
      </w:r>
      <w:bookmarkEnd w:id="32"/>
    </w:p>
    <w:p w:rsidR="00EF79E3" w:rsidRDefault="00EF79E3" w:rsidP="001A560B">
      <w:pPr>
        <w:jc w:val="both"/>
        <w:rPr>
          <w:lang w:val="en-GB"/>
        </w:rPr>
      </w:pPr>
      <w:r w:rsidRPr="00EF79E3">
        <w:rPr>
          <w:lang w:val="en-GB"/>
        </w:rPr>
        <w:t xml:space="preserve">The System Manager </w:t>
      </w:r>
      <w:r w:rsidR="001A560B" w:rsidRPr="00EF79E3">
        <w:rPr>
          <w:lang w:val="en-GB"/>
        </w:rPr>
        <w:t>Splash</w:t>
      </w:r>
      <w:r w:rsidRPr="00EF79E3">
        <w:rPr>
          <w:lang w:val="en-GB"/>
        </w:rPr>
        <w:t xml:space="preserve"> screen can be configured to be shown </w:t>
      </w:r>
      <w:r>
        <w:rPr>
          <w:lang w:val="en-GB"/>
        </w:rPr>
        <w:t>and hidden for different reasons. The items shown on a specific splash screen can also be configured.</w:t>
      </w:r>
      <w:r w:rsidR="002A2675">
        <w:rPr>
          <w:lang w:val="en-GB"/>
        </w:rPr>
        <w:t xml:space="preserve"> Any number of splash screens can be </w:t>
      </w:r>
      <w:r w:rsidR="00FF613F">
        <w:rPr>
          <w:lang w:val="en-GB"/>
        </w:rPr>
        <w:t>configured in</w:t>
      </w:r>
      <w:r w:rsidR="002A2675">
        <w:rPr>
          <w:lang w:val="en-GB"/>
        </w:rPr>
        <w:t xml:space="preserve"> SystemManager.xml.</w:t>
      </w:r>
    </w:p>
    <w:p w:rsidR="001A560B" w:rsidRPr="00EF79E3" w:rsidRDefault="001A560B" w:rsidP="00EF79E3">
      <w:pPr>
        <w:rPr>
          <w:lang w:val="en-GB"/>
        </w:rPr>
      </w:pPr>
    </w:p>
    <w:p w:rsidR="002A2675" w:rsidRPr="00B95C40" w:rsidRDefault="002A2675" w:rsidP="002A2675">
      <w:pPr>
        <w:pStyle w:val="Heading3"/>
        <w:rPr>
          <w:lang w:val="en-GB"/>
        </w:rPr>
      </w:pPr>
      <w:bookmarkStart w:id="33" w:name="_Toc403369535"/>
      <w:r w:rsidRPr="00B95C40">
        <w:rPr>
          <w:lang w:val="en-GB"/>
        </w:rPr>
        <w:t xml:space="preserve">Splash screen </w:t>
      </w:r>
      <w:r w:rsidR="0033673E">
        <w:rPr>
          <w:lang w:val="en-GB"/>
        </w:rPr>
        <w:t>with</w:t>
      </w:r>
      <w:r w:rsidRPr="00B95C40">
        <w:rPr>
          <w:lang w:val="en-GB"/>
        </w:rPr>
        <w:t xml:space="preserve"> “</w:t>
      </w:r>
      <w:r w:rsidR="0033673E">
        <w:rPr>
          <w:lang w:val="en-GB"/>
        </w:rPr>
        <w:t>B</w:t>
      </w:r>
      <w:r w:rsidR="007D443B" w:rsidRPr="00B95C40">
        <w:rPr>
          <w:lang w:val="en-GB"/>
        </w:rPr>
        <w:t>utton“</w:t>
      </w:r>
      <w:r w:rsidR="0054537B">
        <w:rPr>
          <w:lang w:val="en-GB"/>
        </w:rPr>
        <w:t xml:space="preserve"> </w:t>
      </w:r>
      <w:r w:rsidR="007D443B">
        <w:rPr>
          <w:lang w:val="en-GB"/>
        </w:rPr>
        <w:t>press</w:t>
      </w:r>
      <w:r w:rsidR="00B95C40" w:rsidRPr="00B95C40">
        <w:rPr>
          <w:lang w:val="en-GB"/>
        </w:rPr>
        <w:t xml:space="preserve"> example usage</w:t>
      </w:r>
      <w:bookmarkEnd w:id="33"/>
    </w:p>
    <w:p w:rsidR="009E4DE4" w:rsidRDefault="00FF613F" w:rsidP="00B95C40">
      <w:pPr>
        <w:jc w:val="both"/>
        <w:rPr>
          <w:lang w:val="en-GB"/>
        </w:rPr>
      </w:pPr>
      <w:r w:rsidRPr="00FF613F">
        <w:rPr>
          <w:lang w:val="en-GB"/>
        </w:rPr>
        <w:t>The “</w:t>
      </w:r>
      <w:r w:rsidR="007D443B" w:rsidRPr="00FF613F">
        <w:rPr>
          <w:lang w:val="en-GB"/>
        </w:rPr>
        <w:t>Button“ is</w:t>
      </w:r>
      <w:r w:rsidRPr="00FF613F">
        <w:rPr>
          <w:lang w:val="en-GB"/>
        </w:rPr>
        <w:t xml:space="preserve"> the physical button present </w:t>
      </w:r>
      <w:r w:rsidR="0054537B">
        <w:rPr>
          <w:lang w:val="en-GB"/>
        </w:rPr>
        <w:t xml:space="preserve">only </w:t>
      </w:r>
      <w:r w:rsidRPr="00FF613F">
        <w:rPr>
          <w:lang w:val="en-GB"/>
        </w:rPr>
        <w:t>on the InfoVision PC-2</w:t>
      </w:r>
      <w:r w:rsidR="00B95C40">
        <w:rPr>
          <w:lang w:val="en-GB"/>
        </w:rPr>
        <w:t xml:space="preserve"> hardware. </w:t>
      </w:r>
      <w:r w:rsidR="009E4DE4">
        <w:rPr>
          <w:lang w:val="en-GB"/>
        </w:rPr>
        <w:t xml:space="preserve">This can be configured for the System Manager on the </w:t>
      </w:r>
      <w:r w:rsidR="0054537B">
        <w:rPr>
          <w:lang w:val="en-GB"/>
        </w:rPr>
        <w:t xml:space="preserve">InfoVision </w:t>
      </w:r>
      <w:r w:rsidR="009E4DE4">
        <w:rPr>
          <w:lang w:val="en-GB"/>
        </w:rPr>
        <w:t>Quadro</w:t>
      </w:r>
      <w:r w:rsidR="0054537B">
        <w:rPr>
          <w:lang w:val="en-GB"/>
        </w:rPr>
        <w:t xml:space="preserve"> TFT </w:t>
      </w:r>
      <w:r w:rsidR="009E4DE4">
        <w:rPr>
          <w:lang w:val="en-GB"/>
        </w:rPr>
        <w:t>too in a Master-Slave set-up with a PC-2</w:t>
      </w:r>
      <w:r w:rsidR="00CD3CD1">
        <w:rPr>
          <w:lang w:val="en-GB"/>
        </w:rPr>
        <w:t>.</w:t>
      </w:r>
      <w:r w:rsidR="009E4DE4">
        <w:rPr>
          <w:lang w:val="en-GB"/>
        </w:rPr>
        <w:t xml:space="preserve"> </w:t>
      </w:r>
    </w:p>
    <w:p w:rsidR="00B95C40" w:rsidRDefault="001F34D8" w:rsidP="00524C92">
      <w:pPr>
        <w:rPr>
          <w:lang w:val="en-GB"/>
        </w:rPr>
      </w:pPr>
      <w:r>
        <w:rPr>
          <w:lang w:val="en-GB"/>
        </w:rPr>
        <w:t>Below is an example of a splash</w:t>
      </w:r>
      <w:r w:rsidR="00B95C40">
        <w:rPr>
          <w:lang w:val="en-GB"/>
        </w:rPr>
        <w:t xml:space="preserve"> screen configured to be shown when the Button is pressed once and its value is 1 and the splash screen is hidden when the Button is pressed again and its value becomes 0. </w:t>
      </w:r>
    </w:p>
    <w:p w:rsidR="00B95C40" w:rsidRDefault="00B95C40" w:rsidP="00B95C40">
      <w:pPr>
        <w:jc w:val="both"/>
        <w:rPr>
          <w:lang w:val="en-GB"/>
        </w:rPr>
      </w:pPr>
    </w:p>
    <w:p w:rsidR="00B95C40" w:rsidRDefault="00B95C40" w:rsidP="00B95C40">
      <w:pPr>
        <w:jc w:val="center"/>
        <w:rPr>
          <w:lang w:val="en-GB"/>
        </w:rPr>
      </w:pPr>
      <w:r w:rsidRPr="00EE13E6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F6C90A8" wp14:editId="72F6487B">
                <wp:simplePos x="0" y="0"/>
                <wp:positionH relativeFrom="column">
                  <wp:posOffset>61595</wp:posOffset>
                </wp:positionH>
                <wp:positionV relativeFrom="paragraph">
                  <wp:posOffset>24765</wp:posOffset>
                </wp:positionV>
                <wp:extent cx="6181725" cy="252412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2524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0BC0" w:rsidRPr="00B95C40" w:rsidRDefault="00230BC0" w:rsidP="00B95C4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&lt;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A31515"/>
                                <w:sz w:val="20"/>
                                <w:szCs w:val="20"/>
                                <w:lang w:val="en-GB"/>
                              </w:rPr>
                              <w:t>SplashScreen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 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FF0000"/>
                                <w:sz w:val="20"/>
                                <w:szCs w:val="20"/>
                                <w:lang w:val="en-GB"/>
                              </w:rPr>
                              <w:t>Name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Button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 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FF0000"/>
                                <w:sz w:val="20"/>
                                <w:szCs w:val="20"/>
                                <w:lang w:val="en-GB"/>
                              </w:rPr>
                              <w:t>Enabled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true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 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FF0000"/>
                                <w:sz w:val="20"/>
                                <w:szCs w:val="20"/>
                                <w:lang w:val="en-GB"/>
                              </w:rPr>
                              <w:t>Foreground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Black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 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FF0000"/>
                                <w:sz w:val="20"/>
                                <w:szCs w:val="20"/>
                                <w:lang w:val="en-GB"/>
                              </w:rPr>
                              <w:t>Background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#</w:t>
                            </w:r>
                            <w:r w:rsidRPr="000954BC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E6ECF0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&gt;</w:t>
                            </w:r>
                          </w:p>
                          <w:p w:rsidR="00230BC0" w:rsidRPr="00B95C40" w:rsidRDefault="00230BC0" w:rsidP="00B95C4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&lt;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A31515"/>
                                <w:sz w:val="20"/>
                                <w:szCs w:val="20"/>
                                <w:lang w:val="en-GB"/>
                              </w:rPr>
                              <w:t>ShowOn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&gt;</w:t>
                            </w:r>
                          </w:p>
                          <w:p w:rsidR="00230BC0" w:rsidRPr="00B95C40" w:rsidRDefault="00230BC0" w:rsidP="00B95C4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&lt;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A31515"/>
                                <w:sz w:val="20"/>
                                <w:szCs w:val="20"/>
                                <w:lang w:val="en-GB"/>
                              </w:rPr>
                              <w:t>Input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 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FF0000"/>
                                <w:sz w:val="20"/>
                                <w:szCs w:val="20"/>
                                <w:lang w:val="en-GB"/>
                              </w:rPr>
                              <w:t>Unit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*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 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FF0000"/>
                                <w:sz w:val="20"/>
                                <w:szCs w:val="20"/>
                                <w:lang w:val="en-GB"/>
                              </w:rPr>
                              <w:t>Name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Button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 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FF0000"/>
                                <w:sz w:val="20"/>
                                <w:szCs w:val="20"/>
                                <w:lang w:val="en-GB"/>
                              </w:rPr>
                              <w:t>Value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1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 /&gt;</w:t>
                            </w:r>
                          </w:p>
                          <w:p w:rsidR="00230BC0" w:rsidRPr="00B95C40" w:rsidRDefault="00230BC0" w:rsidP="00B95C4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  &lt;/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A31515"/>
                                <w:sz w:val="20"/>
                                <w:szCs w:val="20"/>
                                <w:lang w:val="en-GB"/>
                              </w:rPr>
                              <w:t>ShowOn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&gt;</w:t>
                            </w:r>
                          </w:p>
                          <w:p w:rsidR="00230BC0" w:rsidRPr="00B95C40" w:rsidRDefault="00230BC0" w:rsidP="00B95C4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  &lt;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A31515"/>
                                <w:sz w:val="20"/>
                                <w:szCs w:val="20"/>
                                <w:lang w:val="en-GB"/>
                              </w:rPr>
                              <w:t>HideOn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&gt;</w:t>
                            </w:r>
                          </w:p>
                          <w:p w:rsidR="00230BC0" w:rsidRPr="00B95C40" w:rsidRDefault="00230BC0" w:rsidP="00B95C4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    &lt;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A31515"/>
                                <w:sz w:val="20"/>
                                <w:szCs w:val="20"/>
                                <w:lang w:val="en-GB"/>
                              </w:rPr>
                              <w:t>Input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 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FF0000"/>
                                <w:sz w:val="20"/>
                                <w:szCs w:val="20"/>
                                <w:lang w:val="en-GB"/>
                              </w:rPr>
                              <w:t>Unit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*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 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FF0000"/>
                                <w:sz w:val="20"/>
                                <w:szCs w:val="20"/>
                                <w:lang w:val="en-GB"/>
                              </w:rPr>
                              <w:t>Name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Button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 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FF0000"/>
                                <w:sz w:val="20"/>
                                <w:szCs w:val="20"/>
                                <w:lang w:val="en-GB"/>
                              </w:rPr>
                              <w:t>Value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0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 /&gt;</w:t>
                            </w:r>
                          </w:p>
                          <w:p w:rsidR="00230BC0" w:rsidRPr="00B95C40" w:rsidRDefault="00230BC0" w:rsidP="00B95C4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  &lt;/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A31515"/>
                                <w:sz w:val="20"/>
                                <w:szCs w:val="20"/>
                                <w:lang w:val="en-GB"/>
                              </w:rPr>
                              <w:t>HideOn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&gt;</w:t>
                            </w:r>
                          </w:p>
                          <w:p w:rsidR="00230BC0" w:rsidRPr="009A0049" w:rsidRDefault="00230BC0" w:rsidP="009A0049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</w:pP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 &lt;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A31515"/>
                                <w:lang w:val="en-GB"/>
                              </w:rPr>
                              <w:t>Items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&gt;</w:t>
                            </w:r>
                          </w:p>
                          <w:p w:rsidR="00230BC0" w:rsidRPr="009A0049" w:rsidRDefault="00230BC0" w:rsidP="009A0049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</w:pP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   &lt;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A31515"/>
                                <w:lang w:val="en-GB"/>
                              </w:rPr>
                              <w:t>Logo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/&gt;</w:t>
                            </w:r>
                          </w:p>
                          <w:p w:rsidR="00230BC0" w:rsidRPr="009A0049" w:rsidRDefault="00230BC0" w:rsidP="009A0049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</w:pP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   &lt;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A31515"/>
                                <w:lang w:val="en-GB"/>
                              </w:rPr>
                              <w:t>System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MachineName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true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Ram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false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Cpu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false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Uptime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true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Serial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true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/&gt;</w:t>
                            </w:r>
                          </w:p>
                          <w:p w:rsidR="00230BC0" w:rsidRPr="009A0049" w:rsidRDefault="00230BC0" w:rsidP="009A0049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</w:pP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   &lt;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A31515"/>
                                <w:lang w:val="en-GB"/>
                              </w:rPr>
                              <w:t>Network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Name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true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Ip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true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Gateway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false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Mac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true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Status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false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StatusFilter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Up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/&gt;</w:t>
                            </w:r>
                          </w:p>
                          <w:p w:rsidR="00230BC0" w:rsidRPr="009A0049" w:rsidRDefault="00230BC0" w:rsidP="009A0049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</w:pP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   &lt;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A31515"/>
                                <w:lang w:val="en-GB"/>
                              </w:rPr>
                              <w:t>Applications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Version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true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State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true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Ram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false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Cpu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false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Uptime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true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LaunchReason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false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ExitReason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false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/&gt;</w:t>
                            </w:r>
                          </w:p>
                          <w:p w:rsidR="00230BC0" w:rsidRDefault="00230BC0" w:rsidP="009A0049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  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Items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</w:p>
                          <w:p w:rsidR="00230BC0" w:rsidRDefault="00230BC0" w:rsidP="009A0049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SplashScreen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</w:p>
                          <w:p w:rsidR="00230BC0" w:rsidRPr="00EE13E6" w:rsidRDefault="00230BC0" w:rsidP="00B95C40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6C90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.85pt;margin-top:1.95pt;width:486.75pt;height:198.7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">
                <v:textbox>
                  <w:txbxContent>
                    <w:p w:rsidR="00230BC0" w:rsidRPr="00B95C40" w:rsidRDefault="00230BC0" w:rsidP="00B95C4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&lt;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A31515"/>
                          <w:sz w:val="20"/>
                          <w:szCs w:val="20"/>
                          <w:lang w:val="en-GB"/>
                        </w:rPr>
                        <w:t>SplashScreen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 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FF0000"/>
                          <w:sz w:val="20"/>
                          <w:szCs w:val="20"/>
                          <w:lang w:val="en-GB"/>
                        </w:rPr>
                        <w:t>Name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Button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 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FF0000"/>
                          <w:sz w:val="20"/>
                          <w:szCs w:val="20"/>
                          <w:lang w:val="en-GB"/>
                        </w:rPr>
                        <w:t>Enabled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true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 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FF0000"/>
                          <w:sz w:val="20"/>
                          <w:szCs w:val="20"/>
                          <w:lang w:val="en-GB"/>
                        </w:rPr>
                        <w:t>Foreground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Black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 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FF0000"/>
                          <w:sz w:val="20"/>
                          <w:szCs w:val="20"/>
                          <w:lang w:val="en-GB"/>
                        </w:rPr>
                        <w:t>Background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#</w:t>
                      </w:r>
                      <w:r w:rsidRPr="000954BC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E6ECF0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&gt;</w:t>
                      </w:r>
                    </w:p>
                    <w:p w:rsidR="00230BC0" w:rsidRPr="00B95C40" w:rsidRDefault="00230BC0" w:rsidP="00B95C4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 xml:space="preserve">  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&lt;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A31515"/>
                          <w:sz w:val="20"/>
                          <w:szCs w:val="20"/>
                          <w:lang w:val="en-GB"/>
                        </w:rPr>
                        <w:t>ShowOn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&gt;</w:t>
                      </w:r>
                    </w:p>
                    <w:p w:rsidR="00230BC0" w:rsidRPr="00B95C40" w:rsidRDefault="00230BC0" w:rsidP="00B95C4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&lt;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A31515"/>
                          <w:sz w:val="20"/>
                          <w:szCs w:val="20"/>
                          <w:lang w:val="en-GB"/>
                        </w:rPr>
                        <w:t>Input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 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FF0000"/>
                          <w:sz w:val="20"/>
                          <w:szCs w:val="20"/>
                          <w:lang w:val="en-GB"/>
                        </w:rPr>
                        <w:t>Unit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*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 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FF0000"/>
                          <w:sz w:val="20"/>
                          <w:szCs w:val="20"/>
                          <w:lang w:val="en-GB"/>
                        </w:rPr>
                        <w:t>Name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Button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 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FF0000"/>
                          <w:sz w:val="20"/>
                          <w:szCs w:val="20"/>
                          <w:lang w:val="en-GB"/>
                        </w:rPr>
                        <w:t>Value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1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 /&gt;</w:t>
                      </w:r>
                    </w:p>
                    <w:p w:rsidR="00230BC0" w:rsidRPr="00B95C40" w:rsidRDefault="00230BC0" w:rsidP="00B95C4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  &lt;/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A31515"/>
                          <w:sz w:val="20"/>
                          <w:szCs w:val="20"/>
                          <w:lang w:val="en-GB"/>
                        </w:rPr>
                        <w:t>ShowOn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&gt;</w:t>
                      </w:r>
                    </w:p>
                    <w:p w:rsidR="00230BC0" w:rsidRPr="00B95C40" w:rsidRDefault="00230BC0" w:rsidP="00B95C4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  &lt;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A31515"/>
                          <w:sz w:val="20"/>
                          <w:szCs w:val="20"/>
                          <w:lang w:val="en-GB"/>
                        </w:rPr>
                        <w:t>HideOn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&gt;</w:t>
                      </w:r>
                    </w:p>
                    <w:p w:rsidR="00230BC0" w:rsidRPr="00B95C40" w:rsidRDefault="00230BC0" w:rsidP="00B95C4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    &lt;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A31515"/>
                          <w:sz w:val="20"/>
                          <w:szCs w:val="20"/>
                          <w:lang w:val="en-GB"/>
                        </w:rPr>
                        <w:t>Input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 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FF0000"/>
                          <w:sz w:val="20"/>
                          <w:szCs w:val="20"/>
                          <w:lang w:val="en-GB"/>
                        </w:rPr>
                        <w:t>Unit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*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 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FF0000"/>
                          <w:sz w:val="20"/>
                          <w:szCs w:val="20"/>
                          <w:lang w:val="en-GB"/>
                        </w:rPr>
                        <w:t>Name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Button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 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FF0000"/>
                          <w:sz w:val="20"/>
                          <w:szCs w:val="20"/>
                          <w:lang w:val="en-GB"/>
                        </w:rPr>
                        <w:t>Value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0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 /&gt;</w:t>
                      </w:r>
                    </w:p>
                    <w:p w:rsidR="00230BC0" w:rsidRPr="00B95C40" w:rsidRDefault="00230BC0" w:rsidP="00B95C4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  &lt;/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A31515"/>
                          <w:sz w:val="20"/>
                          <w:szCs w:val="20"/>
                          <w:lang w:val="en-GB"/>
                        </w:rPr>
                        <w:t>HideOn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&gt;</w:t>
                      </w:r>
                    </w:p>
                    <w:p w:rsidR="00230BC0" w:rsidRPr="009A0049" w:rsidRDefault="00230BC0" w:rsidP="009A0049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</w:pP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 &lt;</w:t>
                      </w:r>
                      <w:r w:rsidRPr="009A0049">
                        <w:rPr>
                          <w:rFonts w:ascii="Consolas" w:hAnsi="Consolas" w:cs="Consolas"/>
                          <w:color w:val="A31515"/>
                          <w:lang w:val="en-GB"/>
                        </w:rPr>
                        <w:t>Items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&gt;</w:t>
                      </w:r>
                    </w:p>
                    <w:p w:rsidR="00230BC0" w:rsidRPr="009A0049" w:rsidRDefault="00230BC0" w:rsidP="009A0049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</w:pP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   &lt;</w:t>
                      </w:r>
                      <w:r w:rsidRPr="009A0049">
                        <w:rPr>
                          <w:rFonts w:ascii="Consolas" w:hAnsi="Consolas" w:cs="Consolas"/>
                          <w:color w:val="A31515"/>
                          <w:lang w:val="en-GB"/>
                        </w:rPr>
                        <w:t>Logo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/&gt;</w:t>
                      </w:r>
                    </w:p>
                    <w:p w:rsidR="00230BC0" w:rsidRPr="009A0049" w:rsidRDefault="00230BC0" w:rsidP="009A0049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</w:pP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   &lt;</w:t>
                      </w:r>
                      <w:r w:rsidRPr="009A0049">
                        <w:rPr>
                          <w:rFonts w:ascii="Consolas" w:hAnsi="Consolas" w:cs="Consolas"/>
                          <w:color w:val="A31515"/>
                          <w:lang w:val="en-GB"/>
                        </w:rPr>
                        <w:t>System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9A0049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MachineName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true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9A0049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Ram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false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9A0049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Cpu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false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9A0049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Uptime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true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9A0049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Serial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true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/&gt;</w:t>
                      </w:r>
                    </w:p>
                    <w:p w:rsidR="00230BC0" w:rsidRPr="009A0049" w:rsidRDefault="00230BC0" w:rsidP="009A0049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</w:pP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   &lt;</w:t>
                      </w:r>
                      <w:r w:rsidRPr="009A0049">
                        <w:rPr>
                          <w:rFonts w:ascii="Consolas" w:hAnsi="Consolas" w:cs="Consolas"/>
                          <w:color w:val="A31515"/>
                          <w:lang w:val="en-GB"/>
                        </w:rPr>
                        <w:t>Network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9A0049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Name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true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9A0049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Ip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true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9A0049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Gateway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false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9A0049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Mac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true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9A0049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Status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false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9A0049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StatusFilter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Up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/&gt;</w:t>
                      </w:r>
                    </w:p>
                    <w:p w:rsidR="00230BC0" w:rsidRPr="009A0049" w:rsidRDefault="00230BC0" w:rsidP="009A0049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</w:pP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   &lt;</w:t>
                      </w:r>
                      <w:r w:rsidRPr="009A0049">
                        <w:rPr>
                          <w:rFonts w:ascii="Consolas" w:hAnsi="Consolas" w:cs="Consolas"/>
                          <w:color w:val="A31515"/>
                          <w:lang w:val="en-GB"/>
                        </w:rPr>
                        <w:t>Applications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9A0049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Version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true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9A0049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State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true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9A0049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Ram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false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9A0049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Cpu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false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9A0049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Uptime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true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9A0049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LaunchReason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false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9A0049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ExitReason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false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/&gt;</w:t>
                      </w:r>
                    </w:p>
                    <w:p w:rsidR="00230BC0" w:rsidRDefault="00230BC0" w:rsidP="009A0049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  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A31515"/>
                        </w:rPr>
                        <w:t>Items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</w:p>
                    <w:p w:rsidR="00230BC0" w:rsidRDefault="00230BC0" w:rsidP="009A0049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A31515"/>
                        </w:rPr>
                        <w:t>SplashScreen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</w:p>
                    <w:p w:rsidR="00230BC0" w:rsidRPr="00EE13E6" w:rsidRDefault="00230BC0" w:rsidP="00B95C40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95C40" w:rsidRDefault="00B95C40" w:rsidP="002A2675">
      <w:pPr>
        <w:rPr>
          <w:lang w:val="en-GB"/>
        </w:rPr>
      </w:pPr>
    </w:p>
    <w:p w:rsidR="00D354C6" w:rsidRDefault="00D354C6" w:rsidP="002A2675">
      <w:pPr>
        <w:rPr>
          <w:lang w:val="en-GB"/>
        </w:rPr>
      </w:pPr>
    </w:p>
    <w:p w:rsidR="00D354C6" w:rsidRDefault="00D354C6" w:rsidP="002A2675">
      <w:pPr>
        <w:rPr>
          <w:lang w:val="en-GB"/>
        </w:rPr>
      </w:pPr>
    </w:p>
    <w:p w:rsidR="00D354C6" w:rsidRDefault="00D354C6" w:rsidP="002A2675">
      <w:pPr>
        <w:rPr>
          <w:lang w:val="en-GB"/>
        </w:rPr>
      </w:pPr>
    </w:p>
    <w:p w:rsidR="00D354C6" w:rsidRDefault="00D354C6" w:rsidP="002A2675">
      <w:pPr>
        <w:rPr>
          <w:lang w:val="en-GB"/>
        </w:rPr>
      </w:pPr>
    </w:p>
    <w:p w:rsidR="00D354C6" w:rsidRDefault="00D354C6" w:rsidP="002A2675">
      <w:pPr>
        <w:rPr>
          <w:lang w:val="en-GB"/>
        </w:rPr>
      </w:pPr>
    </w:p>
    <w:p w:rsidR="00D354C6" w:rsidRDefault="00D354C6" w:rsidP="002A2675">
      <w:pPr>
        <w:rPr>
          <w:lang w:val="en-GB"/>
        </w:rPr>
      </w:pPr>
    </w:p>
    <w:p w:rsidR="00D354C6" w:rsidRDefault="00D354C6" w:rsidP="002A2675">
      <w:pPr>
        <w:rPr>
          <w:lang w:val="en-GB"/>
        </w:rPr>
      </w:pPr>
    </w:p>
    <w:p w:rsidR="00D354C6" w:rsidRDefault="00D354C6" w:rsidP="002A2675">
      <w:pPr>
        <w:rPr>
          <w:lang w:val="en-GB"/>
        </w:rPr>
      </w:pPr>
    </w:p>
    <w:p w:rsidR="00D354C6" w:rsidRDefault="00D354C6" w:rsidP="002A2675">
      <w:pPr>
        <w:rPr>
          <w:lang w:val="en-GB"/>
        </w:rPr>
      </w:pPr>
    </w:p>
    <w:p w:rsidR="00D354C6" w:rsidRDefault="00D354C6" w:rsidP="002A2675">
      <w:pPr>
        <w:rPr>
          <w:lang w:val="en-GB"/>
        </w:rPr>
      </w:pPr>
    </w:p>
    <w:p w:rsidR="00D354C6" w:rsidRDefault="00D354C6" w:rsidP="002A2675">
      <w:pPr>
        <w:rPr>
          <w:lang w:val="en-GB"/>
        </w:rPr>
      </w:pPr>
    </w:p>
    <w:p w:rsidR="00D354C6" w:rsidRDefault="00D354C6" w:rsidP="002A2675">
      <w:pPr>
        <w:rPr>
          <w:lang w:val="en-GB"/>
        </w:rPr>
      </w:pPr>
    </w:p>
    <w:p w:rsidR="00D354C6" w:rsidRDefault="00D354C6" w:rsidP="002A2675">
      <w:pPr>
        <w:rPr>
          <w:lang w:val="en-GB"/>
        </w:rPr>
      </w:pPr>
    </w:p>
    <w:p w:rsidR="00D354C6" w:rsidRDefault="00D354C6" w:rsidP="002A2675">
      <w:pPr>
        <w:rPr>
          <w:lang w:val="en-GB"/>
        </w:rPr>
      </w:pPr>
    </w:p>
    <w:p w:rsidR="00D354C6" w:rsidRDefault="00D354C6" w:rsidP="00D354C6">
      <w:pPr>
        <w:rPr>
          <w:lang w:val="en-GB"/>
        </w:rPr>
      </w:pPr>
    </w:p>
    <w:p w:rsidR="00524C92" w:rsidRDefault="00524C92">
      <w:pPr>
        <w:rPr>
          <w:lang w:val="en-GB"/>
        </w:rPr>
      </w:pPr>
      <w:r>
        <w:rPr>
          <w:lang w:val="en-GB"/>
        </w:rPr>
        <w:br w:type="page"/>
      </w:r>
    </w:p>
    <w:p w:rsidR="00D354C6" w:rsidRDefault="00D354C6" w:rsidP="00D354C6">
      <w:pPr>
        <w:rPr>
          <w:lang w:val="en-GB"/>
        </w:rPr>
      </w:pPr>
      <w:r>
        <w:rPr>
          <w:lang w:val="en-GB"/>
        </w:rPr>
        <w:lastRenderedPageBreak/>
        <w:t>Below is an example of a splash screen configured to be shown when the Button is pressed once and its value is 1 and the splash screen is hidden after a configured timeout.</w:t>
      </w:r>
    </w:p>
    <w:p w:rsidR="00D354C6" w:rsidRDefault="00D354C6" w:rsidP="00D354C6">
      <w:pPr>
        <w:rPr>
          <w:lang w:val="en-US"/>
        </w:rPr>
      </w:pPr>
      <w:r w:rsidRPr="00EE13E6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479383" wp14:editId="6DF2FA1B">
                <wp:simplePos x="0" y="0"/>
                <wp:positionH relativeFrom="column">
                  <wp:posOffset>61595</wp:posOffset>
                </wp:positionH>
                <wp:positionV relativeFrom="paragraph">
                  <wp:posOffset>113030</wp:posOffset>
                </wp:positionV>
                <wp:extent cx="6181725" cy="2524125"/>
                <wp:effectExtent l="0" t="0" r="28575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2524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0BC0" w:rsidRPr="00B95C40" w:rsidRDefault="00230BC0" w:rsidP="00D354C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&lt;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A31515"/>
                                <w:sz w:val="20"/>
                                <w:szCs w:val="20"/>
                                <w:lang w:val="en-GB"/>
                              </w:rPr>
                              <w:t>SplashScreen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 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FF0000"/>
                                <w:sz w:val="20"/>
                                <w:szCs w:val="20"/>
                                <w:lang w:val="en-GB"/>
                              </w:rPr>
                              <w:t>Name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Button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 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FF0000"/>
                                <w:sz w:val="20"/>
                                <w:szCs w:val="20"/>
                                <w:lang w:val="en-GB"/>
                              </w:rPr>
                              <w:t>Enabled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true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 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FF0000"/>
                                <w:sz w:val="20"/>
                                <w:szCs w:val="20"/>
                                <w:lang w:val="en-GB"/>
                              </w:rPr>
                              <w:t>Foreground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Black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 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FF0000"/>
                                <w:sz w:val="20"/>
                                <w:szCs w:val="20"/>
                                <w:lang w:val="en-GB"/>
                              </w:rPr>
                              <w:t>Background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#</w:t>
                            </w:r>
                            <w:r w:rsidRPr="000954BC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E6ECF0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&gt;</w:t>
                            </w:r>
                          </w:p>
                          <w:p w:rsidR="00230BC0" w:rsidRPr="00B95C40" w:rsidRDefault="00230BC0" w:rsidP="00D354C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&lt;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A31515"/>
                                <w:sz w:val="20"/>
                                <w:szCs w:val="20"/>
                                <w:lang w:val="en-GB"/>
                              </w:rPr>
                              <w:t>ShowOn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&gt;</w:t>
                            </w:r>
                          </w:p>
                          <w:p w:rsidR="00230BC0" w:rsidRPr="00B95C40" w:rsidRDefault="00230BC0" w:rsidP="00D354C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&lt;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A31515"/>
                                <w:sz w:val="20"/>
                                <w:szCs w:val="20"/>
                                <w:lang w:val="en-GB"/>
                              </w:rPr>
                              <w:t>Input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 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FF0000"/>
                                <w:sz w:val="20"/>
                                <w:szCs w:val="20"/>
                                <w:lang w:val="en-GB"/>
                              </w:rPr>
                              <w:t>Unit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*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 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FF0000"/>
                                <w:sz w:val="20"/>
                                <w:szCs w:val="20"/>
                                <w:lang w:val="en-GB"/>
                              </w:rPr>
                              <w:t>Name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Button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 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FF0000"/>
                                <w:sz w:val="20"/>
                                <w:szCs w:val="20"/>
                                <w:lang w:val="en-GB"/>
                              </w:rPr>
                              <w:t>Value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1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 /&gt;</w:t>
                            </w:r>
                          </w:p>
                          <w:p w:rsidR="00230BC0" w:rsidRPr="00B95C40" w:rsidRDefault="00230BC0" w:rsidP="00D354C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  &lt;/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A31515"/>
                                <w:sz w:val="20"/>
                                <w:szCs w:val="20"/>
                                <w:lang w:val="en-GB"/>
                              </w:rPr>
                              <w:t>ShowOn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&gt;</w:t>
                            </w:r>
                          </w:p>
                          <w:p w:rsidR="00230BC0" w:rsidRPr="00B95C40" w:rsidRDefault="00230BC0" w:rsidP="00D354C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  &lt;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A31515"/>
                                <w:sz w:val="20"/>
                                <w:szCs w:val="20"/>
                                <w:lang w:val="en-GB"/>
                              </w:rPr>
                              <w:t>HideOn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&gt;</w:t>
                            </w:r>
                          </w:p>
                          <w:p w:rsidR="00230BC0" w:rsidRPr="00D354C6" w:rsidRDefault="00230BC0" w:rsidP="00D354C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</w:pPr>
                            <w:r w:rsidRPr="00B95C40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   </w:t>
                            </w:r>
                            <w:r w:rsidRPr="00D354C6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&lt;</w:t>
                            </w:r>
                            <w:r w:rsidRPr="00D354C6">
                              <w:rPr>
                                <w:rFonts w:ascii="Consolas" w:hAnsi="Consolas" w:cs="Consolas"/>
                                <w:color w:val="A31515"/>
                                <w:lang w:val="en-GB"/>
                              </w:rPr>
                              <w:t>Timeout</w:t>
                            </w:r>
                            <w:r w:rsidRPr="00D354C6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D354C6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Delay</w:t>
                            </w:r>
                            <w:r w:rsidRPr="00D354C6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D354C6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D354C6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PT60S</w:t>
                            </w:r>
                            <w:r w:rsidRPr="00D354C6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D354C6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/&gt;</w:t>
                            </w:r>
                          </w:p>
                          <w:p w:rsidR="00230BC0" w:rsidRPr="00B95C40" w:rsidRDefault="00230BC0" w:rsidP="00D354C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  &lt;/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A31515"/>
                                <w:sz w:val="20"/>
                                <w:szCs w:val="20"/>
                                <w:lang w:val="en-GB"/>
                              </w:rPr>
                              <w:t>HideOn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&gt;</w:t>
                            </w:r>
                          </w:p>
                          <w:p w:rsidR="00230BC0" w:rsidRPr="009A0049" w:rsidRDefault="00230BC0" w:rsidP="00D354C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</w:pP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 &lt;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A31515"/>
                                <w:lang w:val="en-GB"/>
                              </w:rPr>
                              <w:t>Items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&gt;</w:t>
                            </w:r>
                          </w:p>
                          <w:p w:rsidR="00230BC0" w:rsidRPr="009A0049" w:rsidRDefault="00230BC0" w:rsidP="00D354C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</w:pP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   &lt;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A31515"/>
                                <w:lang w:val="en-GB"/>
                              </w:rPr>
                              <w:t>Logo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/&gt;</w:t>
                            </w:r>
                          </w:p>
                          <w:p w:rsidR="00230BC0" w:rsidRPr="009A0049" w:rsidRDefault="00230BC0" w:rsidP="00D354C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</w:pP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   &lt;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A31515"/>
                                <w:lang w:val="en-GB"/>
                              </w:rPr>
                              <w:t>System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MachineName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true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Ram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false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Cpu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false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Uptime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true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Serial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true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/&gt;</w:t>
                            </w:r>
                          </w:p>
                          <w:p w:rsidR="00230BC0" w:rsidRPr="009A0049" w:rsidRDefault="00230BC0" w:rsidP="00D354C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</w:pP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   &lt;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A31515"/>
                                <w:lang w:val="en-GB"/>
                              </w:rPr>
                              <w:t>Network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Name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true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Ip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true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Gateway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false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Mac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true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Status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false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StatusFilter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Up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/&gt;</w:t>
                            </w:r>
                          </w:p>
                          <w:p w:rsidR="00230BC0" w:rsidRPr="009A0049" w:rsidRDefault="00230BC0" w:rsidP="00D354C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</w:pP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   &lt;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A31515"/>
                                <w:lang w:val="en-GB"/>
                              </w:rPr>
                              <w:t>Applications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Version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true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State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true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Ram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false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Cpu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false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Uptime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true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LaunchReason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false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ExitReason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false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/&gt;</w:t>
                            </w:r>
                          </w:p>
                          <w:p w:rsidR="00230BC0" w:rsidRDefault="00230BC0" w:rsidP="00D354C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  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Items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</w:p>
                          <w:p w:rsidR="00230BC0" w:rsidRDefault="00230BC0" w:rsidP="00D354C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SplashScreen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</w:p>
                          <w:p w:rsidR="00230BC0" w:rsidRPr="00EE13E6" w:rsidRDefault="00230BC0" w:rsidP="00D354C6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79383" id="_x0000_s1027" type="#_x0000_t202" style="position:absolute;margin-left:4.85pt;margin-top:8.9pt;width:486.75pt;height:198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">
                <v:textbox>
                  <w:txbxContent>
                    <w:p w:rsidR="00230BC0" w:rsidRPr="00B95C40" w:rsidRDefault="00230BC0" w:rsidP="00D354C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&lt;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A31515"/>
                          <w:sz w:val="20"/>
                          <w:szCs w:val="20"/>
                          <w:lang w:val="en-GB"/>
                        </w:rPr>
                        <w:t>SplashScreen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 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FF0000"/>
                          <w:sz w:val="20"/>
                          <w:szCs w:val="20"/>
                          <w:lang w:val="en-GB"/>
                        </w:rPr>
                        <w:t>Name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Button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 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FF0000"/>
                          <w:sz w:val="20"/>
                          <w:szCs w:val="20"/>
                          <w:lang w:val="en-GB"/>
                        </w:rPr>
                        <w:t>Enabled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true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 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FF0000"/>
                          <w:sz w:val="20"/>
                          <w:szCs w:val="20"/>
                          <w:lang w:val="en-GB"/>
                        </w:rPr>
                        <w:t>Foreground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Black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 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FF0000"/>
                          <w:sz w:val="20"/>
                          <w:szCs w:val="20"/>
                          <w:lang w:val="en-GB"/>
                        </w:rPr>
                        <w:t>Background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#</w:t>
                      </w:r>
                      <w:r w:rsidRPr="000954BC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E6ECF0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&gt;</w:t>
                      </w:r>
                    </w:p>
                    <w:p w:rsidR="00230BC0" w:rsidRPr="00B95C40" w:rsidRDefault="00230BC0" w:rsidP="00D354C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 xml:space="preserve">  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&lt;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A31515"/>
                          <w:sz w:val="20"/>
                          <w:szCs w:val="20"/>
                          <w:lang w:val="en-GB"/>
                        </w:rPr>
                        <w:t>ShowOn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&gt;</w:t>
                      </w:r>
                    </w:p>
                    <w:p w:rsidR="00230BC0" w:rsidRPr="00B95C40" w:rsidRDefault="00230BC0" w:rsidP="00D354C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&lt;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A31515"/>
                          <w:sz w:val="20"/>
                          <w:szCs w:val="20"/>
                          <w:lang w:val="en-GB"/>
                        </w:rPr>
                        <w:t>Input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 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FF0000"/>
                          <w:sz w:val="20"/>
                          <w:szCs w:val="20"/>
                          <w:lang w:val="en-GB"/>
                        </w:rPr>
                        <w:t>Unit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*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 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FF0000"/>
                          <w:sz w:val="20"/>
                          <w:szCs w:val="20"/>
                          <w:lang w:val="en-GB"/>
                        </w:rPr>
                        <w:t>Name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Button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 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FF0000"/>
                          <w:sz w:val="20"/>
                          <w:szCs w:val="20"/>
                          <w:lang w:val="en-GB"/>
                        </w:rPr>
                        <w:t>Value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1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 /&gt;</w:t>
                      </w:r>
                    </w:p>
                    <w:p w:rsidR="00230BC0" w:rsidRPr="00B95C40" w:rsidRDefault="00230BC0" w:rsidP="00D354C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  &lt;/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A31515"/>
                          <w:sz w:val="20"/>
                          <w:szCs w:val="20"/>
                          <w:lang w:val="en-GB"/>
                        </w:rPr>
                        <w:t>ShowOn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&gt;</w:t>
                      </w:r>
                    </w:p>
                    <w:p w:rsidR="00230BC0" w:rsidRPr="00B95C40" w:rsidRDefault="00230BC0" w:rsidP="00D354C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  &lt;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A31515"/>
                          <w:sz w:val="20"/>
                          <w:szCs w:val="20"/>
                          <w:lang w:val="en-GB"/>
                        </w:rPr>
                        <w:t>HideOn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&gt;</w:t>
                      </w:r>
                    </w:p>
                    <w:p w:rsidR="00230BC0" w:rsidRPr="00D354C6" w:rsidRDefault="00230BC0" w:rsidP="00D354C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</w:pPr>
                      <w:r w:rsidRPr="00B95C40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   </w:t>
                      </w:r>
                      <w:r w:rsidRPr="00D354C6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&lt;</w:t>
                      </w:r>
                      <w:r w:rsidRPr="00D354C6">
                        <w:rPr>
                          <w:rFonts w:ascii="Consolas" w:hAnsi="Consolas" w:cs="Consolas"/>
                          <w:color w:val="A31515"/>
                          <w:lang w:val="en-GB"/>
                        </w:rPr>
                        <w:t>Timeout</w:t>
                      </w:r>
                      <w:r w:rsidRPr="00D354C6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D354C6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Delay</w:t>
                      </w:r>
                      <w:r w:rsidRPr="00D354C6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D354C6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D354C6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PT60S</w:t>
                      </w:r>
                      <w:r w:rsidRPr="00D354C6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D354C6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/&gt;</w:t>
                      </w:r>
                    </w:p>
                    <w:p w:rsidR="00230BC0" w:rsidRPr="00B95C40" w:rsidRDefault="00230BC0" w:rsidP="00D354C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  &lt;/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A31515"/>
                          <w:sz w:val="20"/>
                          <w:szCs w:val="20"/>
                          <w:lang w:val="en-GB"/>
                        </w:rPr>
                        <w:t>HideOn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&gt;</w:t>
                      </w:r>
                    </w:p>
                    <w:p w:rsidR="00230BC0" w:rsidRPr="009A0049" w:rsidRDefault="00230BC0" w:rsidP="00D354C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</w:pP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 &lt;</w:t>
                      </w:r>
                      <w:r w:rsidRPr="009A0049">
                        <w:rPr>
                          <w:rFonts w:ascii="Consolas" w:hAnsi="Consolas" w:cs="Consolas"/>
                          <w:color w:val="A31515"/>
                          <w:lang w:val="en-GB"/>
                        </w:rPr>
                        <w:t>Items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&gt;</w:t>
                      </w:r>
                    </w:p>
                    <w:p w:rsidR="00230BC0" w:rsidRPr="009A0049" w:rsidRDefault="00230BC0" w:rsidP="00D354C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</w:pP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   &lt;</w:t>
                      </w:r>
                      <w:r w:rsidRPr="009A0049">
                        <w:rPr>
                          <w:rFonts w:ascii="Consolas" w:hAnsi="Consolas" w:cs="Consolas"/>
                          <w:color w:val="A31515"/>
                          <w:lang w:val="en-GB"/>
                        </w:rPr>
                        <w:t>Logo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/&gt;</w:t>
                      </w:r>
                    </w:p>
                    <w:p w:rsidR="00230BC0" w:rsidRPr="009A0049" w:rsidRDefault="00230BC0" w:rsidP="00D354C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</w:pP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   &lt;</w:t>
                      </w:r>
                      <w:r w:rsidRPr="009A0049">
                        <w:rPr>
                          <w:rFonts w:ascii="Consolas" w:hAnsi="Consolas" w:cs="Consolas"/>
                          <w:color w:val="A31515"/>
                          <w:lang w:val="en-GB"/>
                        </w:rPr>
                        <w:t>System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9A0049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MachineName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true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9A0049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Ram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false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9A0049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Cpu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false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9A0049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Uptime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true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9A0049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Serial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true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/&gt;</w:t>
                      </w:r>
                    </w:p>
                    <w:p w:rsidR="00230BC0" w:rsidRPr="009A0049" w:rsidRDefault="00230BC0" w:rsidP="00D354C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</w:pP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   &lt;</w:t>
                      </w:r>
                      <w:r w:rsidRPr="009A0049">
                        <w:rPr>
                          <w:rFonts w:ascii="Consolas" w:hAnsi="Consolas" w:cs="Consolas"/>
                          <w:color w:val="A31515"/>
                          <w:lang w:val="en-GB"/>
                        </w:rPr>
                        <w:t>Network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9A0049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Name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true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9A0049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Ip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true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9A0049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Gateway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false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9A0049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Mac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true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9A0049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Status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false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9A0049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StatusFilter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Up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/&gt;</w:t>
                      </w:r>
                    </w:p>
                    <w:p w:rsidR="00230BC0" w:rsidRPr="009A0049" w:rsidRDefault="00230BC0" w:rsidP="00D354C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</w:pP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   &lt;</w:t>
                      </w:r>
                      <w:r w:rsidRPr="009A0049">
                        <w:rPr>
                          <w:rFonts w:ascii="Consolas" w:hAnsi="Consolas" w:cs="Consolas"/>
                          <w:color w:val="A31515"/>
                          <w:lang w:val="en-GB"/>
                        </w:rPr>
                        <w:t>Applications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9A0049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Version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true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9A0049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State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true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9A0049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Ram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false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9A0049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Cpu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false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9A0049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Uptime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true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9A0049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LaunchReason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false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9A0049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ExitReason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false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/&gt;</w:t>
                      </w:r>
                    </w:p>
                    <w:p w:rsidR="00230BC0" w:rsidRDefault="00230BC0" w:rsidP="00D354C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  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A31515"/>
                        </w:rPr>
                        <w:t>Items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</w:p>
                    <w:p w:rsidR="00230BC0" w:rsidRDefault="00230BC0" w:rsidP="00D354C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A31515"/>
                        </w:rPr>
                        <w:t>SplashScreen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</w:p>
                    <w:p w:rsidR="00230BC0" w:rsidRPr="00EE13E6" w:rsidRDefault="00230BC0" w:rsidP="00D354C6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354C6" w:rsidRDefault="00D354C6" w:rsidP="00D354C6">
      <w:pPr>
        <w:rPr>
          <w:lang w:val="en-US"/>
        </w:rPr>
      </w:pPr>
    </w:p>
    <w:p w:rsidR="00D354C6" w:rsidRDefault="00D354C6" w:rsidP="00D354C6">
      <w:pPr>
        <w:rPr>
          <w:lang w:val="en-US"/>
        </w:rPr>
      </w:pPr>
    </w:p>
    <w:p w:rsidR="00D354C6" w:rsidRDefault="00F27647" w:rsidP="002A267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D71BED8" wp14:editId="2FB320A3">
                <wp:simplePos x="0" y="0"/>
                <wp:positionH relativeFrom="column">
                  <wp:posOffset>993684</wp:posOffset>
                </wp:positionH>
                <wp:positionV relativeFrom="paragraph">
                  <wp:posOffset>147914</wp:posOffset>
                </wp:positionV>
                <wp:extent cx="1185431" cy="3182587"/>
                <wp:effectExtent l="57150" t="38100" r="53340" b="565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5431" cy="318258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D95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78.25pt;margin-top:11.65pt;width:93.35pt;height:250.6pt;flip:x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" strokecolor="red" strokeweight="1.5pt">
                <v:stroke startarrow="open" endarrow="open"/>
              </v:shape>
            </w:pict>
          </mc:Fallback>
        </mc:AlternateContent>
      </w:r>
    </w:p>
    <w:p w:rsidR="00D354C6" w:rsidRDefault="00D354C6" w:rsidP="002A2675">
      <w:pPr>
        <w:rPr>
          <w:lang w:val="en-US"/>
        </w:rPr>
      </w:pPr>
    </w:p>
    <w:p w:rsidR="00D354C6" w:rsidRDefault="00D354C6" w:rsidP="002A2675">
      <w:pPr>
        <w:rPr>
          <w:lang w:val="en-US"/>
        </w:rPr>
      </w:pPr>
    </w:p>
    <w:p w:rsidR="00D354C6" w:rsidRDefault="00D354C6" w:rsidP="002A2675">
      <w:pPr>
        <w:rPr>
          <w:lang w:val="en-US"/>
        </w:rPr>
      </w:pPr>
    </w:p>
    <w:p w:rsidR="00D354C6" w:rsidRDefault="00D354C6" w:rsidP="002A2675">
      <w:pPr>
        <w:rPr>
          <w:lang w:val="en-US"/>
        </w:rPr>
      </w:pPr>
    </w:p>
    <w:p w:rsidR="00D354C6" w:rsidRDefault="00D354C6" w:rsidP="002A2675">
      <w:pPr>
        <w:rPr>
          <w:lang w:val="en-US"/>
        </w:rPr>
      </w:pPr>
    </w:p>
    <w:p w:rsidR="00D354C6" w:rsidRDefault="00D354C6" w:rsidP="002A2675">
      <w:pPr>
        <w:rPr>
          <w:lang w:val="en-US"/>
        </w:rPr>
      </w:pPr>
    </w:p>
    <w:p w:rsidR="00D354C6" w:rsidRDefault="00D354C6" w:rsidP="002A2675">
      <w:pPr>
        <w:rPr>
          <w:lang w:val="en-US"/>
        </w:rPr>
      </w:pPr>
    </w:p>
    <w:p w:rsidR="00D354C6" w:rsidRDefault="00D354C6" w:rsidP="002A2675">
      <w:pPr>
        <w:rPr>
          <w:lang w:val="en-US"/>
        </w:rPr>
      </w:pPr>
    </w:p>
    <w:p w:rsidR="00D354C6" w:rsidRDefault="00D354C6" w:rsidP="002A2675">
      <w:pPr>
        <w:rPr>
          <w:lang w:val="en-US"/>
        </w:rPr>
      </w:pPr>
    </w:p>
    <w:p w:rsidR="00D354C6" w:rsidRDefault="00D354C6" w:rsidP="002A2675">
      <w:pPr>
        <w:rPr>
          <w:lang w:val="en-US"/>
        </w:rPr>
      </w:pPr>
    </w:p>
    <w:p w:rsidR="00D354C6" w:rsidRDefault="00D354C6" w:rsidP="002A2675">
      <w:pPr>
        <w:rPr>
          <w:lang w:val="en-US"/>
        </w:rPr>
      </w:pPr>
    </w:p>
    <w:p w:rsidR="00D354C6" w:rsidRDefault="00D354C6" w:rsidP="002A2675">
      <w:pPr>
        <w:rPr>
          <w:lang w:val="en-US"/>
        </w:rPr>
      </w:pPr>
    </w:p>
    <w:p w:rsidR="00D354C6" w:rsidRDefault="00D354C6" w:rsidP="002A2675">
      <w:pPr>
        <w:rPr>
          <w:lang w:val="en-US"/>
        </w:rPr>
      </w:pPr>
    </w:p>
    <w:p w:rsidR="009C7526" w:rsidRDefault="00F27647" w:rsidP="009C7526">
      <w:pPr>
        <w:jc w:val="both"/>
        <w:rPr>
          <w:lang w:val="en-US"/>
        </w:rPr>
      </w:pPr>
      <w:r>
        <w:rPr>
          <w:lang w:val="en-US"/>
        </w:rPr>
        <w:t>The Button is configured in the HardwareManager.xml example as seen below</w:t>
      </w:r>
      <w:r w:rsidR="009C7526">
        <w:rPr>
          <w:lang w:val="en-US"/>
        </w:rPr>
        <w:t>.</w:t>
      </w:r>
      <w:r w:rsidR="003B71F1">
        <w:rPr>
          <w:lang w:val="en-US"/>
        </w:rPr>
        <w:t xml:space="preserve"> </w:t>
      </w:r>
      <w:r w:rsidR="009C7526" w:rsidRPr="00AC4EE5">
        <w:rPr>
          <w:b/>
          <w:lang w:val="en-GB"/>
        </w:rPr>
        <w:t xml:space="preserve">The </w:t>
      </w:r>
      <w:r w:rsidR="009C7526">
        <w:rPr>
          <w:b/>
          <w:lang w:val="en-GB"/>
        </w:rPr>
        <w:t>“N</w:t>
      </w:r>
      <w:r w:rsidR="009C7526" w:rsidRPr="00AC4EE5">
        <w:rPr>
          <w:b/>
          <w:lang w:val="en-GB"/>
        </w:rPr>
        <w:t>ame</w:t>
      </w:r>
      <w:r w:rsidR="009C7526">
        <w:rPr>
          <w:b/>
          <w:lang w:val="en-GB"/>
        </w:rPr>
        <w:t>” attribute</w:t>
      </w:r>
      <w:r w:rsidR="009C7526" w:rsidRPr="00AC4EE5">
        <w:rPr>
          <w:b/>
          <w:lang w:val="en-GB"/>
        </w:rPr>
        <w:t xml:space="preserve"> of the </w:t>
      </w:r>
      <w:r w:rsidR="009C7526">
        <w:rPr>
          <w:b/>
          <w:lang w:val="en-GB"/>
        </w:rPr>
        <w:t>Input</w:t>
      </w:r>
      <w:r w:rsidR="009C7526" w:rsidRPr="00AC4EE5">
        <w:rPr>
          <w:b/>
          <w:lang w:val="en-GB"/>
        </w:rPr>
        <w:t xml:space="preserve"> </w:t>
      </w:r>
      <w:r w:rsidR="009C7526">
        <w:rPr>
          <w:b/>
          <w:lang w:val="en-GB"/>
        </w:rPr>
        <w:t xml:space="preserve">in SystemManager.xml </w:t>
      </w:r>
      <w:r w:rsidR="009C7526" w:rsidRPr="00AC4EE5">
        <w:rPr>
          <w:b/>
          <w:lang w:val="en-GB"/>
        </w:rPr>
        <w:t xml:space="preserve">must match the </w:t>
      </w:r>
      <w:r w:rsidR="009C7526">
        <w:rPr>
          <w:b/>
          <w:lang w:val="en-GB"/>
        </w:rPr>
        <w:t>name specified for the “Button” in HardwareManager.xml.</w:t>
      </w:r>
    </w:p>
    <w:p w:rsidR="00F27647" w:rsidRDefault="00187C0C" w:rsidP="002A2675">
      <w:pPr>
        <w:rPr>
          <w:lang w:val="en-US"/>
        </w:rPr>
      </w:pPr>
      <w:r w:rsidRPr="00EE13E6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5F7E197" wp14:editId="1195FF34">
                <wp:simplePos x="0" y="0"/>
                <wp:positionH relativeFrom="column">
                  <wp:posOffset>1905</wp:posOffset>
                </wp:positionH>
                <wp:positionV relativeFrom="paragraph">
                  <wp:posOffset>54610</wp:posOffset>
                </wp:positionV>
                <wp:extent cx="6181725" cy="952500"/>
                <wp:effectExtent l="0" t="0" r="28575" b="190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0BC0" w:rsidRPr="00F27647" w:rsidRDefault="00230BC0" w:rsidP="00F2764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</w:pPr>
                            <w:r w:rsidRPr="00F27647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&lt;</w:t>
                            </w:r>
                            <w:r w:rsidRPr="00F27647">
                              <w:rPr>
                                <w:rFonts w:ascii="Consolas" w:hAnsi="Consolas" w:cs="Consolas"/>
                                <w:color w:val="A31515"/>
                                <w:lang w:val="en-GB"/>
                              </w:rPr>
                              <w:t>Mgi</w:t>
                            </w:r>
                            <w:r w:rsidRPr="00F27647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F27647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Enabled</w:t>
                            </w:r>
                            <w:r w:rsidRPr="00F27647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F27647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F27647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true</w:t>
                            </w:r>
                            <w:r w:rsidRPr="00F27647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F27647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&gt;</w:t>
                            </w:r>
                          </w:p>
                          <w:p w:rsidR="00230BC0" w:rsidRPr="00F27647" w:rsidRDefault="00230BC0" w:rsidP="00F2764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</w:pPr>
                            <w:r w:rsidRPr="00F27647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 &lt;</w:t>
                            </w:r>
                            <w:r w:rsidRPr="00F27647">
                              <w:rPr>
                                <w:rFonts w:ascii="Consolas" w:hAnsi="Consolas" w:cs="Consolas"/>
                                <w:color w:val="A31515"/>
                                <w:lang w:val="en-GB"/>
                              </w:rPr>
                              <w:t>PollingInterval</w:t>
                            </w:r>
                            <w:r w:rsidRPr="00F27647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&gt;</w:t>
                            </w:r>
                            <w:r w:rsidRPr="00F27647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PT0.1S</w:t>
                            </w:r>
                            <w:r w:rsidRPr="00F27647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&lt;/</w:t>
                            </w:r>
                            <w:r w:rsidRPr="00F27647">
                              <w:rPr>
                                <w:rFonts w:ascii="Consolas" w:hAnsi="Consolas" w:cs="Consolas"/>
                                <w:color w:val="A31515"/>
                                <w:lang w:val="en-GB"/>
                              </w:rPr>
                              <w:t>PollingInterval</w:t>
                            </w:r>
                            <w:r w:rsidRPr="00F27647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&gt;</w:t>
                            </w:r>
                          </w:p>
                          <w:p w:rsidR="00230BC0" w:rsidRPr="00F27647" w:rsidRDefault="00230BC0" w:rsidP="00F2764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</w:pPr>
                            <w:r w:rsidRPr="00F27647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 &lt;</w:t>
                            </w:r>
                            <w:r w:rsidRPr="00F27647">
                              <w:rPr>
                                <w:rFonts w:ascii="Consolas" w:hAnsi="Consolas" w:cs="Consolas"/>
                                <w:color w:val="A31515"/>
                                <w:lang w:val="en-GB"/>
                              </w:rPr>
                              <w:t>GPIO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lang w:val="en-GB"/>
                              </w:rPr>
                              <w:t xml:space="preserve"> </w:t>
                            </w:r>
                            <w:r w:rsidRPr="00F27647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/&gt;</w:t>
                            </w:r>
                          </w:p>
                          <w:p w:rsidR="00230BC0" w:rsidRPr="00F27647" w:rsidRDefault="00230BC0" w:rsidP="00F2764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</w:pPr>
                            <w:r w:rsidRPr="00F27647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 &lt;</w:t>
                            </w:r>
                            <w:r w:rsidRPr="00F27647">
                              <w:rPr>
                                <w:rFonts w:ascii="Consolas" w:hAnsi="Consolas" w:cs="Consolas"/>
                                <w:color w:val="A31515"/>
                                <w:lang w:val="en-GB"/>
                              </w:rPr>
                              <w:t>Button</w:t>
                            </w:r>
                            <w:r w:rsidRPr="00F27647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&gt;</w:t>
                            </w:r>
                            <w:r w:rsidRPr="00F27647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Button</w:t>
                            </w:r>
                            <w:r w:rsidRPr="00F27647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&lt;/</w:t>
                            </w:r>
                            <w:r w:rsidRPr="00F27647">
                              <w:rPr>
                                <w:rFonts w:ascii="Consolas" w:hAnsi="Consolas" w:cs="Consolas"/>
                                <w:color w:val="A31515"/>
                                <w:lang w:val="en-GB"/>
                              </w:rPr>
                              <w:t>Button</w:t>
                            </w:r>
                            <w:r w:rsidRPr="00F27647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&gt;</w:t>
                            </w:r>
                          </w:p>
                          <w:p w:rsidR="00230BC0" w:rsidRPr="00F27647" w:rsidRDefault="00230BC0" w:rsidP="00F2764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</w:pPr>
                            <w:r w:rsidRPr="00F27647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&lt;/</w:t>
                            </w:r>
                            <w:r w:rsidRPr="00F27647">
                              <w:rPr>
                                <w:rFonts w:ascii="Consolas" w:hAnsi="Consolas" w:cs="Consolas"/>
                                <w:color w:val="A31515"/>
                                <w:lang w:val="en-GB"/>
                              </w:rPr>
                              <w:t>Mgi</w:t>
                            </w:r>
                            <w:r w:rsidRPr="00F27647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&gt;</w:t>
                            </w:r>
                          </w:p>
                          <w:p w:rsidR="00230BC0" w:rsidRPr="00EE13E6" w:rsidRDefault="00230BC0" w:rsidP="00F27647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7E197" id="_x0000_s1028" type="#_x0000_t202" style="position:absolute;margin-left:.15pt;margin-top:4.3pt;width:486.75pt;height: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">
                <v:textbox>
                  <w:txbxContent>
                    <w:p w:rsidR="00230BC0" w:rsidRPr="00F27647" w:rsidRDefault="00230BC0" w:rsidP="00F2764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</w:pPr>
                      <w:r w:rsidRPr="00F27647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&lt;</w:t>
                      </w:r>
                      <w:r w:rsidRPr="00F27647">
                        <w:rPr>
                          <w:rFonts w:ascii="Consolas" w:hAnsi="Consolas" w:cs="Consolas"/>
                          <w:color w:val="A31515"/>
                          <w:lang w:val="en-GB"/>
                        </w:rPr>
                        <w:t>Mgi</w:t>
                      </w:r>
                      <w:r w:rsidRPr="00F27647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F27647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Enabled</w:t>
                      </w:r>
                      <w:r w:rsidRPr="00F27647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F27647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F27647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true</w:t>
                      </w:r>
                      <w:r w:rsidRPr="00F27647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F27647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&gt;</w:t>
                      </w:r>
                    </w:p>
                    <w:p w:rsidR="00230BC0" w:rsidRPr="00F27647" w:rsidRDefault="00230BC0" w:rsidP="00F2764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</w:pPr>
                      <w:r w:rsidRPr="00F27647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 &lt;</w:t>
                      </w:r>
                      <w:r w:rsidRPr="00F27647">
                        <w:rPr>
                          <w:rFonts w:ascii="Consolas" w:hAnsi="Consolas" w:cs="Consolas"/>
                          <w:color w:val="A31515"/>
                          <w:lang w:val="en-GB"/>
                        </w:rPr>
                        <w:t>PollingInterval</w:t>
                      </w:r>
                      <w:r w:rsidRPr="00F27647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&gt;</w:t>
                      </w:r>
                      <w:r w:rsidRPr="00F27647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PT0.1S</w:t>
                      </w:r>
                      <w:r w:rsidRPr="00F27647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&lt;/</w:t>
                      </w:r>
                      <w:r w:rsidRPr="00F27647">
                        <w:rPr>
                          <w:rFonts w:ascii="Consolas" w:hAnsi="Consolas" w:cs="Consolas"/>
                          <w:color w:val="A31515"/>
                          <w:lang w:val="en-GB"/>
                        </w:rPr>
                        <w:t>PollingInterval</w:t>
                      </w:r>
                      <w:r w:rsidRPr="00F27647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&gt;</w:t>
                      </w:r>
                    </w:p>
                    <w:p w:rsidR="00230BC0" w:rsidRPr="00F27647" w:rsidRDefault="00230BC0" w:rsidP="00F2764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</w:pPr>
                      <w:r w:rsidRPr="00F27647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 &lt;</w:t>
                      </w:r>
                      <w:r w:rsidRPr="00F27647">
                        <w:rPr>
                          <w:rFonts w:ascii="Consolas" w:hAnsi="Consolas" w:cs="Consolas"/>
                          <w:color w:val="A31515"/>
                          <w:lang w:val="en-GB"/>
                        </w:rPr>
                        <w:t>GPIO</w:t>
                      </w:r>
                      <w:r>
                        <w:rPr>
                          <w:rFonts w:ascii="Consolas" w:hAnsi="Consolas" w:cs="Consolas"/>
                          <w:color w:val="A31515"/>
                          <w:lang w:val="en-GB"/>
                        </w:rPr>
                        <w:t xml:space="preserve"> </w:t>
                      </w:r>
                      <w:r w:rsidRPr="00F27647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/&gt;</w:t>
                      </w:r>
                    </w:p>
                    <w:p w:rsidR="00230BC0" w:rsidRPr="00F27647" w:rsidRDefault="00230BC0" w:rsidP="00F2764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</w:pPr>
                      <w:r w:rsidRPr="00F27647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 &lt;</w:t>
                      </w:r>
                      <w:r w:rsidRPr="00F27647">
                        <w:rPr>
                          <w:rFonts w:ascii="Consolas" w:hAnsi="Consolas" w:cs="Consolas"/>
                          <w:color w:val="A31515"/>
                          <w:lang w:val="en-GB"/>
                        </w:rPr>
                        <w:t>Button</w:t>
                      </w:r>
                      <w:r w:rsidRPr="00F27647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&gt;</w:t>
                      </w:r>
                      <w:r w:rsidRPr="00F27647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Button</w:t>
                      </w:r>
                      <w:r w:rsidRPr="00F27647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&lt;/</w:t>
                      </w:r>
                      <w:r w:rsidRPr="00F27647">
                        <w:rPr>
                          <w:rFonts w:ascii="Consolas" w:hAnsi="Consolas" w:cs="Consolas"/>
                          <w:color w:val="A31515"/>
                          <w:lang w:val="en-GB"/>
                        </w:rPr>
                        <w:t>Button</w:t>
                      </w:r>
                      <w:r w:rsidRPr="00F27647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&gt;</w:t>
                      </w:r>
                    </w:p>
                    <w:p w:rsidR="00230BC0" w:rsidRPr="00F27647" w:rsidRDefault="00230BC0" w:rsidP="00F27647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</w:pPr>
                      <w:r w:rsidRPr="00F27647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&lt;/</w:t>
                      </w:r>
                      <w:r w:rsidRPr="00F27647">
                        <w:rPr>
                          <w:rFonts w:ascii="Consolas" w:hAnsi="Consolas" w:cs="Consolas"/>
                          <w:color w:val="A31515"/>
                          <w:lang w:val="en-GB"/>
                        </w:rPr>
                        <w:t>Mgi</w:t>
                      </w:r>
                      <w:r w:rsidRPr="00F27647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&gt;</w:t>
                      </w:r>
                    </w:p>
                    <w:p w:rsidR="00230BC0" w:rsidRPr="00EE13E6" w:rsidRDefault="00230BC0" w:rsidP="00F27647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27647" w:rsidRDefault="00F27647" w:rsidP="002A2675">
      <w:pPr>
        <w:rPr>
          <w:lang w:val="en-US"/>
        </w:rPr>
      </w:pPr>
    </w:p>
    <w:p w:rsidR="00F27647" w:rsidRDefault="00F27647" w:rsidP="002A2675">
      <w:pPr>
        <w:rPr>
          <w:lang w:val="en-US"/>
        </w:rPr>
      </w:pPr>
    </w:p>
    <w:p w:rsidR="00F27647" w:rsidRDefault="00F27647" w:rsidP="002A2675">
      <w:pPr>
        <w:rPr>
          <w:lang w:val="en-US"/>
        </w:rPr>
      </w:pPr>
    </w:p>
    <w:p w:rsidR="00F27647" w:rsidRDefault="00F27647" w:rsidP="002A2675">
      <w:pPr>
        <w:rPr>
          <w:lang w:val="en-US"/>
        </w:rPr>
      </w:pPr>
    </w:p>
    <w:p w:rsidR="00F27647" w:rsidRDefault="00F27647" w:rsidP="002A2675">
      <w:pPr>
        <w:rPr>
          <w:lang w:val="en-US"/>
        </w:rPr>
      </w:pPr>
    </w:p>
    <w:p w:rsidR="00F27647" w:rsidRDefault="00F27647" w:rsidP="002A2675">
      <w:pPr>
        <w:rPr>
          <w:lang w:val="en-US"/>
        </w:rPr>
      </w:pPr>
    </w:p>
    <w:p w:rsidR="00F27647" w:rsidRDefault="00F27647" w:rsidP="002A2675">
      <w:pPr>
        <w:rPr>
          <w:lang w:val="en-US"/>
        </w:rPr>
      </w:pPr>
    </w:p>
    <w:p w:rsidR="0054537B" w:rsidRPr="00FF613F" w:rsidRDefault="0054537B" w:rsidP="002A2675">
      <w:pPr>
        <w:rPr>
          <w:lang w:val="en-GB"/>
        </w:rPr>
      </w:pPr>
    </w:p>
    <w:p w:rsidR="00D354C6" w:rsidRDefault="0033673E">
      <w:pPr>
        <w:pStyle w:val="Heading3"/>
        <w:rPr>
          <w:lang w:val="en-GB"/>
        </w:rPr>
      </w:pPr>
      <w:bookmarkStart w:id="34" w:name="_Toc403369536"/>
      <w:r w:rsidRPr="00B95C40">
        <w:rPr>
          <w:lang w:val="en-GB"/>
        </w:rPr>
        <w:t xml:space="preserve">Splash screen </w:t>
      </w:r>
      <w:r>
        <w:rPr>
          <w:lang w:val="en-GB"/>
        </w:rPr>
        <w:t>with</w:t>
      </w:r>
      <w:r w:rsidRPr="00B95C40">
        <w:rPr>
          <w:lang w:val="en-GB"/>
        </w:rPr>
        <w:t xml:space="preserve"> </w:t>
      </w:r>
      <w:r w:rsidR="00A80969">
        <w:rPr>
          <w:lang w:val="en-GB"/>
        </w:rPr>
        <w:t>Hotkey</w:t>
      </w:r>
      <w:r>
        <w:rPr>
          <w:lang w:val="en-GB"/>
        </w:rPr>
        <w:t xml:space="preserve"> press</w:t>
      </w:r>
      <w:r w:rsidRPr="00B95C40">
        <w:rPr>
          <w:lang w:val="en-GB"/>
        </w:rPr>
        <w:t xml:space="preserve"> example usage</w:t>
      </w:r>
      <w:bookmarkEnd w:id="34"/>
    </w:p>
    <w:p w:rsidR="001C763F" w:rsidRDefault="001C763F" w:rsidP="001C763F">
      <w:pPr>
        <w:jc w:val="both"/>
        <w:rPr>
          <w:lang w:val="en-GB"/>
        </w:rPr>
      </w:pPr>
      <w:r>
        <w:rPr>
          <w:lang w:val="en-GB"/>
        </w:rPr>
        <w:t xml:space="preserve">The splash screen can be configured to be shown upon a </w:t>
      </w:r>
      <w:r w:rsidR="00A80969">
        <w:rPr>
          <w:lang w:val="en-GB"/>
        </w:rPr>
        <w:t>Hotkey</w:t>
      </w:r>
      <w:r>
        <w:rPr>
          <w:lang w:val="en-GB"/>
        </w:rPr>
        <w:t xml:space="preserve"> press and hidden when the </w:t>
      </w:r>
      <w:r w:rsidR="00A80969">
        <w:rPr>
          <w:lang w:val="en-GB"/>
        </w:rPr>
        <w:t>Hotkey</w:t>
      </w:r>
      <w:r>
        <w:rPr>
          <w:lang w:val="en-GB"/>
        </w:rPr>
        <w:t xml:space="preserve"> is pressed again. This must be configured on each System</w:t>
      </w:r>
      <w:r w:rsidR="00A80969">
        <w:rPr>
          <w:lang w:val="en-GB"/>
        </w:rPr>
        <w:t xml:space="preserve"> </w:t>
      </w:r>
      <w:r>
        <w:rPr>
          <w:lang w:val="en-GB"/>
        </w:rPr>
        <w:t xml:space="preserve">Manager </w:t>
      </w:r>
      <w:r w:rsidR="00A80969">
        <w:rPr>
          <w:lang w:val="en-GB"/>
        </w:rPr>
        <w:t>Splash</w:t>
      </w:r>
      <w:r>
        <w:rPr>
          <w:lang w:val="en-GB"/>
        </w:rPr>
        <w:t xml:space="preserve"> screen and it works on that system it is configured for.</w:t>
      </w:r>
      <w:r w:rsidR="00A80969">
        <w:rPr>
          <w:lang w:val="en-GB"/>
        </w:rPr>
        <w:t xml:space="preserve"> The configuration requires specifying the Key to be pressed to show/hide the splash screen. </w:t>
      </w:r>
      <w:r w:rsidR="00A80969" w:rsidRPr="007A308C">
        <w:rPr>
          <w:b/>
          <w:lang w:val="en-GB"/>
        </w:rPr>
        <w:t>When using, the user must press the configured key along with the “Windows” key (Win + Hotkey) for show/hide the splash screen.</w:t>
      </w:r>
    </w:p>
    <w:p w:rsidR="001C763F" w:rsidRDefault="001C763F" w:rsidP="001C763F">
      <w:pPr>
        <w:jc w:val="both"/>
        <w:rPr>
          <w:lang w:val="en-GB"/>
        </w:rPr>
      </w:pPr>
    </w:p>
    <w:p w:rsidR="00332D06" w:rsidRDefault="00332D06" w:rsidP="001C763F">
      <w:pPr>
        <w:jc w:val="both"/>
        <w:rPr>
          <w:lang w:val="en-GB"/>
        </w:rPr>
      </w:pPr>
      <w:r w:rsidRPr="00EE13E6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26C1AD9" wp14:editId="484ED012">
                <wp:simplePos x="0" y="0"/>
                <wp:positionH relativeFrom="column">
                  <wp:posOffset>4445</wp:posOffset>
                </wp:positionH>
                <wp:positionV relativeFrom="paragraph">
                  <wp:posOffset>45720</wp:posOffset>
                </wp:positionV>
                <wp:extent cx="6181725" cy="2524125"/>
                <wp:effectExtent l="0" t="0" r="28575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2524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0BC0" w:rsidRPr="00B95C40" w:rsidRDefault="00230BC0" w:rsidP="001C763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&lt;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A31515"/>
                                <w:sz w:val="20"/>
                                <w:szCs w:val="20"/>
                                <w:lang w:val="en-GB"/>
                              </w:rPr>
                              <w:t>SplashScreen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 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FF0000"/>
                                <w:sz w:val="20"/>
                                <w:szCs w:val="20"/>
                                <w:lang w:val="en-GB"/>
                              </w:rPr>
                              <w:t>Name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HotKey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 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FF0000"/>
                                <w:sz w:val="20"/>
                                <w:szCs w:val="20"/>
                                <w:lang w:val="en-GB"/>
                              </w:rPr>
                              <w:t>Enabled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true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 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FF0000"/>
                                <w:sz w:val="20"/>
                                <w:szCs w:val="20"/>
                                <w:lang w:val="en-GB"/>
                              </w:rPr>
                              <w:t>Foreground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Black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 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FF0000"/>
                                <w:sz w:val="20"/>
                                <w:szCs w:val="20"/>
                                <w:lang w:val="en-GB"/>
                              </w:rPr>
                              <w:t>Background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#</w:t>
                            </w:r>
                            <w:r w:rsidRPr="000954BC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E6ECF0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&gt;</w:t>
                            </w:r>
                          </w:p>
                          <w:p w:rsidR="00230BC0" w:rsidRPr="00B95C40" w:rsidRDefault="00230BC0" w:rsidP="001C763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&lt;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A31515"/>
                                <w:sz w:val="20"/>
                                <w:szCs w:val="20"/>
                                <w:lang w:val="en-GB"/>
                              </w:rPr>
                              <w:t>ShowOn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&gt;</w:t>
                            </w:r>
                          </w:p>
                          <w:p w:rsidR="00230BC0" w:rsidRPr="002E25BF" w:rsidRDefault="00230BC0" w:rsidP="001C763F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 xml:space="preserve">    </w:t>
                            </w:r>
                            <w:r w:rsidRPr="002E25BF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&lt;</w:t>
                            </w:r>
                            <w:r w:rsidRPr="002E25BF">
                              <w:rPr>
                                <w:rFonts w:ascii="Consolas" w:hAnsi="Consolas" w:cs="Consolas"/>
                                <w:color w:val="A31515"/>
                                <w:lang w:val="en-GB"/>
                              </w:rPr>
                              <w:t>HotKey</w:t>
                            </w:r>
                            <w:r w:rsidRPr="002E25BF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2E25BF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Key</w:t>
                            </w:r>
                            <w:r w:rsidRPr="002E25BF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2E25BF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2E25BF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S</w:t>
                            </w:r>
                            <w:r w:rsidRPr="002E25BF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2E25BF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/&gt;</w:t>
                            </w:r>
                          </w:p>
                          <w:p w:rsidR="00230BC0" w:rsidRPr="00B95C40" w:rsidRDefault="00230BC0" w:rsidP="001C763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  &lt;/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A31515"/>
                                <w:sz w:val="20"/>
                                <w:szCs w:val="20"/>
                                <w:lang w:val="en-GB"/>
                              </w:rPr>
                              <w:t>ShowOn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&gt;</w:t>
                            </w:r>
                          </w:p>
                          <w:p w:rsidR="00230BC0" w:rsidRPr="00B95C40" w:rsidRDefault="00230BC0" w:rsidP="001C763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  &lt;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A31515"/>
                                <w:sz w:val="20"/>
                                <w:szCs w:val="20"/>
                                <w:lang w:val="en-GB"/>
                              </w:rPr>
                              <w:t>HideOn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&gt;</w:t>
                            </w:r>
                          </w:p>
                          <w:p w:rsidR="00230BC0" w:rsidRPr="002E25BF" w:rsidRDefault="00230BC0" w:rsidP="001C763F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</w:pPr>
                            <w:r w:rsidRPr="00B95C40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   </w:t>
                            </w:r>
                            <w:r w:rsidRPr="002E25BF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&lt;</w:t>
                            </w:r>
                            <w:r w:rsidRPr="002E25BF">
                              <w:rPr>
                                <w:rFonts w:ascii="Consolas" w:hAnsi="Consolas" w:cs="Consolas"/>
                                <w:color w:val="A31515"/>
                                <w:lang w:val="en-GB"/>
                              </w:rPr>
                              <w:t>HotKey</w:t>
                            </w:r>
                            <w:r w:rsidRPr="002E25BF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2E25BF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Key</w:t>
                            </w:r>
                            <w:r w:rsidRPr="002E25BF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2E25BF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2E25BF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S</w:t>
                            </w:r>
                            <w:r w:rsidRPr="002E25BF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2E25BF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/&gt;</w:t>
                            </w:r>
                          </w:p>
                          <w:p w:rsidR="00230BC0" w:rsidRPr="00B95C40" w:rsidRDefault="00230BC0" w:rsidP="001C763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  &lt;/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A31515"/>
                                <w:sz w:val="20"/>
                                <w:szCs w:val="20"/>
                                <w:lang w:val="en-GB"/>
                              </w:rPr>
                              <w:t>HideOn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&gt;</w:t>
                            </w:r>
                          </w:p>
                          <w:p w:rsidR="00230BC0" w:rsidRPr="009A0049" w:rsidRDefault="00230BC0" w:rsidP="001C763F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</w:pP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 &lt;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A31515"/>
                                <w:lang w:val="en-GB"/>
                              </w:rPr>
                              <w:t>Items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&gt;</w:t>
                            </w:r>
                          </w:p>
                          <w:p w:rsidR="00230BC0" w:rsidRPr="009A0049" w:rsidRDefault="00230BC0" w:rsidP="001C763F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</w:pP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   &lt;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A31515"/>
                                <w:lang w:val="en-GB"/>
                              </w:rPr>
                              <w:t>Logo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/&gt;</w:t>
                            </w:r>
                          </w:p>
                          <w:p w:rsidR="00230BC0" w:rsidRPr="009A0049" w:rsidRDefault="00230BC0" w:rsidP="001C763F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</w:pP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   &lt;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A31515"/>
                                <w:lang w:val="en-GB"/>
                              </w:rPr>
                              <w:t>System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MachineName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true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Ram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false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Cpu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false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Uptime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true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Serial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true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/&gt;</w:t>
                            </w:r>
                          </w:p>
                          <w:p w:rsidR="00230BC0" w:rsidRPr="009A0049" w:rsidRDefault="00230BC0" w:rsidP="001C763F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</w:pP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   &lt;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A31515"/>
                                <w:lang w:val="en-GB"/>
                              </w:rPr>
                              <w:t>Network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Name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true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Ip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true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Gateway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false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Mac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true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Status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false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StatusFilter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Up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/&gt;</w:t>
                            </w:r>
                          </w:p>
                          <w:p w:rsidR="00230BC0" w:rsidRPr="009A0049" w:rsidRDefault="00230BC0" w:rsidP="001C763F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</w:pP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   &lt;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A31515"/>
                                <w:lang w:val="en-GB"/>
                              </w:rPr>
                              <w:t>Applications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Version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true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State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true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Ram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false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Cpu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false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Uptime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true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LaunchReason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false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ExitReason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false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/&gt;</w:t>
                            </w:r>
                          </w:p>
                          <w:p w:rsidR="00230BC0" w:rsidRDefault="00230BC0" w:rsidP="001C763F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  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Items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</w:p>
                          <w:p w:rsidR="00230BC0" w:rsidRDefault="00230BC0" w:rsidP="001C763F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SplashScreen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</w:p>
                          <w:p w:rsidR="00230BC0" w:rsidRPr="00EE13E6" w:rsidRDefault="00230BC0" w:rsidP="001C763F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C1AD9" id="_x0000_s1029" type="#_x0000_t202" style="position:absolute;left:0;text-align:left;margin-left:.35pt;margin-top:3.6pt;width:486.75pt;height:198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">
                <v:textbox>
                  <w:txbxContent>
                    <w:p w:rsidR="00230BC0" w:rsidRPr="00B95C40" w:rsidRDefault="00230BC0" w:rsidP="001C763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&lt;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A31515"/>
                          <w:sz w:val="20"/>
                          <w:szCs w:val="20"/>
                          <w:lang w:val="en-GB"/>
                        </w:rPr>
                        <w:t>SplashScreen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 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FF0000"/>
                          <w:sz w:val="20"/>
                          <w:szCs w:val="20"/>
                          <w:lang w:val="en-GB"/>
                        </w:rPr>
                        <w:t>Name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HotKey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 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FF0000"/>
                          <w:sz w:val="20"/>
                          <w:szCs w:val="20"/>
                          <w:lang w:val="en-GB"/>
                        </w:rPr>
                        <w:t>Enabled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true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 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FF0000"/>
                          <w:sz w:val="20"/>
                          <w:szCs w:val="20"/>
                          <w:lang w:val="en-GB"/>
                        </w:rPr>
                        <w:t>Foreground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Black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 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FF0000"/>
                          <w:sz w:val="20"/>
                          <w:szCs w:val="20"/>
                          <w:lang w:val="en-GB"/>
                        </w:rPr>
                        <w:t>Background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#</w:t>
                      </w:r>
                      <w:r w:rsidRPr="000954BC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E6ECF0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&gt;</w:t>
                      </w:r>
                    </w:p>
                    <w:p w:rsidR="00230BC0" w:rsidRPr="00B95C40" w:rsidRDefault="00230BC0" w:rsidP="001C763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 xml:space="preserve">  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&lt;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A31515"/>
                          <w:sz w:val="20"/>
                          <w:szCs w:val="20"/>
                          <w:lang w:val="en-GB"/>
                        </w:rPr>
                        <w:t>ShowOn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&gt;</w:t>
                      </w:r>
                    </w:p>
                    <w:p w:rsidR="00230BC0" w:rsidRPr="002E25BF" w:rsidRDefault="00230BC0" w:rsidP="001C763F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 xml:space="preserve">    </w:t>
                      </w:r>
                      <w:r w:rsidRPr="002E25BF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&lt;</w:t>
                      </w:r>
                      <w:r w:rsidRPr="002E25BF">
                        <w:rPr>
                          <w:rFonts w:ascii="Consolas" w:hAnsi="Consolas" w:cs="Consolas"/>
                          <w:color w:val="A31515"/>
                          <w:lang w:val="en-GB"/>
                        </w:rPr>
                        <w:t>HotKey</w:t>
                      </w:r>
                      <w:r w:rsidRPr="002E25BF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2E25BF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Key</w:t>
                      </w:r>
                      <w:r w:rsidRPr="002E25BF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2E25BF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2E25BF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S</w:t>
                      </w:r>
                      <w:r w:rsidRPr="002E25BF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2E25BF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/&gt;</w:t>
                      </w:r>
                    </w:p>
                    <w:p w:rsidR="00230BC0" w:rsidRPr="00B95C40" w:rsidRDefault="00230BC0" w:rsidP="001C763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  &lt;/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A31515"/>
                          <w:sz w:val="20"/>
                          <w:szCs w:val="20"/>
                          <w:lang w:val="en-GB"/>
                        </w:rPr>
                        <w:t>ShowOn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&gt;</w:t>
                      </w:r>
                    </w:p>
                    <w:p w:rsidR="00230BC0" w:rsidRPr="00B95C40" w:rsidRDefault="00230BC0" w:rsidP="001C763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  &lt;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A31515"/>
                          <w:sz w:val="20"/>
                          <w:szCs w:val="20"/>
                          <w:lang w:val="en-GB"/>
                        </w:rPr>
                        <w:t>HideOn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&gt;</w:t>
                      </w:r>
                    </w:p>
                    <w:p w:rsidR="00230BC0" w:rsidRPr="002E25BF" w:rsidRDefault="00230BC0" w:rsidP="001C763F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</w:pPr>
                      <w:r w:rsidRPr="00B95C40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   </w:t>
                      </w:r>
                      <w:r w:rsidRPr="002E25BF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&lt;</w:t>
                      </w:r>
                      <w:r w:rsidRPr="002E25BF">
                        <w:rPr>
                          <w:rFonts w:ascii="Consolas" w:hAnsi="Consolas" w:cs="Consolas"/>
                          <w:color w:val="A31515"/>
                          <w:lang w:val="en-GB"/>
                        </w:rPr>
                        <w:t>HotKey</w:t>
                      </w:r>
                      <w:r w:rsidRPr="002E25BF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2E25BF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Key</w:t>
                      </w:r>
                      <w:r w:rsidRPr="002E25BF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2E25BF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2E25BF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S</w:t>
                      </w:r>
                      <w:r w:rsidRPr="002E25BF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2E25BF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/&gt;</w:t>
                      </w:r>
                    </w:p>
                    <w:p w:rsidR="00230BC0" w:rsidRPr="00B95C40" w:rsidRDefault="00230BC0" w:rsidP="001C763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  &lt;/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A31515"/>
                          <w:sz w:val="20"/>
                          <w:szCs w:val="20"/>
                          <w:lang w:val="en-GB"/>
                        </w:rPr>
                        <w:t>HideOn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&gt;</w:t>
                      </w:r>
                    </w:p>
                    <w:p w:rsidR="00230BC0" w:rsidRPr="009A0049" w:rsidRDefault="00230BC0" w:rsidP="001C763F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</w:pP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 &lt;</w:t>
                      </w:r>
                      <w:r w:rsidRPr="009A0049">
                        <w:rPr>
                          <w:rFonts w:ascii="Consolas" w:hAnsi="Consolas" w:cs="Consolas"/>
                          <w:color w:val="A31515"/>
                          <w:lang w:val="en-GB"/>
                        </w:rPr>
                        <w:t>Items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&gt;</w:t>
                      </w:r>
                    </w:p>
                    <w:p w:rsidR="00230BC0" w:rsidRPr="009A0049" w:rsidRDefault="00230BC0" w:rsidP="001C763F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</w:pP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   &lt;</w:t>
                      </w:r>
                      <w:r w:rsidRPr="009A0049">
                        <w:rPr>
                          <w:rFonts w:ascii="Consolas" w:hAnsi="Consolas" w:cs="Consolas"/>
                          <w:color w:val="A31515"/>
                          <w:lang w:val="en-GB"/>
                        </w:rPr>
                        <w:t>Logo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/&gt;</w:t>
                      </w:r>
                    </w:p>
                    <w:p w:rsidR="00230BC0" w:rsidRPr="009A0049" w:rsidRDefault="00230BC0" w:rsidP="001C763F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</w:pP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   &lt;</w:t>
                      </w:r>
                      <w:r w:rsidRPr="009A0049">
                        <w:rPr>
                          <w:rFonts w:ascii="Consolas" w:hAnsi="Consolas" w:cs="Consolas"/>
                          <w:color w:val="A31515"/>
                          <w:lang w:val="en-GB"/>
                        </w:rPr>
                        <w:t>System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9A0049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MachineName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true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9A0049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Ram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false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9A0049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Cpu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false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9A0049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Uptime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true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9A0049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Serial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true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/&gt;</w:t>
                      </w:r>
                    </w:p>
                    <w:p w:rsidR="00230BC0" w:rsidRPr="009A0049" w:rsidRDefault="00230BC0" w:rsidP="001C763F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</w:pP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   &lt;</w:t>
                      </w:r>
                      <w:r w:rsidRPr="009A0049">
                        <w:rPr>
                          <w:rFonts w:ascii="Consolas" w:hAnsi="Consolas" w:cs="Consolas"/>
                          <w:color w:val="A31515"/>
                          <w:lang w:val="en-GB"/>
                        </w:rPr>
                        <w:t>Network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9A0049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Name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true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9A0049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Ip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true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9A0049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Gateway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false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9A0049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Mac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true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9A0049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Status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false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9A0049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StatusFilter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Up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/&gt;</w:t>
                      </w:r>
                    </w:p>
                    <w:p w:rsidR="00230BC0" w:rsidRPr="009A0049" w:rsidRDefault="00230BC0" w:rsidP="001C763F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</w:pP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   &lt;</w:t>
                      </w:r>
                      <w:r w:rsidRPr="009A0049">
                        <w:rPr>
                          <w:rFonts w:ascii="Consolas" w:hAnsi="Consolas" w:cs="Consolas"/>
                          <w:color w:val="A31515"/>
                          <w:lang w:val="en-GB"/>
                        </w:rPr>
                        <w:t>Applications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9A0049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Version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true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9A0049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State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true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9A0049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Ram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false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9A0049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Cpu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false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9A0049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Uptime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true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9A0049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LaunchReason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false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9A0049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ExitReason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false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/&gt;</w:t>
                      </w:r>
                    </w:p>
                    <w:p w:rsidR="00230BC0" w:rsidRDefault="00230BC0" w:rsidP="001C763F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  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A31515"/>
                        </w:rPr>
                        <w:t>Items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</w:p>
                    <w:p w:rsidR="00230BC0" w:rsidRDefault="00230BC0" w:rsidP="001C763F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A31515"/>
                        </w:rPr>
                        <w:t>SplashScreen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</w:p>
                    <w:p w:rsidR="00230BC0" w:rsidRPr="00EE13E6" w:rsidRDefault="00230BC0" w:rsidP="001C763F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32D06" w:rsidRDefault="00332D06" w:rsidP="001C763F">
      <w:pPr>
        <w:jc w:val="both"/>
        <w:rPr>
          <w:lang w:val="en-GB"/>
        </w:rPr>
      </w:pPr>
    </w:p>
    <w:p w:rsidR="00332D06" w:rsidRDefault="00332D06" w:rsidP="001C763F">
      <w:pPr>
        <w:jc w:val="both"/>
        <w:rPr>
          <w:lang w:val="en-GB"/>
        </w:rPr>
      </w:pPr>
    </w:p>
    <w:p w:rsidR="00332D06" w:rsidRDefault="00332D06" w:rsidP="001C763F">
      <w:pPr>
        <w:jc w:val="both"/>
        <w:rPr>
          <w:lang w:val="en-GB"/>
        </w:rPr>
      </w:pPr>
    </w:p>
    <w:p w:rsidR="00332D06" w:rsidRDefault="00332D06" w:rsidP="001C763F">
      <w:pPr>
        <w:jc w:val="both"/>
        <w:rPr>
          <w:lang w:val="en-GB"/>
        </w:rPr>
      </w:pPr>
    </w:p>
    <w:p w:rsidR="00332D06" w:rsidRDefault="00332D06" w:rsidP="001C763F">
      <w:pPr>
        <w:jc w:val="both"/>
        <w:rPr>
          <w:lang w:val="en-GB"/>
        </w:rPr>
      </w:pPr>
    </w:p>
    <w:p w:rsidR="00332D06" w:rsidRDefault="00332D06" w:rsidP="001C763F">
      <w:pPr>
        <w:jc w:val="both"/>
        <w:rPr>
          <w:lang w:val="en-GB"/>
        </w:rPr>
      </w:pPr>
    </w:p>
    <w:p w:rsidR="00332D06" w:rsidRDefault="00332D06" w:rsidP="001C763F">
      <w:pPr>
        <w:jc w:val="both"/>
        <w:rPr>
          <w:lang w:val="en-GB"/>
        </w:rPr>
      </w:pPr>
    </w:p>
    <w:p w:rsidR="00332D06" w:rsidRDefault="00332D06" w:rsidP="001C763F">
      <w:pPr>
        <w:jc w:val="both"/>
        <w:rPr>
          <w:lang w:val="en-GB"/>
        </w:rPr>
      </w:pPr>
    </w:p>
    <w:p w:rsidR="00332D06" w:rsidRDefault="00332D06" w:rsidP="001C763F">
      <w:pPr>
        <w:jc w:val="both"/>
        <w:rPr>
          <w:lang w:val="en-GB"/>
        </w:rPr>
      </w:pPr>
    </w:p>
    <w:p w:rsidR="00332D06" w:rsidRDefault="00332D06" w:rsidP="001C763F">
      <w:pPr>
        <w:jc w:val="both"/>
        <w:rPr>
          <w:lang w:val="en-GB"/>
        </w:rPr>
      </w:pPr>
    </w:p>
    <w:p w:rsidR="00332D06" w:rsidRDefault="00332D06" w:rsidP="001C763F">
      <w:pPr>
        <w:jc w:val="both"/>
        <w:rPr>
          <w:lang w:val="en-GB"/>
        </w:rPr>
      </w:pPr>
    </w:p>
    <w:p w:rsidR="00332D06" w:rsidRDefault="00332D06" w:rsidP="001C763F">
      <w:pPr>
        <w:jc w:val="both"/>
        <w:rPr>
          <w:lang w:val="en-GB"/>
        </w:rPr>
      </w:pPr>
    </w:p>
    <w:p w:rsidR="00332D06" w:rsidRDefault="00332D06" w:rsidP="001C763F">
      <w:pPr>
        <w:jc w:val="both"/>
        <w:rPr>
          <w:lang w:val="en-GB"/>
        </w:rPr>
      </w:pPr>
    </w:p>
    <w:p w:rsidR="00332D06" w:rsidRDefault="00332D06" w:rsidP="001C763F">
      <w:pPr>
        <w:jc w:val="both"/>
        <w:rPr>
          <w:lang w:val="en-GB"/>
        </w:rPr>
      </w:pPr>
    </w:p>
    <w:p w:rsidR="00332D06" w:rsidRDefault="00332D06" w:rsidP="001C763F">
      <w:pPr>
        <w:jc w:val="both"/>
        <w:rPr>
          <w:lang w:val="en-GB"/>
        </w:rPr>
      </w:pPr>
    </w:p>
    <w:p w:rsidR="00332D06" w:rsidRPr="001C763F" w:rsidRDefault="00332D06" w:rsidP="001C763F">
      <w:pPr>
        <w:jc w:val="both"/>
        <w:rPr>
          <w:lang w:val="en-GB"/>
        </w:rPr>
      </w:pPr>
    </w:p>
    <w:p w:rsidR="00332D06" w:rsidRDefault="00FE7E3C">
      <w:pPr>
        <w:pStyle w:val="Heading3"/>
        <w:rPr>
          <w:lang w:val="en-GB"/>
        </w:rPr>
      </w:pPr>
      <w:bookmarkStart w:id="35" w:name="_Toc403369537"/>
      <w:r w:rsidRPr="00B95C40">
        <w:rPr>
          <w:lang w:val="en-GB"/>
        </w:rPr>
        <w:t xml:space="preserve">Splash screen </w:t>
      </w:r>
      <w:r>
        <w:rPr>
          <w:lang w:val="en-GB"/>
        </w:rPr>
        <w:t>upon start-up</w:t>
      </w:r>
      <w:r w:rsidR="007636AB">
        <w:rPr>
          <w:lang w:val="en-GB"/>
        </w:rPr>
        <w:t>, shut-down etc</w:t>
      </w:r>
      <w:r>
        <w:rPr>
          <w:lang w:val="en-GB"/>
        </w:rPr>
        <w:t xml:space="preserve"> </w:t>
      </w:r>
      <w:r w:rsidRPr="00B95C40">
        <w:rPr>
          <w:lang w:val="en-GB"/>
        </w:rPr>
        <w:t>example usage</w:t>
      </w:r>
      <w:bookmarkEnd w:id="35"/>
    </w:p>
    <w:p w:rsidR="007636AB" w:rsidRDefault="007636AB" w:rsidP="00AE4852">
      <w:pPr>
        <w:jc w:val="both"/>
        <w:rPr>
          <w:lang w:val="en-GB"/>
        </w:rPr>
      </w:pPr>
      <w:r>
        <w:rPr>
          <w:lang w:val="en-GB"/>
        </w:rPr>
        <w:t xml:space="preserve">The splash screen can be configured to be shown upon start-up, shutdown and hidden when an application starts </w:t>
      </w:r>
      <w:r w:rsidR="005222D4">
        <w:rPr>
          <w:lang w:val="en-GB"/>
        </w:rPr>
        <w:t>r</w:t>
      </w:r>
      <w:r>
        <w:rPr>
          <w:lang w:val="en-GB"/>
        </w:rPr>
        <w:t>unning. This must be configured on each System Manager Splash screen and it works on that system it is configured for.</w:t>
      </w:r>
      <w:r w:rsidR="00304FC1">
        <w:rPr>
          <w:lang w:val="en-GB"/>
        </w:rPr>
        <w:t xml:space="preserve"> </w:t>
      </w:r>
    </w:p>
    <w:p w:rsidR="00A02258" w:rsidRDefault="00A02258" w:rsidP="007636AB">
      <w:pPr>
        <w:jc w:val="both"/>
        <w:rPr>
          <w:lang w:val="en-GB"/>
        </w:rPr>
      </w:pPr>
      <w:r w:rsidRPr="00EE13E6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2912932" wp14:editId="65E610CB">
                <wp:simplePos x="0" y="0"/>
                <wp:positionH relativeFrom="column">
                  <wp:posOffset>4445</wp:posOffset>
                </wp:positionH>
                <wp:positionV relativeFrom="paragraph">
                  <wp:posOffset>20320</wp:posOffset>
                </wp:positionV>
                <wp:extent cx="6181725" cy="2667000"/>
                <wp:effectExtent l="0" t="0" r="28575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266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0BC0" w:rsidRPr="00B95C40" w:rsidRDefault="00230BC0" w:rsidP="007636A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&lt;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A31515"/>
                                <w:sz w:val="20"/>
                                <w:szCs w:val="20"/>
                                <w:lang w:val="en-GB"/>
                              </w:rPr>
                              <w:t>SplashScreen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 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FF0000"/>
                                <w:sz w:val="20"/>
                                <w:szCs w:val="20"/>
                                <w:lang w:val="en-GB"/>
                              </w:rPr>
                              <w:t>Name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Boot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 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FF0000"/>
                                <w:sz w:val="20"/>
                                <w:szCs w:val="20"/>
                                <w:lang w:val="en-GB"/>
                              </w:rPr>
                              <w:t>Enabled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true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 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FF0000"/>
                                <w:sz w:val="20"/>
                                <w:szCs w:val="20"/>
                                <w:lang w:val="en-GB"/>
                              </w:rPr>
                              <w:t>Foreground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Black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 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FF0000"/>
                                <w:sz w:val="20"/>
                                <w:szCs w:val="20"/>
                                <w:lang w:val="en-GB"/>
                              </w:rPr>
                              <w:t>Background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#</w:t>
                            </w:r>
                            <w:r w:rsidRPr="000954BC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E6ECF0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&gt;</w:t>
                            </w:r>
                          </w:p>
                          <w:p w:rsidR="00230BC0" w:rsidRPr="00B95C40" w:rsidRDefault="00230BC0" w:rsidP="007636A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&lt;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A31515"/>
                                <w:sz w:val="20"/>
                                <w:szCs w:val="20"/>
                                <w:lang w:val="en-GB"/>
                              </w:rPr>
                              <w:t>ShowOn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&gt;</w:t>
                            </w:r>
                          </w:p>
                          <w:p w:rsidR="00230BC0" w:rsidRPr="002E25BF" w:rsidRDefault="00230BC0" w:rsidP="007636AB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 xml:space="preserve">    </w:t>
                            </w:r>
                            <w:r w:rsidRPr="002E25BF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&lt;</w:t>
                            </w:r>
                            <w:r w:rsidRPr="002E25BF">
                              <w:rPr>
                                <w:rFonts w:ascii="Consolas" w:hAnsi="Consolas" w:cs="Consolas"/>
                                <w:color w:val="A31515"/>
                                <w:lang w:val="en-GB"/>
                              </w:rPr>
                              <w:t>SystemBoot</w:t>
                            </w:r>
                            <w:r w:rsidRPr="002E25BF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/&gt;</w:t>
                            </w:r>
                          </w:p>
                          <w:p w:rsidR="00230BC0" w:rsidRPr="002E25BF" w:rsidRDefault="00230BC0" w:rsidP="007636AB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</w:pPr>
                            <w:r w:rsidRPr="002E25BF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   &lt;</w:t>
                            </w:r>
                            <w:r w:rsidRPr="002E25BF">
                              <w:rPr>
                                <w:rFonts w:ascii="Consolas" w:hAnsi="Consolas" w:cs="Consolas"/>
                                <w:color w:val="A31515"/>
                                <w:lang w:val="en-GB"/>
                              </w:rPr>
                              <w:t>SystemShutdown</w:t>
                            </w:r>
                            <w:r w:rsidRPr="002E25BF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/&gt;</w:t>
                            </w:r>
                          </w:p>
                          <w:p w:rsidR="00230BC0" w:rsidRPr="00B95C40" w:rsidRDefault="00230BC0" w:rsidP="007636A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  &lt;/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A31515"/>
                                <w:sz w:val="20"/>
                                <w:szCs w:val="20"/>
                                <w:lang w:val="en-GB"/>
                              </w:rPr>
                              <w:t>ShowOn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&gt;</w:t>
                            </w:r>
                          </w:p>
                          <w:p w:rsidR="00230BC0" w:rsidRPr="00B95C40" w:rsidRDefault="00230BC0" w:rsidP="007636A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  &lt;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A31515"/>
                                <w:sz w:val="20"/>
                                <w:szCs w:val="20"/>
                                <w:lang w:val="en-GB"/>
                              </w:rPr>
                              <w:t>HideOn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&gt;</w:t>
                            </w:r>
                          </w:p>
                          <w:p w:rsidR="00230BC0" w:rsidRPr="007636AB" w:rsidRDefault="00230BC0" w:rsidP="007636AB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</w:pPr>
                            <w:r w:rsidRPr="00B95C40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   </w:t>
                            </w:r>
                            <w:r w:rsidRPr="007636AB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&lt;</w:t>
                            </w:r>
                            <w:r w:rsidRPr="007636AB">
                              <w:rPr>
                                <w:rFonts w:ascii="Consolas" w:hAnsi="Consolas" w:cs="Consolas"/>
                                <w:color w:val="A31515"/>
                                <w:lang w:val="en-GB"/>
                              </w:rPr>
                              <w:t>ApplicationStateChange</w:t>
                            </w:r>
                            <w:r w:rsidRPr="007636AB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7636AB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Application</w:t>
                            </w:r>
                            <w:r w:rsidRPr="007636AB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7636AB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7636AB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DirectXRenderer</w:t>
                            </w:r>
                            <w:r w:rsidRPr="007636AB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7636AB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7636AB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State</w:t>
                            </w:r>
                            <w:r w:rsidRPr="007636AB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7636AB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7636AB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Running</w:t>
                            </w:r>
                            <w:r w:rsidRPr="007636AB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7636AB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/&gt;</w:t>
                            </w:r>
                          </w:p>
                          <w:p w:rsidR="00230BC0" w:rsidRPr="00B95C40" w:rsidRDefault="00230BC0" w:rsidP="007636A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  &lt;/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A31515"/>
                                <w:sz w:val="20"/>
                                <w:szCs w:val="20"/>
                                <w:lang w:val="en-GB"/>
                              </w:rPr>
                              <w:t>HideOn</w:t>
                            </w:r>
                            <w:r w:rsidRPr="00B95C40">
                              <w:rPr>
                                <w:rFonts w:ascii="Consolas" w:eastAsia="Times New Roman" w:hAnsi="Consolas" w:cs="Consolas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&gt;</w:t>
                            </w:r>
                          </w:p>
                          <w:p w:rsidR="00230BC0" w:rsidRPr="009A0049" w:rsidRDefault="00230BC0" w:rsidP="007636AB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</w:pP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 &lt;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A31515"/>
                                <w:lang w:val="en-GB"/>
                              </w:rPr>
                              <w:t>Items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&gt;</w:t>
                            </w:r>
                          </w:p>
                          <w:p w:rsidR="00230BC0" w:rsidRPr="009A0049" w:rsidRDefault="00230BC0" w:rsidP="007636AB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</w:pP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   &lt;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A31515"/>
                                <w:lang w:val="en-GB"/>
                              </w:rPr>
                              <w:t>Logo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/&gt;</w:t>
                            </w:r>
                          </w:p>
                          <w:p w:rsidR="00230BC0" w:rsidRPr="009A0049" w:rsidRDefault="00230BC0" w:rsidP="007636AB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</w:pP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   &lt;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A31515"/>
                                <w:lang w:val="en-GB"/>
                              </w:rPr>
                              <w:t>System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MachineName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true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Ram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false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Cpu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false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Uptime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true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Serial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true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/&gt;</w:t>
                            </w:r>
                          </w:p>
                          <w:p w:rsidR="00230BC0" w:rsidRPr="009A0049" w:rsidRDefault="00230BC0" w:rsidP="007636AB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</w:pP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   &lt;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A31515"/>
                                <w:lang w:val="en-GB"/>
                              </w:rPr>
                              <w:t>Network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Name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true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Ip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true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Gateway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false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Mac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true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Status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false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StatusFilter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Up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/&gt;</w:t>
                            </w:r>
                          </w:p>
                          <w:p w:rsidR="00230BC0" w:rsidRPr="009A0049" w:rsidRDefault="00230BC0" w:rsidP="007636AB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</w:pP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   &lt;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A31515"/>
                                <w:lang w:val="en-GB"/>
                              </w:rPr>
                              <w:t>Applications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Version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true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State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true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Ram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false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Cpu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false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Uptime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true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LaunchReason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false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ExitReason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false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/&gt;</w:t>
                            </w:r>
                          </w:p>
                          <w:p w:rsidR="00230BC0" w:rsidRDefault="00230BC0" w:rsidP="007636AB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9A0049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  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Items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</w:p>
                          <w:p w:rsidR="00230BC0" w:rsidRDefault="00230BC0" w:rsidP="007636AB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SplashScreen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</w:p>
                          <w:p w:rsidR="00230BC0" w:rsidRPr="00EE13E6" w:rsidRDefault="00230BC0" w:rsidP="007636AB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12932" id="_x0000_s1030" type="#_x0000_t202" style="position:absolute;left:0;text-align:left;margin-left:.35pt;margin-top:1.6pt;width:486.75pt;height:21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">
                <v:textbox>
                  <w:txbxContent>
                    <w:p w:rsidR="00230BC0" w:rsidRPr="00B95C40" w:rsidRDefault="00230BC0" w:rsidP="007636A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&lt;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A31515"/>
                          <w:sz w:val="20"/>
                          <w:szCs w:val="20"/>
                          <w:lang w:val="en-GB"/>
                        </w:rPr>
                        <w:t>SplashScreen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 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FF0000"/>
                          <w:sz w:val="20"/>
                          <w:szCs w:val="20"/>
                          <w:lang w:val="en-GB"/>
                        </w:rPr>
                        <w:t>Name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Boot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 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FF0000"/>
                          <w:sz w:val="20"/>
                          <w:szCs w:val="20"/>
                          <w:lang w:val="en-GB"/>
                        </w:rPr>
                        <w:t>Enabled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true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 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FF0000"/>
                          <w:sz w:val="20"/>
                          <w:szCs w:val="20"/>
                          <w:lang w:val="en-GB"/>
                        </w:rPr>
                        <w:t>Foreground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Black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 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FF0000"/>
                          <w:sz w:val="20"/>
                          <w:szCs w:val="20"/>
                          <w:lang w:val="en-GB"/>
                        </w:rPr>
                        <w:t>Background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#</w:t>
                      </w:r>
                      <w:r w:rsidRPr="000954BC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E6ECF0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&gt;</w:t>
                      </w:r>
                    </w:p>
                    <w:p w:rsidR="00230BC0" w:rsidRPr="00B95C40" w:rsidRDefault="00230BC0" w:rsidP="007636A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 xml:space="preserve">  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&lt;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A31515"/>
                          <w:sz w:val="20"/>
                          <w:szCs w:val="20"/>
                          <w:lang w:val="en-GB"/>
                        </w:rPr>
                        <w:t>ShowOn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&gt;</w:t>
                      </w:r>
                    </w:p>
                    <w:p w:rsidR="00230BC0" w:rsidRPr="002E25BF" w:rsidRDefault="00230BC0" w:rsidP="007636AB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 xml:space="preserve">    </w:t>
                      </w:r>
                      <w:r w:rsidRPr="002E25BF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&lt;</w:t>
                      </w:r>
                      <w:r w:rsidRPr="002E25BF">
                        <w:rPr>
                          <w:rFonts w:ascii="Consolas" w:hAnsi="Consolas" w:cs="Consolas"/>
                          <w:color w:val="A31515"/>
                          <w:lang w:val="en-GB"/>
                        </w:rPr>
                        <w:t>SystemBoot</w:t>
                      </w:r>
                      <w:r w:rsidRPr="002E25BF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/&gt;</w:t>
                      </w:r>
                    </w:p>
                    <w:p w:rsidR="00230BC0" w:rsidRPr="002E25BF" w:rsidRDefault="00230BC0" w:rsidP="007636AB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</w:pPr>
                      <w:r w:rsidRPr="002E25BF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   &lt;</w:t>
                      </w:r>
                      <w:r w:rsidRPr="002E25BF">
                        <w:rPr>
                          <w:rFonts w:ascii="Consolas" w:hAnsi="Consolas" w:cs="Consolas"/>
                          <w:color w:val="A31515"/>
                          <w:lang w:val="en-GB"/>
                        </w:rPr>
                        <w:t>SystemShutdown</w:t>
                      </w:r>
                      <w:r w:rsidRPr="002E25BF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/&gt;</w:t>
                      </w:r>
                    </w:p>
                    <w:p w:rsidR="00230BC0" w:rsidRPr="00B95C40" w:rsidRDefault="00230BC0" w:rsidP="007636A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  &lt;/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A31515"/>
                          <w:sz w:val="20"/>
                          <w:szCs w:val="20"/>
                          <w:lang w:val="en-GB"/>
                        </w:rPr>
                        <w:t>ShowOn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&gt;</w:t>
                      </w:r>
                    </w:p>
                    <w:p w:rsidR="00230BC0" w:rsidRPr="00B95C40" w:rsidRDefault="00230BC0" w:rsidP="007636A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  &lt;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A31515"/>
                          <w:sz w:val="20"/>
                          <w:szCs w:val="20"/>
                          <w:lang w:val="en-GB"/>
                        </w:rPr>
                        <w:t>HideOn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&gt;</w:t>
                      </w:r>
                    </w:p>
                    <w:p w:rsidR="00230BC0" w:rsidRPr="007636AB" w:rsidRDefault="00230BC0" w:rsidP="007636AB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</w:pPr>
                      <w:r w:rsidRPr="00B95C40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   </w:t>
                      </w:r>
                      <w:r w:rsidRPr="007636AB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&lt;</w:t>
                      </w:r>
                      <w:r w:rsidRPr="007636AB">
                        <w:rPr>
                          <w:rFonts w:ascii="Consolas" w:hAnsi="Consolas" w:cs="Consolas"/>
                          <w:color w:val="A31515"/>
                          <w:lang w:val="en-GB"/>
                        </w:rPr>
                        <w:t>ApplicationStateChange</w:t>
                      </w:r>
                      <w:r w:rsidRPr="007636AB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7636AB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Application</w:t>
                      </w:r>
                      <w:r w:rsidRPr="007636AB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7636AB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7636AB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DirectXRenderer</w:t>
                      </w:r>
                      <w:r w:rsidRPr="007636AB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7636AB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7636AB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State</w:t>
                      </w:r>
                      <w:r w:rsidRPr="007636AB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7636AB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7636AB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Running</w:t>
                      </w:r>
                      <w:r w:rsidRPr="007636AB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7636AB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/&gt;</w:t>
                      </w:r>
                    </w:p>
                    <w:p w:rsidR="00230BC0" w:rsidRPr="00B95C40" w:rsidRDefault="00230BC0" w:rsidP="007636A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  &lt;/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A31515"/>
                          <w:sz w:val="20"/>
                          <w:szCs w:val="20"/>
                          <w:lang w:val="en-GB"/>
                        </w:rPr>
                        <w:t>HideOn</w:t>
                      </w:r>
                      <w:r w:rsidRPr="00B95C40">
                        <w:rPr>
                          <w:rFonts w:ascii="Consolas" w:eastAsia="Times New Roman" w:hAnsi="Consolas" w:cs="Consolas"/>
                          <w:color w:val="0000FF"/>
                          <w:sz w:val="20"/>
                          <w:szCs w:val="20"/>
                          <w:lang w:val="en-GB"/>
                        </w:rPr>
                        <w:t>&gt;</w:t>
                      </w:r>
                    </w:p>
                    <w:p w:rsidR="00230BC0" w:rsidRPr="009A0049" w:rsidRDefault="00230BC0" w:rsidP="007636AB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</w:pP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 &lt;</w:t>
                      </w:r>
                      <w:r w:rsidRPr="009A0049">
                        <w:rPr>
                          <w:rFonts w:ascii="Consolas" w:hAnsi="Consolas" w:cs="Consolas"/>
                          <w:color w:val="A31515"/>
                          <w:lang w:val="en-GB"/>
                        </w:rPr>
                        <w:t>Items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&gt;</w:t>
                      </w:r>
                    </w:p>
                    <w:p w:rsidR="00230BC0" w:rsidRPr="009A0049" w:rsidRDefault="00230BC0" w:rsidP="007636AB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</w:pP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   &lt;</w:t>
                      </w:r>
                      <w:r w:rsidRPr="009A0049">
                        <w:rPr>
                          <w:rFonts w:ascii="Consolas" w:hAnsi="Consolas" w:cs="Consolas"/>
                          <w:color w:val="A31515"/>
                          <w:lang w:val="en-GB"/>
                        </w:rPr>
                        <w:t>Logo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/&gt;</w:t>
                      </w:r>
                    </w:p>
                    <w:p w:rsidR="00230BC0" w:rsidRPr="009A0049" w:rsidRDefault="00230BC0" w:rsidP="007636AB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</w:pP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   &lt;</w:t>
                      </w:r>
                      <w:r w:rsidRPr="009A0049">
                        <w:rPr>
                          <w:rFonts w:ascii="Consolas" w:hAnsi="Consolas" w:cs="Consolas"/>
                          <w:color w:val="A31515"/>
                          <w:lang w:val="en-GB"/>
                        </w:rPr>
                        <w:t>System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9A0049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MachineName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true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9A0049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Ram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false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9A0049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Cpu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false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9A0049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Uptime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true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9A0049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Serial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true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/&gt;</w:t>
                      </w:r>
                    </w:p>
                    <w:p w:rsidR="00230BC0" w:rsidRPr="009A0049" w:rsidRDefault="00230BC0" w:rsidP="007636AB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</w:pP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   &lt;</w:t>
                      </w:r>
                      <w:r w:rsidRPr="009A0049">
                        <w:rPr>
                          <w:rFonts w:ascii="Consolas" w:hAnsi="Consolas" w:cs="Consolas"/>
                          <w:color w:val="A31515"/>
                          <w:lang w:val="en-GB"/>
                        </w:rPr>
                        <w:t>Network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9A0049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Name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true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9A0049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Ip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true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9A0049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Gateway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false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9A0049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Mac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true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9A0049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Status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false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9A0049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StatusFilter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Up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/&gt;</w:t>
                      </w:r>
                    </w:p>
                    <w:p w:rsidR="00230BC0" w:rsidRPr="009A0049" w:rsidRDefault="00230BC0" w:rsidP="007636AB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</w:pP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   &lt;</w:t>
                      </w:r>
                      <w:r w:rsidRPr="009A0049">
                        <w:rPr>
                          <w:rFonts w:ascii="Consolas" w:hAnsi="Consolas" w:cs="Consolas"/>
                          <w:color w:val="A31515"/>
                          <w:lang w:val="en-GB"/>
                        </w:rPr>
                        <w:t>Applications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9A0049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Version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true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9A0049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State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true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9A0049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Ram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false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9A0049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Cpu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false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9A0049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Uptime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true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9A0049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LaunchReason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false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9A0049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ExitReason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false</w:t>
                      </w:r>
                      <w:r w:rsidRPr="009A0049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/&gt;</w:t>
                      </w:r>
                    </w:p>
                    <w:p w:rsidR="00230BC0" w:rsidRDefault="00230BC0" w:rsidP="007636AB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9A0049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  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A31515"/>
                        </w:rPr>
                        <w:t>Items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</w:p>
                    <w:p w:rsidR="00230BC0" w:rsidRDefault="00230BC0" w:rsidP="007636AB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A31515"/>
                        </w:rPr>
                        <w:t>SplashScreen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</w:p>
                    <w:p w:rsidR="00230BC0" w:rsidRPr="00EE13E6" w:rsidRDefault="00230BC0" w:rsidP="007636AB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02258" w:rsidRDefault="00A02258" w:rsidP="007636AB">
      <w:pPr>
        <w:jc w:val="both"/>
        <w:rPr>
          <w:lang w:val="en-GB"/>
        </w:rPr>
      </w:pPr>
    </w:p>
    <w:p w:rsidR="00A02258" w:rsidRDefault="00A02258" w:rsidP="007636AB">
      <w:pPr>
        <w:jc w:val="both"/>
        <w:rPr>
          <w:lang w:val="en-GB"/>
        </w:rPr>
      </w:pPr>
    </w:p>
    <w:p w:rsidR="00A02258" w:rsidRDefault="00A02258" w:rsidP="007636AB">
      <w:pPr>
        <w:jc w:val="both"/>
        <w:rPr>
          <w:lang w:val="en-GB"/>
        </w:rPr>
      </w:pPr>
    </w:p>
    <w:p w:rsidR="00A02258" w:rsidRDefault="00A02258" w:rsidP="007636AB">
      <w:pPr>
        <w:jc w:val="both"/>
        <w:rPr>
          <w:lang w:val="en-GB"/>
        </w:rPr>
      </w:pPr>
    </w:p>
    <w:p w:rsidR="00A02258" w:rsidRDefault="00A02258" w:rsidP="007636AB">
      <w:pPr>
        <w:jc w:val="both"/>
        <w:rPr>
          <w:lang w:val="en-GB"/>
        </w:rPr>
      </w:pPr>
    </w:p>
    <w:p w:rsidR="00A02258" w:rsidRDefault="001E3CEC" w:rsidP="007636AB">
      <w:pPr>
        <w:jc w:val="both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61F2D56" wp14:editId="351B242B">
                <wp:simplePos x="0" y="0"/>
                <wp:positionH relativeFrom="column">
                  <wp:posOffset>2406015</wp:posOffset>
                </wp:positionH>
                <wp:positionV relativeFrom="paragraph">
                  <wp:posOffset>135890</wp:posOffset>
                </wp:positionV>
                <wp:extent cx="2296795" cy="1829435"/>
                <wp:effectExtent l="0" t="38100" r="65405" b="18415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6795" cy="182943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62151" id="Gerade Verbindung mit Pfeil 4" o:spid="_x0000_s1026" type="#_x0000_t32" style="position:absolute;margin-left:189.45pt;margin-top:10.7pt;width:180.85pt;height:144.05pt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" strokecolor="red" strokeweight="2pt">
                <v:stroke endarrow="open"/>
              </v:shape>
            </w:pict>
          </mc:Fallback>
        </mc:AlternateContent>
      </w:r>
    </w:p>
    <w:p w:rsidR="00A02258" w:rsidRDefault="00A02258" w:rsidP="007636AB">
      <w:pPr>
        <w:jc w:val="both"/>
        <w:rPr>
          <w:lang w:val="en-GB"/>
        </w:rPr>
      </w:pPr>
    </w:p>
    <w:p w:rsidR="00A02258" w:rsidRDefault="00A02258" w:rsidP="007636AB">
      <w:pPr>
        <w:jc w:val="both"/>
        <w:rPr>
          <w:lang w:val="en-GB"/>
        </w:rPr>
      </w:pPr>
    </w:p>
    <w:p w:rsidR="00A02258" w:rsidRDefault="00A02258" w:rsidP="007636AB">
      <w:pPr>
        <w:jc w:val="both"/>
        <w:rPr>
          <w:lang w:val="en-GB"/>
        </w:rPr>
      </w:pPr>
    </w:p>
    <w:p w:rsidR="00A02258" w:rsidRDefault="00A02258" w:rsidP="007636AB">
      <w:pPr>
        <w:jc w:val="both"/>
        <w:rPr>
          <w:lang w:val="en-GB"/>
        </w:rPr>
      </w:pPr>
    </w:p>
    <w:p w:rsidR="00A02258" w:rsidRDefault="00A02258" w:rsidP="007636AB">
      <w:pPr>
        <w:jc w:val="both"/>
        <w:rPr>
          <w:lang w:val="en-GB"/>
        </w:rPr>
      </w:pPr>
    </w:p>
    <w:p w:rsidR="00A02258" w:rsidRDefault="00A02258" w:rsidP="007636AB">
      <w:pPr>
        <w:jc w:val="both"/>
        <w:rPr>
          <w:lang w:val="en-GB"/>
        </w:rPr>
      </w:pPr>
    </w:p>
    <w:p w:rsidR="00A02258" w:rsidRDefault="00A02258" w:rsidP="007636AB">
      <w:pPr>
        <w:jc w:val="both"/>
        <w:rPr>
          <w:lang w:val="en-GB"/>
        </w:rPr>
      </w:pPr>
    </w:p>
    <w:p w:rsidR="00A02258" w:rsidRDefault="00A02258" w:rsidP="007636AB">
      <w:pPr>
        <w:jc w:val="both"/>
        <w:rPr>
          <w:lang w:val="en-GB"/>
        </w:rPr>
      </w:pPr>
    </w:p>
    <w:p w:rsidR="00A02258" w:rsidRDefault="00A02258" w:rsidP="007636AB">
      <w:pPr>
        <w:jc w:val="both"/>
        <w:rPr>
          <w:lang w:val="en-GB"/>
        </w:rPr>
      </w:pPr>
    </w:p>
    <w:p w:rsidR="00A02258" w:rsidRDefault="00A02258" w:rsidP="007636AB">
      <w:pPr>
        <w:jc w:val="both"/>
        <w:rPr>
          <w:lang w:val="en-GB"/>
        </w:rPr>
      </w:pPr>
    </w:p>
    <w:p w:rsidR="005222D4" w:rsidRDefault="000B5AD1" w:rsidP="00807460">
      <w:pPr>
        <w:jc w:val="both"/>
        <w:rPr>
          <w:lang w:val="en-GB"/>
        </w:rPr>
      </w:pPr>
      <w:r>
        <w:rPr>
          <w:lang w:val="en-GB"/>
        </w:rPr>
        <w:t xml:space="preserve">In the above example, </w:t>
      </w:r>
      <w:r w:rsidR="00807460">
        <w:rPr>
          <w:lang w:val="en-GB"/>
        </w:rPr>
        <w:t xml:space="preserve">the splash screen is configured to be hidden when the application “DirectXRenderer” is in the </w:t>
      </w:r>
      <w:r w:rsidR="00807460" w:rsidRPr="00807460">
        <w:rPr>
          <w:b/>
          <w:lang w:val="en-GB"/>
        </w:rPr>
        <w:t>State</w:t>
      </w:r>
      <w:r w:rsidR="00807460">
        <w:rPr>
          <w:lang w:val="en-GB"/>
        </w:rPr>
        <w:t xml:space="preserve"> “Running”.</w:t>
      </w:r>
      <w:r w:rsidR="00491FC6">
        <w:rPr>
          <w:lang w:val="en-GB"/>
        </w:rPr>
        <w:t xml:space="preserve">  The different states of an application can be seen in the configuration section of the document in </w:t>
      </w:r>
      <w:r w:rsidR="00491FC6">
        <w:rPr>
          <w:lang w:val="en-GB"/>
        </w:rPr>
        <w:fldChar w:fldCharType="begin"/>
      </w:r>
      <w:r w:rsidR="00491FC6">
        <w:rPr>
          <w:lang w:val="en-GB"/>
        </w:rPr>
        <w:instrText xml:space="preserve"> REF _Ref402948007 \r \h </w:instrText>
      </w:r>
      <w:r w:rsidR="00491FC6">
        <w:rPr>
          <w:lang w:val="en-GB"/>
        </w:rPr>
      </w:r>
      <w:r w:rsidR="00491FC6">
        <w:rPr>
          <w:lang w:val="en-GB"/>
        </w:rPr>
        <w:fldChar w:fldCharType="separate"/>
      </w:r>
      <w:r w:rsidR="00951E13">
        <w:rPr>
          <w:lang w:val="en-GB"/>
        </w:rPr>
        <w:t>3.2</w:t>
      </w:r>
      <w:r w:rsidR="00491FC6">
        <w:rPr>
          <w:lang w:val="en-GB"/>
        </w:rPr>
        <w:fldChar w:fldCharType="end"/>
      </w:r>
      <w:r w:rsidR="00491FC6">
        <w:rPr>
          <w:lang w:val="en-GB"/>
        </w:rPr>
        <w:t>.</w:t>
      </w:r>
      <w:r w:rsidR="002032DA">
        <w:rPr>
          <w:lang w:val="en-GB"/>
        </w:rPr>
        <w:t xml:space="preserve"> The user can configure the </w:t>
      </w:r>
      <w:r w:rsidR="002032DA" w:rsidRPr="007636AB">
        <w:rPr>
          <w:rFonts w:ascii="Consolas" w:hAnsi="Consolas" w:cs="Consolas"/>
          <w:color w:val="0000FF"/>
          <w:lang w:val="en-GB"/>
        </w:rPr>
        <w:t>&lt;</w:t>
      </w:r>
      <w:r w:rsidR="002032DA" w:rsidRPr="007636AB">
        <w:rPr>
          <w:rFonts w:ascii="Consolas" w:hAnsi="Consolas" w:cs="Consolas"/>
          <w:color w:val="A31515"/>
          <w:lang w:val="en-GB"/>
        </w:rPr>
        <w:t>ApplicationStateChange</w:t>
      </w:r>
      <w:r w:rsidR="002032DA" w:rsidRPr="007636AB">
        <w:rPr>
          <w:rFonts w:ascii="Consolas" w:hAnsi="Consolas" w:cs="Consolas"/>
          <w:color w:val="0000FF"/>
          <w:lang w:val="en-GB"/>
        </w:rPr>
        <w:t>&gt;</w:t>
      </w:r>
      <w:r w:rsidR="002032DA">
        <w:rPr>
          <w:rFonts w:ascii="Consolas" w:hAnsi="Consolas" w:cs="Consolas"/>
          <w:color w:val="0000FF"/>
          <w:lang w:val="en-GB"/>
        </w:rPr>
        <w:t xml:space="preserve"> </w:t>
      </w:r>
      <w:r w:rsidR="002032DA" w:rsidRPr="002032DA">
        <w:rPr>
          <w:lang w:val="en-GB"/>
        </w:rPr>
        <w:t>to show or hide the splash screen using any application and</w:t>
      </w:r>
      <w:r w:rsidR="002032DA">
        <w:rPr>
          <w:rFonts w:ascii="Consolas" w:hAnsi="Consolas" w:cs="Consolas"/>
          <w:color w:val="0000FF"/>
          <w:lang w:val="en-GB"/>
        </w:rPr>
        <w:t xml:space="preserve"> </w:t>
      </w:r>
      <w:r w:rsidR="00773E90" w:rsidRPr="00773E90">
        <w:rPr>
          <w:lang w:val="en-GB"/>
        </w:rPr>
        <w:t>state of the application.</w:t>
      </w:r>
      <w:r w:rsidR="005222D4">
        <w:rPr>
          <w:lang w:val="en-GB"/>
        </w:rPr>
        <w:br w:type="page"/>
      </w:r>
    </w:p>
    <w:p w:rsidR="00A02258" w:rsidRDefault="009629B1">
      <w:pPr>
        <w:pStyle w:val="Heading2"/>
      </w:pPr>
      <w:bookmarkStart w:id="36" w:name="_Toc403369538"/>
      <w:r>
        <w:lastRenderedPageBreak/>
        <w:t>System configuration example usages</w:t>
      </w:r>
      <w:bookmarkEnd w:id="36"/>
    </w:p>
    <w:p w:rsidR="009629B1" w:rsidRDefault="009629B1" w:rsidP="00FB72F4">
      <w:pPr>
        <w:jc w:val="both"/>
        <w:rPr>
          <w:lang w:val="en-GB"/>
        </w:rPr>
      </w:pPr>
      <w:r w:rsidRPr="00FB72F4">
        <w:rPr>
          <w:lang w:val="en-GB"/>
        </w:rPr>
        <w:t xml:space="preserve">The section to configure the system in the SystemManager.xml covers aspects </w:t>
      </w:r>
      <w:r w:rsidR="00FB72F4" w:rsidRPr="00FB72F4">
        <w:rPr>
          <w:lang w:val="en-GB"/>
        </w:rPr>
        <w:t>like,</w:t>
      </w:r>
      <w:r w:rsidR="00FB72F4">
        <w:rPr>
          <w:lang w:val="en-GB"/>
        </w:rPr>
        <w:t xml:space="preserve"> </w:t>
      </w:r>
      <w:r w:rsidR="00FB72F4" w:rsidRPr="00FB72F4">
        <w:rPr>
          <w:lang w:val="en-GB"/>
        </w:rPr>
        <w:t>Actions</w:t>
      </w:r>
      <w:r w:rsidRPr="00FB72F4">
        <w:rPr>
          <w:lang w:val="en-GB"/>
        </w:rPr>
        <w:t xml:space="preserve"> to perform when the system reaches a configured RAM limit, CPU limit or Disk space limit.</w:t>
      </w:r>
      <w:r w:rsidR="00D54B79">
        <w:rPr>
          <w:lang w:val="en-GB"/>
        </w:rPr>
        <w:t xml:space="preserve"> If the user does not want to the CPU limit, RAN limit or Disk space limit to be </w:t>
      </w:r>
      <w:r w:rsidR="007E48C8">
        <w:rPr>
          <w:lang w:val="en-GB"/>
        </w:rPr>
        <w:t>checked</w:t>
      </w:r>
      <w:r w:rsidR="00D54B79">
        <w:rPr>
          <w:lang w:val="en-GB"/>
        </w:rPr>
        <w:t xml:space="preserve"> and the actions performed, then, can set the </w:t>
      </w:r>
      <w:r w:rsidR="00D54B79" w:rsidRPr="00D54B79">
        <w:rPr>
          <w:b/>
          <w:lang w:val="en-GB"/>
        </w:rPr>
        <w:t>“Enable”</w:t>
      </w:r>
      <w:r w:rsidR="00D54B79">
        <w:rPr>
          <w:lang w:val="en-GB"/>
        </w:rPr>
        <w:t xml:space="preserve"> attribute to </w:t>
      </w:r>
      <w:r w:rsidR="00D54B79" w:rsidRPr="00D54B79">
        <w:rPr>
          <w:b/>
          <w:lang w:val="en-GB"/>
        </w:rPr>
        <w:t>“False”</w:t>
      </w:r>
      <w:r w:rsidR="00D54B79">
        <w:rPr>
          <w:lang w:val="en-GB"/>
        </w:rPr>
        <w:t xml:space="preserve"> for that configuration.</w:t>
      </w:r>
    </w:p>
    <w:p w:rsidR="009575FE" w:rsidRPr="00FB72F4" w:rsidRDefault="009575FE" w:rsidP="00FB72F4">
      <w:pPr>
        <w:jc w:val="both"/>
        <w:rPr>
          <w:lang w:val="en-GB"/>
        </w:rPr>
      </w:pPr>
    </w:p>
    <w:p w:rsidR="008B4535" w:rsidRDefault="008B4535" w:rsidP="008B4535">
      <w:pPr>
        <w:pStyle w:val="Heading3"/>
        <w:rPr>
          <w:lang w:val="en-GB"/>
        </w:rPr>
      </w:pPr>
      <w:bookmarkStart w:id="37" w:name="_Toc403369539"/>
      <w:r>
        <w:rPr>
          <w:lang w:val="en-GB"/>
        </w:rPr>
        <w:t>CPU Limit example usage</w:t>
      </w:r>
      <w:bookmarkEnd w:id="37"/>
    </w:p>
    <w:p w:rsidR="008B4535" w:rsidRDefault="0050261C" w:rsidP="00AE4852">
      <w:pPr>
        <w:jc w:val="both"/>
        <w:rPr>
          <w:lang w:val="en-GB"/>
        </w:rPr>
      </w:pPr>
      <w:r>
        <w:rPr>
          <w:lang w:val="en-GB"/>
        </w:rPr>
        <w:t xml:space="preserve">Below is an example for CPU limit usage which specifies that </w:t>
      </w:r>
      <w:r w:rsidR="00BA56D9">
        <w:rPr>
          <w:lang w:val="en-GB"/>
        </w:rPr>
        <w:t>when the system reaches 98% CPU usage the first time</w:t>
      </w:r>
      <w:r>
        <w:rPr>
          <w:lang w:val="en-GB"/>
        </w:rPr>
        <w:t xml:space="preserve">, </w:t>
      </w:r>
      <w:r w:rsidR="00BA56D9">
        <w:rPr>
          <w:lang w:val="en-GB"/>
        </w:rPr>
        <w:t xml:space="preserve">System Manager performs the </w:t>
      </w:r>
      <w:r w:rsidR="00BA56D9" w:rsidRPr="00FB72F4">
        <w:rPr>
          <w:b/>
          <w:lang w:val="en-GB"/>
        </w:rPr>
        <w:t>first action</w:t>
      </w:r>
      <w:r w:rsidR="00BA56D9">
        <w:rPr>
          <w:lang w:val="en-GB"/>
        </w:rPr>
        <w:t xml:space="preserve"> in the list which is to Relaunch the application DirectXRenderer. When the system reached 98% CPU usage the </w:t>
      </w:r>
      <w:r w:rsidR="00BA56D9" w:rsidRPr="00600F73">
        <w:rPr>
          <w:lang w:val="en-GB"/>
        </w:rPr>
        <w:t>second time</w:t>
      </w:r>
      <w:r w:rsidR="00BA56D9">
        <w:rPr>
          <w:lang w:val="en-GB"/>
        </w:rPr>
        <w:t xml:space="preserve">, the </w:t>
      </w:r>
      <w:r w:rsidR="00600F73" w:rsidRPr="00600F73">
        <w:rPr>
          <w:b/>
          <w:lang w:val="en-GB"/>
        </w:rPr>
        <w:t>second</w:t>
      </w:r>
      <w:r w:rsidR="00BA56D9" w:rsidRPr="00600F73">
        <w:rPr>
          <w:b/>
          <w:lang w:val="en-GB"/>
        </w:rPr>
        <w:t xml:space="preserve"> action</w:t>
      </w:r>
      <w:r w:rsidR="00BA56D9">
        <w:rPr>
          <w:lang w:val="en-GB"/>
        </w:rPr>
        <w:t xml:space="preserve"> in the list, which is to reboot the system, is performed. If the CPU limit of 98% usage is reached again, the system performs the first action in the list and this cycle continues.</w:t>
      </w:r>
    </w:p>
    <w:p w:rsidR="0050261C" w:rsidRDefault="0050261C" w:rsidP="008B4535">
      <w:pPr>
        <w:rPr>
          <w:lang w:val="en-GB"/>
        </w:rPr>
      </w:pPr>
    </w:p>
    <w:p w:rsidR="0050261C" w:rsidRDefault="00FB72F4" w:rsidP="008B4535">
      <w:pPr>
        <w:rPr>
          <w:lang w:val="en-GB"/>
        </w:rPr>
      </w:pPr>
      <w:r w:rsidRPr="00EE13E6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C8C229C" wp14:editId="4718714B">
                <wp:simplePos x="0" y="0"/>
                <wp:positionH relativeFrom="column">
                  <wp:posOffset>-3175</wp:posOffset>
                </wp:positionH>
                <wp:positionV relativeFrom="paragraph">
                  <wp:posOffset>-5080</wp:posOffset>
                </wp:positionV>
                <wp:extent cx="6181725" cy="1171575"/>
                <wp:effectExtent l="0" t="0" r="28575" b="285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0BC0" w:rsidRPr="00B12A92" w:rsidRDefault="00230BC0" w:rsidP="002921A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</w:pPr>
                            <w:r w:rsidRPr="00B12A92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&lt;</w:t>
                            </w:r>
                            <w:r w:rsidRPr="00B12A92">
                              <w:rPr>
                                <w:rFonts w:ascii="Consolas" w:hAnsi="Consolas" w:cs="Consolas"/>
                                <w:color w:val="A31515"/>
                                <w:lang w:val="en-GB"/>
                              </w:rPr>
                              <w:t>CpuLimit</w:t>
                            </w:r>
                            <w:r w:rsidRPr="00B12A92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B12A92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Enabled</w:t>
                            </w:r>
                            <w:r w:rsidRPr="00B12A92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B12A92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B12A92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true</w:t>
                            </w:r>
                            <w:r w:rsidRPr="00B12A92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B12A92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&gt;</w:t>
                            </w:r>
                          </w:p>
                          <w:p w:rsidR="00230BC0" w:rsidRPr="00B12A92" w:rsidRDefault="00230BC0" w:rsidP="002921A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</w:pPr>
                            <w:r w:rsidRPr="00B12A92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 &lt;</w:t>
                            </w:r>
                            <w:r w:rsidRPr="00B12A92">
                              <w:rPr>
                                <w:rFonts w:ascii="Consolas" w:hAnsi="Consolas" w:cs="Consolas"/>
                                <w:color w:val="A31515"/>
                                <w:lang w:val="en-GB"/>
                              </w:rPr>
                              <w:t>MaxCpuPercentage</w:t>
                            </w:r>
                            <w:r w:rsidRPr="00B12A92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&gt;</w:t>
                            </w:r>
                            <w:r w:rsidRPr="00B12A92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98</w:t>
                            </w:r>
                            <w:r w:rsidRPr="00B12A92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&lt;/</w:t>
                            </w:r>
                            <w:r w:rsidRPr="00B12A92">
                              <w:rPr>
                                <w:rFonts w:ascii="Consolas" w:hAnsi="Consolas" w:cs="Consolas"/>
                                <w:color w:val="A31515"/>
                                <w:lang w:val="en-GB"/>
                              </w:rPr>
                              <w:t>MaxCpuPercentage</w:t>
                            </w:r>
                            <w:r w:rsidRPr="00B12A92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&gt;</w:t>
                            </w:r>
                          </w:p>
                          <w:p w:rsidR="00230BC0" w:rsidRDefault="00230BC0" w:rsidP="002921A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</w:pPr>
                            <w:r w:rsidRPr="00B12A92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 &lt;</w:t>
                            </w:r>
                            <w:r w:rsidRPr="00B12A92">
                              <w:rPr>
                                <w:rFonts w:ascii="Consolas" w:hAnsi="Consolas" w:cs="Consolas"/>
                                <w:color w:val="A31515"/>
                                <w:lang w:val="en-GB"/>
                              </w:rPr>
                              <w:t>Actions</w:t>
                            </w:r>
                            <w:r w:rsidRPr="00B12A92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&gt;</w:t>
                            </w:r>
                          </w:p>
                          <w:p w:rsidR="00230BC0" w:rsidRDefault="00230BC0" w:rsidP="002921A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 xml:space="preserve">    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Relaunch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</w:rPr>
                              <w:t>Application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DirectXRenderer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/&gt;</w:t>
                            </w:r>
                          </w:p>
                          <w:p w:rsidR="00230BC0" w:rsidRPr="00B12A92" w:rsidRDefault="00230BC0" w:rsidP="002921A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</w:pPr>
                            <w:r w:rsidRPr="00B12A92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   &lt;</w:t>
                            </w:r>
                            <w:r w:rsidRPr="00B12A92">
                              <w:rPr>
                                <w:rFonts w:ascii="Consolas" w:hAnsi="Consolas" w:cs="Consolas"/>
                                <w:color w:val="A31515"/>
                                <w:lang w:val="en-GB"/>
                              </w:rPr>
                              <w:t>Reboot</w:t>
                            </w:r>
                            <w:r w:rsidRPr="00B12A92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/&gt;</w:t>
                            </w:r>
                          </w:p>
                          <w:p w:rsidR="00230BC0" w:rsidRPr="00B12A92" w:rsidRDefault="00230BC0" w:rsidP="002921A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</w:pPr>
                            <w:r w:rsidRPr="00B12A92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 &lt;/</w:t>
                            </w:r>
                            <w:r w:rsidRPr="00B12A92">
                              <w:rPr>
                                <w:rFonts w:ascii="Consolas" w:hAnsi="Consolas" w:cs="Consolas"/>
                                <w:color w:val="A31515"/>
                                <w:lang w:val="en-GB"/>
                              </w:rPr>
                              <w:t>Actions</w:t>
                            </w:r>
                            <w:r w:rsidRPr="00B12A92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&gt;</w:t>
                            </w:r>
                          </w:p>
                          <w:p w:rsidR="00230BC0" w:rsidRPr="00B12A92" w:rsidRDefault="00230BC0" w:rsidP="002921A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</w:pPr>
                            <w:r w:rsidRPr="00B12A92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&lt;/</w:t>
                            </w:r>
                            <w:r w:rsidRPr="00B12A92">
                              <w:rPr>
                                <w:rFonts w:ascii="Consolas" w:hAnsi="Consolas" w:cs="Consolas"/>
                                <w:color w:val="A31515"/>
                                <w:lang w:val="en-GB"/>
                              </w:rPr>
                              <w:t>CpuLimit</w:t>
                            </w:r>
                            <w:r w:rsidRPr="00B12A92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C229C" id="_x0000_s1031" type="#_x0000_t202" style="position:absolute;margin-left:-.25pt;margin-top:-.4pt;width:486.75pt;height:92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">
                <v:textbox>
                  <w:txbxContent>
                    <w:p w:rsidR="00230BC0" w:rsidRPr="00B12A92" w:rsidRDefault="00230BC0" w:rsidP="002921A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</w:pPr>
                      <w:r w:rsidRPr="00B12A92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&lt;</w:t>
                      </w:r>
                      <w:r w:rsidRPr="00B12A92">
                        <w:rPr>
                          <w:rFonts w:ascii="Consolas" w:hAnsi="Consolas" w:cs="Consolas"/>
                          <w:color w:val="A31515"/>
                          <w:lang w:val="en-GB"/>
                        </w:rPr>
                        <w:t>CpuLimit</w:t>
                      </w:r>
                      <w:r w:rsidRPr="00B12A92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B12A92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Enabled</w:t>
                      </w:r>
                      <w:r w:rsidRPr="00B12A92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B12A92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B12A92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true</w:t>
                      </w:r>
                      <w:r w:rsidRPr="00B12A92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B12A92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&gt;</w:t>
                      </w:r>
                    </w:p>
                    <w:p w:rsidR="00230BC0" w:rsidRPr="00B12A92" w:rsidRDefault="00230BC0" w:rsidP="002921A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</w:pPr>
                      <w:r w:rsidRPr="00B12A92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 &lt;</w:t>
                      </w:r>
                      <w:r w:rsidRPr="00B12A92">
                        <w:rPr>
                          <w:rFonts w:ascii="Consolas" w:hAnsi="Consolas" w:cs="Consolas"/>
                          <w:color w:val="A31515"/>
                          <w:lang w:val="en-GB"/>
                        </w:rPr>
                        <w:t>MaxCpuPercentage</w:t>
                      </w:r>
                      <w:r w:rsidRPr="00B12A92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&gt;</w:t>
                      </w:r>
                      <w:r w:rsidRPr="00B12A92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98</w:t>
                      </w:r>
                      <w:r w:rsidRPr="00B12A92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&lt;/</w:t>
                      </w:r>
                      <w:r w:rsidRPr="00B12A92">
                        <w:rPr>
                          <w:rFonts w:ascii="Consolas" w:hAnsi="Consolas" w:cs="Consolas"/>
                          <w:color w:val="A31515"/>
                          <w:lang w:val="en-GB"/>
                        </w:rPr>
                        <w:t>MaxCpuPercentage</w:t>
                      </w:r>
                      <w:r w:rsidRPr="00B12A92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&gt;</w:t>
                      </w:r>
                    </w:p>
                    <w:p w:rsidR="00230BC0" w:rsidRDefault="00230BC0" w:rsidP="002921A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</w:pPr>
                      <w:r w:rsidRPr="00B12A92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 &lt;</w:t>
                      </w:r>
                      <w:r w:rsidRPr="00B12A92">
                        <w:rPr>
                          <w:rFonts w:ascii="Consolas" w:hAnsi="Consolas" w:cs="Consolas"/>
                          <w:color w:val="A31515"/>
                          <w:lang w:val="en-GB"/>
                        </w:rPr>
                        <w:t>Actions</w:t>
                      </w:r>
                      <w:r w:rsidRPr="00B12A92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&gt;</w:t>
                      </w:r>
                    </w:p>
                    <w:p w:rsidR="00230BC0" w:rsidRDefault="00230BC0" w:rsidP="002921A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 xml:space="preserve">    &lt;</w:t>
                      </w:r>
                      <w:r>
                        <w:rPr>
                          <w:rFonts w:ascii="Consolas" w:hAnsi="Consolas" w:cs="Consolas"/>
                          <w:color w:val="A31515"/>
                        </w:rPr>
                        <w:t>Relaunch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 </w:t>
                      </w:r>
                      <w:r>
                        <w:rPr>
                          <w:rFonts w:ascii="Consolas" w:hAnsi="Consolas" w:cs="Consolas"/>
                          <w:color w:val="FF0000"/>
                        </w:rPr>
                        <w:t>Application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DirectXRenderer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/&gt;</w:t>
                      </w:r>
                    </w:p>
                    <w:p w:rsidR="00230BC0" w:rsidRPr="00B12A92" w:rsidRDefault="00230BC0" w:rsidP="002921A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</w:pPr>
                      <w:r w:rsidRPr="00B12A92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   &lt;</w:t>
                      </w:r>
                      <w:r w:rsidRPr="00B12A92">
                        <w:rPr>
                          <w:rFonts w:ascii="Consolas" w:hAnsi="Consolas" w:cs="Consolas"/>
                          <w:color w:val="A31515"/>
                          <w:lang w:val="en-GB"/>
                        </w:rPr>
                        <w:t>Reboot</w:t>
                      </w:r>
                      <w:r w:rsidRPr="00B12A92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/&gt;</w:t>
                      </w:r>
                    </w:p>
                    <w:p w:rsidR="00230BC0" w:rsidRPr="00B12A92" w:rsidRDefault="00230BC0" w:rsidP="002921A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</w:pPr>
                      <w:r w:rsidRPr="00B12A92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 &lt;/</w:t>
                      </w:r>
                      <w:r w:rsidRPr="00B12A92">
                        <w:rPr>
                          <w:rFonts w:ascii="Consolas" w:hAnsi="Consolas" w:cs="Consolas"/>
                          <w:color w:val="A31515"/>
                          <w:lang w:val="en-GB"/>
                        </w:rPr>
                        <w:t>Actions</w:t>
                      </w:r>
                      <w:r w:rsidRPr="00B12A92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&gt;</w:t>
                      </w:r>
                    </w:p>
                    <w:p w:rsidR="00230BC0" w:rsidRPr="00B12A92" w:rsidRDefault="00230BC0" w:rsidP="002921A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</w:pPr>
                      <w:r w:rsidRPr="00B12A92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&lt;/</w:t>
                      </w:r>
                      <w:r w:rsidRPr="00B12A92">
                        <w:rPr>
                          <w:rFonts w:ascii="Consolas" w:hAnsi="Consolas" w:cs="Consolas"/>
                          <w:color w:val="A31515"/>
                          <w:lang w:val="en-GB"/>
                        </w:rPr>
                        <w:t>CpuLimit</w:t>
                      </w:r>
                      <w:r w:rsidRPr="00B12A92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50261C" w:rsidRDefault="0050261C" w:rsidP="008B4535">
      <w:pPr>
        <w:rPr>
          <w:lang w:val="en-GB"/>
        </w:rPr>
      </w:pPr>
    </w:p>
    <w:p w:rsidR="002921A4" w:rsidRDefault="002921A4" w:rsidP="008B4535">
      <w:pPr>
        <w:rPr>
          <w:lang w:val="en-GB"/>
        </w:rPr>
      </w:pPr>
    </w:p>
    <w:p w:rsidR="000B5AD1" w:rsidRDefault="000B5AD1" w:rsidP="008B4535">
      <w:pPr>
        <w:rPr>
          <w:lang w:val="en-GB"/>
        </w:rPr>
      </w:pPr>
    </w:p>
    <w:p w:rsidR="000B5AD1" w:rsidRDefault="000B5AD1" w:rsidP="008B4535">
      <w:pPr>
        <w:rPr>
          <w:lang w:val="en-GB"/>
        </w:rPr>
      </w:pPr>
    </w:p>
    <w:p w:rsidR="000B5AD1" w:rsidRDefault="000B5AD1" w:rsidP="008B4535">
      <w:pPr>
        <w:rPr>
          <w:lang w:val="en-GB"/>
        </w:rPr>
      </w:pPr>
    </w:p>
    <w:p w:rsidR="000B5AD1" w:rsidRDefault="000B5AD1" w:rsidP="008B4535">
      <w:pPr>
        <w:rPr>
          <w:lang w:val="en-GB"/>
        </w:rPr>
      </w:pPr>
    </w:p>
    <w:p w:rsidR="000B5AD1" w:rsidRDefault="000B5AD1" w:rsidP="008B4535">
      <w:pPr>
        <w:rPr>
          <w:lang w:val="en-GB"/>
        </w:rPr>
      </w:pPr>
    </w:p>
    <w:p w:rsidR="009575FE" w:rsidRDefault="009575FE">
      <w:pPr>
        <w:pStyle w:val="Heading3"/>
      </w:pPr>
      <w:bookmarkStart w:id="38" w:name="_Toc403369540"/>
      <w:r>
        <w:t>Disk space Limit example usage</w:t>
      </w:r>
      <w:bookmarkEnd w:id="38"/>
    </w:p>
    <w:p w:rsidR="009575FE" w:rsidRDefault="009575FE" w:rsidP="003B6A75">
      <w:pPr>
        <w:jc w:val="both"/>
        <w:rPr>
          <w:lang w:val="en-GB"/>
        </w:rPr>
      </w:pPr>
      <w:r w:rsidRPr="009575FE">
        <w:rPr>
          <w:lang w:val="en-GB"/>
        </w:rPr>
        <w:t xml:space="preserve">Below is an example for the Disk space </w:t>
      </w:r>
      <w:r w:rsidR="002837C2">
        <w:rPr>
          <w:lang w:val="en-GB"/>
        </w:rPr>
        <w:t xml:space="preserve">limit usage, where there are two sections configured. The first </w:t>
      </w:r>
      <w:r w:rsidR="002837C2" w:rsidRPr="007713AF">
        <w:rPr>
          <w:rFonts w:ascii="Consolas" w:hAnsi="Consolas" w:cs="Consolas"/>
          <w:color w:val="0000FF"/>
          <w:lang w:val="en-GB"/>
        </w:rPr>
        <w:t>&lt;</w:t>
      </w:r>
      <w:r w:rsidR="002837C2" w:rsidRPr="007713AF">
        <w:rPr>
          <w:rFonts w:ascii="Consolas" w:hAnsi="Consolas" w:cs="Consolas"/>
          <w:color w:val="A31515"/>
          <w:lang w:val="en-GB"/>
        </w:rPr>
        <w:t>Disk</w:t>
      </w:r>
      <w:r w:rsidR="002837C2" w:rsidRPr="007713AF">
        <w:rPr>
          <w:rFonts w:ascii="Consolas" w:hAnsi="Consolas" w:cs="Consolas"/>
          <w:color w:val="0000FF"/>
          <w:lang w:val="en-GB"/>
        </w:rPr>
        <w:t>&gt;</w:t>
      </w:r>
      <w:r w:rsidR="002837C2">
        <w:rPr>
          <w:rFonts w:ascii="Consolas" w:hAnsi="Consolas" w:cs="Consolas"/>
          <w:color w:val="0000FF"/>
          <w:lang w:val="en-GB"/>
        </w:rPr>
        <w:t xml:space="preserve"> </w:t>
      </w:r>
      <w:r w:rsidR="002837C2" w:rsidRPr="002837C2">
        <w:rPr>
          <w:lang w:val="en-GB"/>
        </w:rPr>
        <w:t>configuration</w:t>
      </w:r>
      <w:r w:rsidR="00A22EF8">
        <w:rPr>
          <w:lang w:val="en-GB"/>
        </w:rPr>
        <w:t xml:space="preserve"> checks the </w:t>
      </w:r>
      <w:r w:rsidR="00A22EF8" w:rsidRPr="00A22EF8">
        <w:rPr>
          <w:b/>
          <w:lang w:val="en-GB"/>
        </w:rPr>
        <w:t>Path</w:t>
      </w:r>
      <w:r w:rsidR="00A22EF8">
        <w:rPr>
          <w:lang w:val="en-GB"/>
        </w:rPr>
        <w:t xml:space="preserve"> attribute </w:t>
      </w:r>
      <w:r w:rsidR="003B6A75">
        <w:rPr>
          <w:lang w:val="en-GB"/>
        </w:rPr>
        <w:t>which is the C drive. When the free space in drive has reached 5Mb, the actions configured are performed, which in this example is to reboot the system.</w:t>
      </w:r>
    </w:p>
    <w:p w:rsidR="007713AF" w:rsidRDefault="003B6A75" w:rsidP="003B6A75">
      <w:pPr>
        <w:jc w:val="both"/>
        <w:rPr>
          <w:lang w:val="en-GB"/>
        </w:rPr>
      </w:pPr>
      <w:r>
        <w:rPr>
          <w:lang w:val="en-GB"/>
        </w:rPr>
        <w:t xml:space="preserve">The second </w:t>
      </w:r>
      <w:r w:rsidRPr="007713AF">
        <w:rPr>
          <w:rFonts w:ascii="Consolas" w:hAnsi="Consolas" w:cs="Consolas"/>
          <w:color w:val="0000FF"/>
          <w:lang w:val="en-GB"/>
        </w:rPr>
        <w:t>&lt;</w:t>
      </w:r>
      <w:r w:rsidRPr="007713AF">
        <w:rPr>
          <w:rFonts w:ascii="Consolas" w:hAnsi="Consolas" w:cs="Consolas"/>
          <w:color w:val="A31515"/>
          <w:lang w:val="en-GB"/>
        </w:rPr>
        <w:t>Disk</w:t>
      </w:r>
      <w:r w:rsidRPr="007713AF">
        <w:rPr>
          <w:rFonts w:ascii="Consolas" w:hAnsi="Consolas" w:cs="Consolas"/>
          <w:color w:val="0000FF"/>
          <w:lang w:val="en-GB"/>
        </w:rPr>
        <w:t>&gt;</w:t>
      </w:r>
      <w:r>
        <w:rPr>
          <w:rFonts w:ascii="Consolas" w:hAnsi="Consolas" w:cs="Consolas"/>
          <w:color w:val="0000FF"/>
          <w:lang w:val="en-GB"/>
        </w:rPr>
        <w:t xml:space="preserve"> </w:t>
      </w:r>
      <w:r w:rsidRPr="002837C2">
        <w:rPr>
          <w:lang w:val="en-GB"/>
        </w:rPr>
        <w:t>configuration</w:t>
      </w:r>
      <w:r>
        <w:rPr>
          <w:lang w:val="en-GB"/>
        </w:rPr>
        <w:t xml:space="preserve"> checks the </w:t>
      </w:r>
      <w:r w:rsidRPr="00A22EF8">
        <w:rPr>
          <w:b/>
          <w:lang w:val="en-GB"/>
        </w:rPr>
        <w:t>Path</w:t>
      </w:r>
      <w:r>
        <w:rPr>
          <w:lang w:val="en-GB"/>
        </w:rPr>
        <w:t xml:space="preserve"> attribute which is the D drive. Here, two conditions are configured. One is </w:t>
      </w:r>
      <w:r w:rsidRPr="007713AF">
        <w:rPr>
          <w:rFonts w:ascii="Consolas" w:hAnsi="Consolas" w:cs="Consolas"/>
          <w:color w:val="0000FF"/>
          <w:lang w:val="en-GB"/>
        </w:rPr>
        <w:t>&lt;</w:t>
      </w:r>
      <w:r w:rsidRPr="007713AF">
        <w:rPr>
          <w:rFonts w:ascii="Consolas" w:hAnsi="Consolas" w:cs="Consolas"/>
          <w:color w:val="A31515"/>
          <w:lang w:val="en-GB"/>
        </w:rPr>
        <w:t>FreeSpaceMB</w:t>
      </w:r>
      <w:r w:rsidRPr="007713AF">
        <w:rPr>
          <w:rFonts w:ascii="Consolas" w:hAnsi="Consolas" w:cs="Consolas"/>
          <w:color w:val="0000FF"/>
          <w:lang w:val="en-GB"/>
        </w:rPr>
        <w:t>&gt;</w:t>
      </w:r>
      <w:r>
        <w:rPr>
          <w:rFonts w:ascii="Consolas" w:hAnsi="Consolas" w:cs="Consolas"/>
          <w:color w:val="0000FF"/>
          <w:lang w:val="en-GB"/>
        </w:rPr>
        <w:t xml:space="preserve"> </w:t>
      </w:r>
      <w:r w:rsidRPr="003B6A75">
        <w:rPr>
          <w:lang w:val="en-GB"/>
        </w:rPr>
        <w:t>and the other</w:t>
      </w:r>
      <w:r>
        <w:rPr>
          <w:rFonts w:ascii="Consolas" w:hAnsi="Consolas" w:cs="Consolas"/>
          <w:color w:val="0000FF"/>
          <w:lang w:val="en-GB"/>
        </w:rPr>
        <w:t xml:space="preserve"> </w:t>
      </w:r>
      <w:r w:rsidRPr="007713AF">
        <w:rPr>
          <w:rFonts w:ascii="Consolas" w:hAnsi="Consolas" w:cs="Consolas"/>
          <w:color w:val="0000FF"/>
          <w:lang w:val="en-GB"/>
        </w:rPr>
        <w:t>&lt;</w:t>
      </w:r>
      <w:r w:rsidRPr="007713AF">
        <w:rPr>
          <w:rFonts w:ascii="Consolas" w:hAnsi="Consolas" w:cs="Consolas"/>
          <w:color w:val="A31515"/>
          <w:lang w:val="en-GB"/>
        </w:rPr>
        <w:t>FreeSpacePercentage</w:t>
      </w:r>
      <w:r w:rsidRPr="007713AF">
        <w:rPr>
          <w:rFonts w:ascii="Consolas" w:hAnsi="Consolas" w:cs="Consolas"/>
          <w:color w:val="0000FF"/>
          <w:lang w:val="en-GB"/>
        </w:rPr>
        <w:t>&gt;</w:t>
      </w:r>
      <w:r w:rsidRPr="003B6A75">
        <w:rPr>
          <w:lang w:val="en-GB"/>
        </w:rPr>
        <w:t>. Then, when either of the conditions is reached</w:t>
      </w:r>
      <w:r>
        <w:rPr>
          <w:lang w:val="en-GB"/>
        </w:rPr>
        <w:t xml:space="preserve">, the actions configured are performed, which in this example is to </w:t>
      </w:r>
      <w:r w:rsidRPr="003B6A75">
        <w:rPr>
          <w:b/>
          <w:lang w:val="en-GB"/>
        </w:rPr>
        <w:t>purge</w:t>
      </w:r>
      <w:r>
        <w:rPr>
          <w:lang w:val="en-GB"/>
        </w:rPr>
        <w:t xml:space="preserve"> or delete the files (not the directory) at the specified path in the </w:t>
      </w:r>
      <w:r w:rsidRPr="003B6A75">
        <w:rPr>
          <w:b/>
          <w:lang w:val="en-GB"/>
        </w:rPr>
        <w:t>Path</w:t>
      </w:r>
      <w:r>
        <w:rPr>
          <w:lang w:val="en-GB"/>
        </w:rPr>
        <w:t xml:space="preserve"> attribute.</w:t>
      </w:r>
    </w:p>
    <w:p w:rsidR="007713AF" w:rsidRPr="009575FE" w:rsidRDefault="007713AF" w:rsidP="007713AF">
      <w:pPr>
        <w:jc w:val="center"/>
        <w:rPr>
          <w:lang w:val="en-GB"/>
        </w:rPr>
      </w:pPr>
      <w:r w:rsidRPr="00EE13E6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FBF340C" wp14:editId="353C761E">
                <wp:simplePos x="0" y="0"/>
                <wp:positionH relativeFrom="column">
                  <wp:posOffset>35916</wp:posOffset>
                </wp:positionH>
                <wp:positionV relativeFrom="paragraph">
                  <wp:posOffset>191948</wp:posOffset>
                </wp:positionV>
                <wp:extent cx="6181725" cy="2735885"/>
                <wp:effectExtent l="0" t="0" r="28575" b="2667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2735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3AF" w:rsidRPr="007713AF" w:rsidRDefault="007713AF" w:rsidP="007713AF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</w:pPr>
                            <w:r w:rsidRPr="007713AF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&lt;</w:t>
                            </w:r>
                            <w:r w:rsidRPr="007713AF">
                              <w:rPr>
                                <w:rFonts w:ascii="Consolas" w:hAnsi="Consolas" w:cs="Consolas"/>
                                <w:color w:val="A31515"/>
                                <w:lang w:val="en-GB"/>
                              </w:rPr>
                              <w:t>DiskLimits</w:t>
                            </w:r>
                            <w:r w:rsidRPr="007713AF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7713AF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Enabled</w:t>
                            </w:r>
                            <w:r w:rsidRPr="007713AF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7713AF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7713AF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true</w:t>
                            </w:r>
                            <w:r w:rsidRPr="007713AF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7713AF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&gt;</w:t>
                            </w:r>
                          </w:p>
                          <w:p w:rsidR="007713AF" w:rsidRPr="007713AF" w:rsidRDefault="007713AF" w:rsidP="007713AF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</w:pPr>
                            <w:r w:rsidRPr="007713AF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  &lt;</w:t>
                            </w:r>
                            <w:r w:rsidRPr="007713AF">
                              <w:rPr>
                                <w:rFonts w:ascii="Consolas" w:hAnsi="Consolas" w:cs="Consolas"/>
                                <w:color w:val="A31515"/>
                                <w:lang w:val="en-GB"/>
                              </w:rPr>
                              <w:t>Disk</w:t>
                            </w:r>
                            <w:r w:rsidRPr="007713AF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7713AF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Path</w:t>
                            </w:r>
                            <w:r w:rsidRPr="007713AF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7713AF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7713AF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C:\</w:t>
                            </w:r>
                            <w:r w:rsidRPr="007713AF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7713AF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7713AF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Enabled</w:t>
                            </w:r>
                            <w:r w:rsidRPr="007713AF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7713AF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7713AF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true</w:t>
                            </w:r>
                            <w:r w:rsidRPr="007713AF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7713AF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&gt;</w:t>
                            </w:r>
                          </w:p>
                          <w:p w:rsidR="007713AF" w:rsidRPr="007713AF" w:rsidRDefault="007713AF" w:rsidP="007713AF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</w:pPr>
                            <w:r w:rsidRPr="007713AF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     &lt;</w:t>
                            </w:r>
                            <w:r w:rsidRPr="007713AF">
                              <w:rPr>
                                <w:rFonts w:ascii="Consolas" w:hAnsi="Consolas" w:cs="Consolas"/>
                                <w:color w:val="A31515"/>
                                <w:lang w:val="en-GB"/>
                              </w:rPr>
                              <w:t>FreeSpaceMB</w:t>
                            </w:r>
                            <w:r w:rsidRPr="007713AF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&gt;</w:t>
                            </w:r>
                            <w:r w:rsidRPr="007713AF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5</w:t>
                            </w:r>
                            <w:r w:rsidRPr="007713AF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&lt;/</w:t>
                            </w:r>
                            <w:r w:rsidRPr="007713AF">
                              <w:rPr>
                                <w:rFonts w:ascii="Consolas" w:hAnsi="Consolas" w:cs="Consolas"/>
                                <w:color w:val="A31515"/>
                                <w:lang w:val="en-GB"/>
                              </w:rPr>
                              <w:t>FreeSpaceMB</w:t>
                            </w:r>
                            <w:r w:rsidRPr="007713AF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&gt;</w:t>
                            </w:r>
                          </w:p>
                          <w:p w:rsidR="007713AF" w:rsidRPr="007713AF" w:rsidRDefault="007713AF" w:rsidP="007713AF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</w:pPr>
                            <w:r w:rsidRPr="007713AF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     &lt;</w:t>
                            </w:r>
                            <w:r w:rsidRPr="007713AF">
                              <w:rPr>
                                <w:rFonts w:ascii="Consolas" w:hAnsi="Consolas" w:cs="Consolas"/>
                                <w:color w:val="A31515"/>
                                <w:lang w:val="en-GB"/>
                              </w:rPr>
                              <w:t>Actions</w:t>
                            </w:r>
                            <w:r w:rsidRPr="007713AF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&gt;</w:t>
                            </w:r>
                          </w:p>
                          <w:p w:rsidR="007713AF" w:rsidRPr="007713AF" w:rsidRDefault="007713AF" w:rsidP="007713AF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</w:pPr>
                            <w:r w:rsidRPr="007713AF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       &lt;</w:t>
                            </w:r>
                            <w:r w:rsidRPr="007713AF">
                              <w:rPr>
                                <w:rFonts w:ascii="Consolas" w:hAnsi="Consolas" w:cs="Consolas"/>
                                <w:color w:val="A31515"/>
                                <w:lang w:val="en-GB"/>
                              </w:rPr>
                              <w:t>Reboot</w:t>
                            </w:r>
                            <w:r w:rsidRPr="007713AF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/&gt;</w:t>
                            </w:r>
                          </w:p>
                          <w:p w:rsidR="007713AF" w:rsidRPr="007713AF" w:rsidRDefault="007713AF" w:rsidP="007713AF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</w:pPr>
                            <w:r w:rsidRPr="007713AF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     &lt;/</w:t>
                            </w:r>
                            <w:r w:rsidRPr="007713AF">
                              <w:rPr>
                                <w:rFonts w:ascii="Consolas" w:hAnsi="Consolas" w:cs="Consolas"/>
                                <w:color w:val="A31515"/>
                                <w:lang w:val="en-GB"/>
                              </w:rPr>
                              <w:t>Actions</w:t>
                            </w:r>
                            <w:r w:rsidRPr="007713AF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&gt;</w:t>
                            </w:r>
                          </w:p>
                          <w:p w:rsidR="007713AF" w:rsidRPr="007713AF" w:rsidRDefault="007713AF" w:rsidP="007713AF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</w:pPr>
                            <w:r w:rsidRPr="007713AF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  &lt;/</w:t>
                            </w:r>
                            <w:r w:rsidRPr="007713AF">
                              <w:rPr>
                                <w:rFonts w:ascii="Consolas" w:hAnsi="Consolas" w:cs="Consolas"/>
                                <w:color w:val="A31515"/>
                                <w:lang w:val="en-GB"/>
                              </w:rPr>
                              <w:t>Disk</w:t>
                            </w:r>
                            <w:r w:rsidRPr="007713AF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&gt;</w:t>
                            </w:r>
                          </w:p>
                          <w:p w:rsidR="007713AF" w:rsidRPr="007713AF" w:rsidRDefault="007713AF" w:rsidP="007713AF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</w:pPr>
                            <w:r w:rsidRPr="007713AF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  &lt;</w:t>
                            </w:r>
                            <w:r w:rsidRPr="007713AF">
                              <w:rPr>
                                <w:rFonts w:ascii="Consolas" w:hAnsi="Consolas" w:cs="Consolas"/>
                                <w:color w:val="A31515"/>
                                <w:lang w:val="en-GB"/>
                              </w:rPr>
                              <w:t>Disk</w:t>
                            </w:r>
                            <w:r w:rsidRPr="007713AF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7713AF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Path</w:t>
                            </w:r>
                            <w:r w:rsidRPr="007713AF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7713AF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7713AF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D:\</w:t>
                            </w:r>
                            <w:r w:rsidRPr="007713AF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7713AF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7713AF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Enabled</w:t>
                            </w:r>
                            <w:r w:rsidRPr="007713AF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7713AF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7713AF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true</w:t>
                            </w:r>
                            <w:r w:rsidRPr="007713AF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7713AF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&gt;</w:t>
                            </w:r>
                          </w:p>
                          <w:p w:rsidR="007713AF" w:rsidRPr="007713AF" w:rsidRDefault="007713AF" w:rsidP="007713AF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</w:pPr>
                            <w:r w:rsidRPr="007713AF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     &lt;</w:t>
                            </w:r>
                            <w:r w:rsidRPr="007713AF">
                              <w:rPr>
                                <w:rFonts w:ascii="Consolas" w:hAnsi="Consolas" w:cs="Consolas"/>
                                <w:color w:val="A31515"/>
                                <w:lang w:val="en-GB"/>
                              </w:rPr>
                              <w:t>FreeSpaceMB</w:t>
                            </w:r>
                            <w:r w:rsidRPr="007713AF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&gt;</w:t>
                            </w:r>
                            <w:r w:rsidRPr="007713AF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10</w:t>
                            </w:r>
                            <w:r w:rsidRPr="007713AF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&lt;/</w:t>
                            </w:r>
                            <w:r w:rsidRPr="007713AF">
                              <w:rPr>
                                <w:rFonts w:ascii="Consolas" w:hAnsi="Consolas" w:cs="Consolas"/>
                                <w:color w:val="A31515"/>
                                <w:lang w:val="en-GB"/>
                              </w:rPr>
                              <w:t>FreeSpaceMB</w:t>
                            </w:r>
                            <w:r w:rsidRPr="007713AF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&gt;</w:t>
                            </w:r>
                          </w:p>
                          <w:p w:rsidR="007713AF" w:rsidRPr="007713AF" w:rsidRDefault="007713AF" w:rsidP="007713AF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</w:pPr>
                            <w:r w:rsidRPr="007713AF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     &lt;</w:t>
                            </w:r>
                            <w:r w:rsidRPr="007713AF">
                              <w:rPr>
                                <w:rFonts w:ascii="Consolas" w:hAnsi="Consolas" w:cs="Consolas"/>
                                <w:color w:val="A31515"/>
                                <w:lang w:val="en-GB"/>
                              </w:rPr>
                              <w:t>FreeSpacePercentage</w:t>
                            </w:r>
                            <w:r w:rsidRPr="007713AF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&gt;</w:t>
                            </w:r>
                            <w:r w:rsidRPr="007713AF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5</w:t>
                            </w:r>
                            <w:r w:rsidRPr="007713AF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&lt;/</w:t>
                            </w:r>
                            <w:r w:rsidRPr="007713AF">
                              <w:rPr>
                                <w:rFonts w:ascii="Consolas" w:hAnsi="Consolas" w:cs="Consolas"/>
                                <w:color w:val="A31515"/>
                                <w:lang w:val="en-GB"/>
                              </w:rPr>
                              <w:t>FreeSpacePercentage</w:t>
                            </w:r>
                            <w:r w:rsidRPr="007713AF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&gt;</w:t>
                            </w:r>
                          </w:p>
                          <w:p w:rsidR="007713AF" w:rsidRPr="007713AF" w:rsidRDefault="007713AF" w:rsidP="007713AF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</w:pPr>
                            <w:r w:rsidRPr="007713AF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     &lt;</w:t>
                            </w:r>
                            <w:r w:rsidRPr="007713AF">
                              <w:rPr>
                                <w:rFonts w:ascii="Consolas" w:hAnsi="Consolas" w:cs="Consolas"/>
                                <w:color w:val="A31515"/>
                                <w:lang w:val="en-GB"/>
                              </w:rPr>
                              <w:t>Actions</w:t>
                            </w:r>
                            <w:r w:rsidRPr="007713AF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&gt;</w:t>
                            </w:r>
                          </w:p>
                          <w:p w:rsidR="007713AF" w:rsidRPr="007713AF" w:rsidRDefault="007713AF" w:rsidP="007713AF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</w:pPr>
                            <w:r w:rsidRPr="007713AF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       &lt;</w:t>
                            </w:r>
                            <w:r w:rsidRPr="007713AF">
                              <w:rPr>
                                <w:rFonts w:ascii="Consolas" w:hAnsi="Consolas" w:cs="Consolas"/>
                                <w:color w:val="A31515"/>
                                <w:lang w:val="en-GB"/>
                              </w:rPr>
                              <w:t>Purge</w:t>
                            </w:r>
                            <w:r w:rsidRPr="007713AF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7713AF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Path</w:t>
                            </w:r>
                            <w:r w:rsidRPr="007713AF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7713AF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7713AF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D:\temp\</w:t>
                            </w:r>
                            <w:r w:rsidRPr="007713AF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7713AF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/&gt;</w:t>
                            </w:r>
                          </w:p>
                          <w:p w:rsidR="007713AF" w:rsidRPr="007713AF" w:rsidRDefault="007713AF" w:rsidP="007713AF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</w:pPr>
                            <w:r w:rsidRPr="007713AF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       &lt;</w:t>
                            </w:r>
                            <w:r w:rsidRPr="007713AF">
                              <w:rPr>
                                <w:rFonts w:ascii="Consolas" w:hAnsi="Consolas" w:cs="Consolas"/>
                                <w:color w:val="A31515"/>
                                <w:lang w:val="en-GB"/>
                              </w:rPr>
                              <w:t>Purge</w:t>
                            </w:r>
                            <w:r w:rsidRPr="007713AF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</w:t>
                            </w:r>
                            <w:r w:rsidRPr="007713AF">
                              <w:rPr>
                                <w:rFonts w:ascii="Consolas" w:hAnsi="Consolas" w:cs="Consolas"/>
                                <w:color w:val="FF0000"/>
                                <w:lang w:val="en-GB"/>
                              </w:rPr>
                              <w:t>Path</w:t>
                            </w:r>
                            <w:r w:rsidRPr="007713AF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=</w:t>
                            </w:r>
                            <w:r w:rsidRPr="007713AF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7713AF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D:\log\archives\</w:t>
                            </w:r>
                            <w:r w:rsidRPr="007713AF"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  <w:t>"</w:t>
                            </w:r>
                            <w:r w:rsidRPr="007713AF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/&gt;</w:t>
                            </w:r>
                          </w:p>
                          <w:p w:rsidR="007713AF" w:rsidRDefault="007713AF" w:rsidP="007713AF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7713AF">
                              <w:rPr>
                                <w:rFonts w:ascii="Consolas" w:hAnsi="Consolas" w:cs="Consolas"/>
                                <w:color w:val="0000FF"/>
                                <w:lang w:val="en-GB"/>
                              </w:rPr>
                              <w:t>      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Actions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</w:p>
                          <w:p w:rsidR="007713AF" w:rsidRDefault="007713AF" w:rsidP="007713AF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    &lt;/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Disk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</w:p>
                          <w:p w:rsidR="007713AF" w:rsidRDefault="007713AF" w:rsidP="007713AF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DiskLimits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&gt;</w:t>
                            </w:r>
                          </w:p>
                          <w:p w:rsidR="007713AF" w:rsidRPr="00B12A92" w:rsidRDefault="007713AF" w:rsidP="007713AF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F340C" id="_x0000_s1032" type="#_x0000_t202" style="position:absolute;left:0;text-align:left;margin-left:2.85pt;margin-top:15.1pt;width:486.75pt;height:215.4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">
                <v:textbox>
                  <w:txbxContent>
                    <w:p w:rsidR="007713AF" w:rsidRPr="007713AF" w:rsidRDefault="007713AF" w:rsidP="007713AF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</w:pPr>
                      <w:r w:rsidRPr="007713AF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&lt;</w:t>
                      </w:r>
                      <w:r w:rsidRPr="007713AF">
                        <w:rPr>
                          <w:rFonts w:ascii="Consolas" w:hAnsi="Consolas" w:cs="Consolas"/>
                          <w:color w:val="A31515"/>
                          <w:lang w:val="en-GB"/>
                        </w:rPr>
                        <w:t>DiskLimits</w:t>
                      </w:r>
                      <w:r w:rsidRPr="007713AF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7713AF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Enabled</w:t>
                      </w:r>
                      <w:r w:rsidRPr="007713AF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7713AF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7713AF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true</w:t>
                      </w:r>
                      <w:r w:rsidRPr="007713AF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7713AF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&gt;</w:t>
                      </w:r>
                    </w:p>
                    <w:p w:rsidR="007713AF" w:rsidRPr="007713AF" w:rsidRDefault="007713AF" w:rsidP="007713AF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</w:pPr>
                      <w:r w:rsidRPr="007713AF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  &lt;</w:t>
                      </w:r>
                      <w:r w:rsidRPr="007713AF">
                        <w:rPr>
                          <w:rFonts w:ascii="Consolas" w:hAnsi="Consolas" w:cs="Consolas"/>
                          <w:color w:val="A31515"/>
                          <w:lang w:val="en-GB"/>
                        </w:rPr>
                        <w:t>Disk</w:t>
                      </w:r>
                      <w:r w:rsidRPr="007713AF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7713AF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Path</w:t>
                      </w:r>
                      <w:r w:rsidRPr="007713AF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7713AF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7713AF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C:\</w:t>
                      </w:r>
                      <w:r w:rsidRPr="007713AF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7713AF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7713AF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Enabled</w:t>
                      </w:r>
                      <w:r w:rsidRPr="007713AF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7713AF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7713AF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true</w:t>
                      </w:r>
                      <w:r w:rsidRPr="007713AF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7713AF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&gt;</w:t>
                      </w:r>
                    </w:p>
                    <w:p w:rsidR="007713AF" w:rsidRPr="007713AF" w:rsidRDefault="007713AF" w:rsidP="007713AF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</w:pPr>
                      <w:r w:rsidRPr="007713AF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     &lt;</w:t>
                      </w:r>
                      <w:r w:rsidRPr="007713AF">
                        <w:rPr>
                          <w:rFonts w:ascii="Consolas" w:hAnsi="Consolas" w:cs="Consolas"/>
                          <w:color w:val="A31515"/>
                          <w:lang w:val="en-GB"/>
                        </w:rPr>
                        <w:t>FreeSpaceMB</w:t>
                      </w:r>
                      <w:r w:rsidRPr="007713AF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&gt;</w:t>
                      </w:r>
                      <w:r w:rsidRPr="007713AF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5</w:t>
                      </w:r>
                      <w:r w:rsidRPr="007713AF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&lt;/</w:t>
                      </w:r>
                      <w:r w:rsidRPr="007713AF">
                        <w:rPr>
                          <w:rFonts w:ascii="Consolas" w:hAnsi="Consolas" w:cs="Consolas"/>
                          <w:color w:val="A31515"/>
                          <w:lang w:val="en-GB"/>
                        </w:rPr>
                        <w:t>FreeSpaceMB</w:t>
                      </w:r>
                      <w:r w:rsidRPr="007713AF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&gt;</w:t>
                      </w:r>
                    </w:p>
                    <w:p w:rsidR="007713AF" w:rsidRPr="007713AF" w:rsidRDefault="007713AF" w:rsidP="007713AF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</w:pPr>
                      <w:r w:rsidRPr="007713AF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     &lt;</w:t>
                      </w:r>
                      <w:r w:rsidRPr="007713AF">
                        <w:rPr>
                          <w:rFonts w:ascii="Consolas" w:hAnsi="Consolas" w:cs="Consolas"/>
                          <w:color w:val="A31515"/>
                          <w:lang w:val="en-GB"/>
                        </w:rPr>
                        <w:t>Actions</w:t>
                      </w:r>
                      <w:r w:rsidRPr="007713AF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&gt;</w:t>
                      </w:r>
                    </w:p>
                    <w:p w:rsidR="007713AF" w:rsidRPr="007713AF" w:rsidRDefault="007713AF" w:rsidP="007713AF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</w:pPr>
                      <w:r w:rsidRPr="007713AF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       &lt;</w:t>
                      </w:r>
                      <w:r w:rsidRPr="007713AF">
                        <w:rPr>
                          <w:rFonts w:ascii="Consolas" w:hAnsi="Consolas" w:cs="Consolas"/>
                          <w:color w:val="A31515"/>
                          <w:lang w:val="en-GB"/>
                        </w:rPr>
                        <w:t>Reboot</w:t>
                      </w:r>
                      <w:r w:rsidRPr="007713AF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/&gt;</w:t>
                      </w:r>
                    </w:p>
                    <w:p w:rsidR="007713AF" w:rsidRPr="007713AF" w:rsidRDefault="007713AF" w:rsidP="007713AF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</w:pPr>
                      <w:r w:rsidRPr="007713AF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     &lt;/</w:t>
                      </w:r>
                      <w:r w:rsidRPr="007713AF">
                        <w:rPr>
                          <w:rFonts w:ascii="Consolas" w:hAnsi="Consolas" w:cs="Consolas"/>
                          <w:color w:val="A31515"/>
                          <w:lang w:val="en-GB"/>
                        </w:rPr>
                        <w:t>Actions</w:t>
                      </w:r>
                      <w:r w:rsidRPr="007713AF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&gt;</w:t>
                      </w:r>
                    </w:p>
                    <w:p w:rsidR="007713AF" w:rsidRPr="007713AF" w:rsidRDefault="007713AF" w:rsidP="007713AF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</w:pPr>
                      <w:r w:rsidRPr="007713AF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  &lt;/</w:t>
                      </w:r>
                      <w:r w:rsidRPr="007713AF">
                        <w:rPr>
                          <w:rFonts w:ascii="Consolas" w:hAnsi="Consolas" w:cs="Consolas"/>
                          <w:color w:val="A31515"/>
                          <w:lang w:val="en-GB"/>
                        </w:rPr>
                        <w:t>Disk</w:t>
                      </w:r>
                      <w:r w:rsidRPr="007713AF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&gt;</w:t>
                      </w:r>
                    </w:p>
                    <w:p w:rsidR="007713AF" w:rsidRPr="007713AF" w:rsidRDefault="007713AF" w:rsidP="007713AF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</w:pPr>
                      <w:r w:rsidRPr="007713AF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  &lt;</w:t>
                      </w:r>
                      <w:r w:rsidRPr="007713AF">
                        <w:rPr>
                          <w:rFonts w:ascii="Consolas" w:hAnsi="Consolas" w:cs="Consolas"/>
                          <w:color w:val="A31515"/>
                          <w:lang w:val="en-GB"/>
                        </w:rPr>
                        <w:t>Disk</w:t>
                      </w:r>
                      <w:r w:rsidRPr="007713AF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7713AF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Path</w:t>
                      </w:r>
                      <w:r w:rsidRPr="007713AF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7713AF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7713AF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D:\</w:t>
                      </w:r>
                      <w:r w:rsidRPr="007713AF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7713AF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7713AF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Enabled</w:t>
                      </w:r>
                      <w:r w:rsidRPr="007713AF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7713AF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7713AF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true</w:t>
                      </w:r>
                      <w:r w:rsidRPr="007713AF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7713AF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&gt;</w:t>
                      </w:r>
                    </w:p>
                    <w:p w:rsidR="007713AF" w:rsidRPr="007713AF" w:rsidRDefault="007713AF" w:rsidP="007713AF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</w:pPr>
                      <w:r w:rsidRPr="007713AF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     &lt;</w:t>
                      </w:r>
                      <w:r w:rsidRPr="007713AF">
                        <w:rPr>
                          <w:rFonts w:ascii="Consolas" w:hAnsi="Consolas" w:cs="Consolas"/>
                          <w:color w:val="A31515"/>
                          <w:lang w:val="en-GB"/>
                        </w:rPr>
                        <w:t>FreeSpaceMB</w:t>
                      </w:r>
                      <w:r w:rsidRPr="007713AF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&gt;</w:t>
                      </w:r>
                      <w:r w:rsidRPr="007713AF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10</w:t>
                      </w:r>
                      <w:r w:rsidRPr="007713AF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&lt;/</w:t>
                      </w:r>
                      <w:r w:rsidRPr="007713AF">
                        <w:rPr>
                          <w:rFonts w:ascii="Consolas" w:hAnsi="Consolas" w:cs="Consolas"/>
                          <w:color w:val="A31515"/>
                          <w:lang w:val="en-GB"/>
                        </w:rPr>
                        <w:t>FreeSpaceMB</w:t>
                      </w:r>
                      <w:r w:rsidRPr="007713AF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&gt;</w:t>
                      </w:r>
                    </w:p>
                    <w:p w:rsidR="007713AF" w:rsidRPr="007713AF" w:rsidRDefault="007713AF" w:rsidP="007713AF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</w:pPr>
                      <w:r w:rsidRPr="007713AF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     &lt;</w:t>
                      </w:r>
                      <w:r w:rsidRPr="007713AF">
                        <w:rPr>
                          <w:rFonts w:ascii="Consolas" w:hAnsi="Consolas" w:cs="Consolas"/>
                          <w:color w:val="A31515"/>
                          <w:lang w:val="en-GB"/>
                        </w:rPr>
                        <w:t>FreeSpacePercentage</w:t>
                      </w:r>
                      <w:r w:rsidRPr="007713AF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&gt;</w:t>
                      </w:r>
                      <w:r w:rsidRPr="007713AF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5</w:t>
                      </w:r>
                      <w:r w:rsidRPr="007713AF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&lt;/</w:t>
                      </w:r>
                      <w:r w:rsidRPr="007713AF">
                        <w:rPr>
                          <w:rFonts w:ascii="Consolas" w:hAnsi="Consolas" w:cs="Consolas"/>
                          <w:color w:val="A31515"/>
                          <w:lang w:val="en-GB"/>
                        </w:rPr>
                        <w:t>FreeSpacePercentage</w:t>
                      </w:r>
                      <w:r w:rsidRPr="007713AF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&gt;</w:t>
                      </w:r>
                    </w:p>
                    <w:p w:rsidR="007713AF" w:rsidRPr="007713AF" w:rsidRDefault="007713AF" w:rsidP="007713AF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</w:pPr>
                      <w:r w:rsidRPr="007713AF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     &lt;</w:t>
                      </w:r>
                      <w:r w:rsidRPr="007713AF">
                        <w:rPr>
                          <w:rFonts w:ascii="Consolas" w:hAnsi="Consolas" w:cs="Consolas"/>
                          <w:color w:val="A31515"/>
                          <w:lang w:val="en-GB"/>
                        </w:rPr>
                        <w:t>Actions</w:t>
                      </w:r>
                      <w:r w:rsidRPr="007713AF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&gt;</w:t>
                      </w:r>
                    </w:p>
                    <w:p w:rsidR="007713AF" w:rsidRPr="007713AF" w:rsidRDefault="007713AF" w:rsidP="007713AF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</w:pPr>
                      <w:r w:rsidRPr="007713AF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       &lt;</w:t>
                      </w:r>
                      <w:r w:rsidRPr="007713AF">
                        <w:rPr>
                          <w:rFonts w:ascii="Consolas" w:hAnsi="Consolas" w:cs="Consolas"/>
                          <w:color w:val="A31515"/>
                          <w:lang w:val="en-GB"/>
                        </w:rPr>
                        <w:t>Purge</w:t>
                      </w:r>
                      <w:r w:rsidRPr="007713AF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7713AF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Path</w:t>
                      </w:r>
                      <w:r w:rsidRPr="007713AF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7713AF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7713AF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D:\temp\</w:t>
                      </w:r>
                      <w:r w:rsidRPr="007713AF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7713AF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/&gt;</w:t>
                      </w:r>
                    </w:p>
                    <w:p w:rsidR="007713AF" w:rsidRPr="007713AF" w:rsidRDefault="007713AF" w:rsidP="007713AF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</w:pPr>
                      <w:r w:rsidRPr="007713AF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       &lt;</w:t>
                      </w:r>
                      <w:r w:rsidRPr="007713AF">
                        <w:rPr>
                          <w:rFonts w:ascii="Consolas" w:hAnsi="Consolas" w:cs="Consolas"/>
                          <w:color w:val="A31515"/>
                          <w:lang w:val="en-GB"/>
                        </w:rPr>
                        <w:t>Purge</w:t>
                      </w:r>
                      <w:r w:rsidRPr="007713AF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</w:t>
                      </w:r>
                      <w:r w:rsidRPr="007713AF">
                        <w:rPr>
                          <w:rFonts w:ascii="Consolas" w:hAnsi="Consolas" w:cs="Consolas"/>
                          <w:color w:val="FF0000"/>
                          <w:lang w:val="en-GB"/>
                        </w:rPr>
                        <w:t>Path</w:t>
                      </w:r>
                      <w:r w:rsidRPr="007713AF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=</w:t>
                      </w:r>
                      <w:r w:rsidRPr="007713AF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7713AF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D:\log\archives\</w:t>
                      </w:r>
                      <w:r w:rsidRPr="007713AF"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  <w:t>"</w:t>
                      </w:r>
                      <w:r w:rsidRPr="007713AF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/&gt;</w:t>
                      </w:r>
                    </w:p>
                    <w:p w:rsidR="007713AF" w:rsidRDefault="007713AF" w:rsidP="007713AF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7713AF">
                        <w:rPr>
                          <w:rFonts w:ascii="Consolas" w:hAnsi="Consolas" w:cs="Consolas"/>
                          <w:color w:val="0000FF"/>
                          <w:lang w:val="en-GB"/>
                        </w:rPr>
                        <w:t>      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A31515"/>
                        </w:rPr>
                        <w:t>Actions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</w:p>
                    <w:p w:rsidR="007713AF" w:rsidRDefault="007713AF" w:rsidP="007713AF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    &lt;/</w:t>
                      </w:r>
                      <w:r>
                        <w:rPr>
                          <w:rFonts w:ascii="Consolas" w:hAnsi="Consolas" w:cs="Consolas"/>
                          <w:color w:val="A31515"/>
                        </w:rPr>
                        <w:t>Disk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</w:p>
                    <w:p w:rsidR="007713AF" w:rsidRDefault="007713AF" w:rsidP="007713AF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A31515"/>
                        </w:rPr>
                        <w:t>DiskLimits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&gt;</w:t>
                      </w:r>
                    </w:p>
                    <w:p w:rsidR="007713AF" w:rsidRPr="00B12A92" w:rsidRDefault="007713AF" w:rsidP="007713AF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7713AF" w:rsidRPr="009575FE" w:rsidSect="000F09A1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18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08F" w:rsidRDefault="0075108F">
      <w:r>
        <w:separator/>
      </w:r>
    </w:p>
  </w:endnote>
  <w:endnote w:type="continuationSeparator" w:id="0">
    <w:p w:rsidR="0075108F" w:rsidRDefault="00751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rutiger 45 Light">
    <w:panose1 w:val="000003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57Cn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BC0" w:rsidRDefault="00230BC0">
    <w:pPr>
      <w:pStyle w:val="Footer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BC0" w:rsidRDefault="00230BC0">
    <w:pPr>
      <w:pStyle w:val="Footer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4183"/>
      <w:gridCol w:w="3969"/>
      <w:gridCol w:w="1701"/>
    </w:tblGrid>
    <w:tr w:rsidR="00230BC0" w:rsidRPr="00C65889" w:rsidTr="00C65889">
      <w:tc>
        <w:tcPr>
          <w:tcW w:w="0" w:type="auto"/>
          <w:shd w:val="clear" w:color="auto" w:fill="auto"/>
        </w:tcPr>
        <w:p w:rsidR="00230BC0" w:rsidRPr="00C65889" w:rsidRDefault="00230BC0" w:rsidP="00C65889">
          <w:pPr>
            <w:pStyle w:val="Footer"/>
            <w:tabs>
              <w:tab w:val="clear" w:pos="4536"/>
              <w:tab w:val="clear" w:pos="9072"/>
              <w:tab w:val="right" w:pos="4212"/>
            </w:tabs>
            <w:rPr>
              <w:lang w:val="en-US"/>
            </w:rPr>
          </w:pPr>
          <w:r w:rsidRPr="00C65889">
            <w:rPr>
              <w:lang w:val="en-US"/>
            </w:rPr>
            <w:fldChar w:fldCharType="begin"/>
          </w:r>
          <w:r w:rsidRPr="00C65889">
            <w:rPr>
              <w:lang w:val="en-US"/>
            </w:rPr>
            <w:instrText xml:space="preserve"> FILENAME \* CHARFORMAT </w:instrText>
          </w:r>
          <w:r w:rsidRPr="00C65889">
            <w:rPr>
              <w:lang w:val="en-US"/>
            </w:rPr>
            <w:fldChar w:fldCharType="separate"/>
          </w:r>
          <w:r w:rsidR="00951E13">
            <w:rPr>
              <w:noProof/>
              <w:lang w:val="en-US"/>
            </w:rPr>
            <w:t>TD_SystemManagerDocumentation.docx</w:t>
          </w:r>
          <w:r w:rsidRPr="00C65889">
            <w:rPr>
              <w:lang w:val="en-US"/>
            </w:rPr>
            <w:fldChar w:fldCharType="end"/>
          </w:r>
          <w:r w:rsidRPr="00C65889">
            <w:rPr>
              <w:lang w:val="en-US"/>
            </w:rPr>
            <w:tab/>
          </w:r>
        </w:p>
      </w:tc>
      <w:tc>
        <w:tcPr>
          <w:tcW w:w="3969" w:type="dxa"/>
          <w:shd w:val="clear" w:color="auto" w:fill="auto"/>
        </w:tcPr>
        <w:p w:rsidR="00230BC0" w:rsidRPr="00C65889" w:rsidRDefault="00230BC0" w:rsidP="00C65889">
          <w:pPr>
            <w:pStyle w:val="Footer"/>
            <w:tabs>
              <w:tab w:val="clear" w:pos="4536"/>
            </w:tabs>
            <w:rPr>
              <w:lang w:val="en-US"/>
            </w:rPr>
          </w:pPr>
          <w:r w:rsidRPr="00C65889">
            <w:rPr>
              <w:lang w:val="en-US"/>
            </w:rPr>
            <w:fldChar w:fldCharType="begin"/>
          </w:r>
          <w:r w:rsidRPr="00C65889">
            <w:rPr>
              <w:lang w:val="en-US"/>
            </w:rPr>
            <w:instrText xml:space="preserve"> DOCPROPERTY GO_Footer \* CHARFORMAT</w:instrText>
          </w:r>
          <w:r w:rsidRPr="00C65889">
            <w:rPr>
              <w:lang w:val="en-US"/>
            </w:rPr>
            <w:fldChar w:fldCharType="separate"/>
          </w:r>
          <w:r w:rsidR="00951E13">
            <w:rPr>
              <w:lang w:val="en-US"/>
            </w:rPr>
            <w:t>2014-06-15 / RAN, Internal use only</w:t>
          </w:r>
          <w:r w:rsidRPr="00C65889">
            <w:rPr>
              <w:lang w:val="en-US"/>
            </w:rPr>
            <w:fldChar w:fldCharType="end"/>
          </w:r>
        </w:p>
      </w:tc>
      <w:tc>
        <w:tcPr>
          <w:tcW w:w="1701" w:type="dxa"/>
          <w:shd w:val="clear" w:color="auto" w:fill="auto"/>
        </w:tcPr>
        <w:p w:rsidR="00230BC0" w:rsidRPr="00C65889" w:rsidRDefault="00230BC0" w:rsidP="00C65889">
          <w:pPr>
            <w:pStyle w:val="Footer"/>
            <w:tabs>
              <w:tab w:val="right" w:pos="1512"/>
            </w:tabs>
            <w:rPr>
              <w:lang w:val="en-US"/>
            </w:rPr>
          </w:pPr>
          <w:r w:rsidRPr="00C65889">
            <w:rPr>
              <w:lang w:val="en-US"/>
            </w:rPr>
            <w:tab/>
            <w:t xml:space="preserve">Page </w:t>
          </w:r>
          <w:r w:rsidRPr="00C65889">
            <w:rPr>
              <w:rStyle w:val="PageNumber"/>
              <w:lang w:val="en-US"/>
            </w:rPr>
            <w:fldChar w:fldCharType="begin"/>
          </w:r>
          <w:r w:rsidRPr="00C65889">
            <w:rPr>
              <w:rStyle w:val="PageNumber"/>
              <w:lang w:val="en-US"/>
            </w:rPr>
            <w:instrText xml:space="preserve"> PAGE </w:instrText>
          </w:r>
          <w:r w:rsidRPr="00C65889">
            <w:rPr>
              <w:rStyle w:val="PageNumber"/>
              <w:lang w:val="en-US"/>
            </w:rPr>
            <w:fldChar w:fldCharType="separate"/>
          </w:r>
          <w:r w:rsidR="00553CDF">
            <w:rPr>
              <w:rStyle w:val="PageNumber"/>
              <w:noProof/>
              <w:lang w:val="en-US"/>
            </w:rPr>
            <w:t>4</w:t>
          </w:r>
          <w:r w:rsidRPr="00C65889">
            <w:rPr>
              <w:rStyle w:val="PageNumber"/>
              <w:lang w:val="en-US"/>
            </w:rPr>
            <w:fldChar w:fldCharType="end"/>
          </w:r>
          <w:r w:rsidRPr="00C65889">
            <w:rPr>
              <w:rStyle w:val="PageNumber"/>
              <w:lang w:val="en-US"/>
            </w:rPr>
            <w:t xml:space="preserve"> / </w:t>
          </w:r>
          <w:r w:rsidRPr="00C65889">
            <w:rPr>
              <w:rStyle w:val="PageNumber"/>
              <w:lang w:val="en-US"/>
            </w:rPr>
            <w:fldChar w:fldCharType="begin"/>
          </w:r>
          <w:r w:rsidRPr="00C65889">
            <w:rPr>
              <w:rStyle w:val="PageNumber"/>
              <w:lang w:val="en-US"/>
            </w:rPr>
            <w:instrText xml:space="preserve"> NUMPAGES </w:instrText>
          </w:r>
          <w:r w:rsidRPr="00C65889">
            <w:rPr>
              <w:rStyle w:val="PageNumber"/>
              <w:lang w:val="en-US"/>
            </w:rPr>
            <w:fldChar w:fldCharType="separate"/>
          </w:r>
          <w:r w:rsidR="00553CDF">
            <w:rPr>
              <w:rStyle w:val="PageNumber"/>
              <w:noProof/>
              <w:lang w:val="en-US"/>
            </w:rPr>
            <w:t>10</w:t>
          </w:r>
          <w:r w:rsidRPr="00C65889">
            <w:rPr>
              <w:rStyle w:val="PageNumber"/>
              <w:lang w:val="en-US"/>
            </w:rPr>
            <w:fldChar w:fldCharType="end"/>
          </w:r>
        </w:p>
      </w:tc>
    </w:tr>
  </w:tbl>
  <w:p w:rsidR="00230BC0" w:rsidRPr="00FD08AF" w:rsidRDefault="00230BC0" w:rsidP="00FD08AF">
    <w:pPr>
      <w:pStyle w:val="Footer"/>
      <w:rPr>
        <w:lang w:val="en-US"/>
      </w:rP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BC0" w:rsidRDefault="00230BC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BC0" w:rsidRDefault="00230BC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BC0" w:rsidRDefault="00230BC0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BC0" w:rsidRDefault="00230BC0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4183"/>
      <w:gridCol w:w="3969"/>
      <w:gridCol w:w="1701"/>
    </w:tblGrid>
    <w:tr w:rsidR="00230BC0" w:rsidRPr="00C65889" w:rsidTr="00C65889">
      <w:tc>
        <w:tcPr>
          <w:tcW w:w="0" w:type="auto"/>
          <w:shd w:val="clear" w:color="auto" w:fill="auto"/>
        </w:tcPr>
        <w:p w:rsidR="00230BC0" w:rsidRPr="00C65889" w:rsidRDefault="00230BC0" w:rsidP="00C65889">
          <w:pPr>
            <w:pStyle w:val="Footer"/>
            <w:tabs>
              <w:tab w:val="clear" w:pos="4536"/>
              <w:tab w:val="clear" w:pos="9072"/>
              <w:tab w:val="right" w:pos="4212"/>
            </w:tabs>
            <w:rPr>
              <w:lang w:val="en-US"/>
            </w:rPr>
          </w:pPr>
          <w:r w:rsidRPr="00C65889">
            <w:rPr>
              <w:lang w:val="en-US"/>
            </w:rPr>
            <w:fldChar w:fldCharType="begin"/>
          </w:r>
          <w:r w:rsidRPr="00C65889">
            <w:rPr>
              <w:lang w:val="en-US"/>
            </w:rPr>
            <w:instrText xml:space="preserve"> FILENAME \* CHARFORMAT </w:instrText>
          </w:r>
          <w:r w:rsidRPr="00C65889">
            <w:rPr>
              <w:lang w:val="en-US"/>
            </w:rPr>
            <w:fldChar w:fldCharType="separate"/>
          </w:r>
          <w:r w:rsidR="00951E13">
            <w:rPr>
              <w:noProof/>
              <w:lang w:val="en-US"/>
            </w:rPr>
            <w:t>TD_SystemManagerDocumentation.docx</w:t>
          </w:r>
          <w:r w:rsidRPr="00C65889">
            <w:rPr>
              <w:lang w:val="en-US"/>
            </w:rPr>
            <w:fldChar w:fldCharType="end"/>
          </w:r>
          <w:r w:rsidRPr="00C65889">
            <w:rPr>
              <w:lang w:val="en-US"/>
            </w:rPr>
            <w:tab/>
          </w:r>
        </w:p>
      </w:tc>
      <w:tc>
        <w:tcPr>
          <w:tcW w:w="3969" w:type="dxa"/>
          <w:shd w:val="clear" w:color="auto" w:fill="auto"/>
        </w:tcPr>
        <w:p w:rsidR="00230BC0" w:rsidRPr="00C65889" w:rsidRDefault="00230BC0" w:rsidP="00C65889">
          <w:pPr>
            <w:pStyle w:val="Footer"/>
            <w:tabs>
              <w:tab w:val="clear" w:pos="4536"/>
            </w:tabs>
            <w:rPr>
              <w:lang w:val="en-US"/>
            </w:rPr>
          </w:pPr>
          <w:r w:rsidRPr="00C65889">
            <w:rPr>
              <w:lang w:val="en-US"/>
            </w:rPr>
            <w:fldChar w:fldCharType="begin"/>
          </w:r>
          <w:r w:rsidRPr="00C65889">
            <w:rPr>
              <w:lang w:val="en-US"/>
            </w:rPr>
            <w:instrText xml:space="preserve"> DOCPROPERTY GO_Footer \* CHARFORMAT</w:instrText>
          </w:r>
          <w:r w:rsidRPr="00C65889">
            <w:rPr>
              <w:lang w:val="en-US"/>
            </w:rPr>
            <w:fldChar w:fldCharType="separate"/>
          </w:r>
          <w:r w:rsidR="00951E13">
            <w:rPr>
              <w:lang w:val="en-US"/>
            </w:rPr>
            <w:t>2014-06-15 / RAN, Internal use only</w:t>
          </w:r>
          <w:r w:rsidRPr="00C65889">
            <w:rPr>
              <w:lang w:val="en-US"/>
            </w:rPr>
            <w:fldChar w:fldCharType="end"/>
          </w:r>
        </w:p>
      </w:tc>
      <w:tc>
        <w:tcPr>
          <w:tcW w:w="1701" w:type="dxa"/>
          <w:shd w:val="clear" w:color="auto" w:fill="auto"/>
        </w:tcPr>
        <w:p w:rsidR="00230BC0" w:rsidRPr="00C65889" w:rsidRDefault="00230BC0" w:rsidP="00C65889">
          <w:pPr>
            <w:pStyle w:val="Footer"/>
            <w:tabs>
              <w:tab w:val="right" w:pos="1512"/>
            </w:tabs>
            <w:rPr>
              <w:lang w:val="en-US"/>
            </w:rPr>
          </w:pPr>
          <w:r w:rsidRPr="00C65889">
            <w:rPr>
              <w:lang w:val="en-US"/>
            </w:rPr>
            <w:tab/>
            <w:t xml:space="preserve">Page </w:t>
          </w:r>
          <w:r w:rsidRPr="00C65889">
            <w:rPr>
              <w:rStyle w:val="PageNumber"/>
              <w:lang w:val="en-US"/>
            </w:rPr>
            <w:fldChar w:fldCharType="begin"/>
          </w:r>
          <w:r w:rsidRPr="00C65889">
            <w:rPr>
              <w:rStyle w:val="PageNumber"/>
              <w:lang w:val="en-US"/>
            </w:rPr>
            <w:instrText xml:space="preserve"> PAGE </w:instrText>
          </w:r>
          <w:r w:rsidRPr="00C65889">
            <w:rPr>
              <w:rStyle w:val="PageNumber"/>
              <w:lang w:val="en-US"/>
            </w:rPr>
            <w:fldChar w:fldCharType="separate"/>
          </w:r>
          <w:r w:rsidR="00553CDF">
            <w:rPr>
              <w:rStyle w:val="PageNumber"/>
              <w:noProof/>
              <w:lang w:val="en-US"/>
            </w:rPr>
            <w:t>2</w:t>
          </w:r>
          <w:r w:rsidRPr="00C65889">
            <w:rPr>
              <w:rStyle w:val="PageNumber"/>
              <w:lang w:val="en-US"/>
            </w:rPr>
            <w:fldChar w:fldCharType="end"/>
          </w:r>
          <w:r w:rsidRPr="00C65889">
            <w:rPr>
              <w:rStyle w:val="PageNumber"/>
              <w:lang w:val="en-US"/>
            </w:rPr>
            <w:t xml:space="preserve"> / </w:t>
          </w:r>
          <w:r w:rsidRPr="00C65889">
            <w:rPr>
              <w:rStyle w:val="PageNumber"/>
              <w:lang w:val="en-US"/>
            </w:rPr>
            <w:fldChar w:fldCharType="begin"/>
          </w:r>
          <w:r w:rsidRPr="00C65889">
            <w:rPr>
              <w:rStyle w:val="PageNumber"/>
              <w:lang w:val="en-US"/>
            </w:rPr>
            <w:instrText xml:space="preserve"> NUMPAGES </w:instrText>
          </w:r>
          <w:r w:rsidRPr="00C65889">
            <w:rPr>
              <w:rStyle w:val="PageNumber"/>
              <w:lang w:val="en-US"/>
            </w:rPr>
            <w:fldChar w:fldCharType="separate"/>
          </w:r>
          <w:r w:rsidR="00553CDF">
            <w:rPr>
              <w:rStyle w:val="PageNumber"/>
              <w:noProof/>
              <w:lang w:val="en-US"/>
            </w:rPr>
            <w:t>10</w:t>
          </w:r>
          <w:r w:rsidRPr="00C65889">
            <w:rPr>
              <w:rStyle w:val="PageNumber"/>
              <w:lang w:val="en-US"/>
            </w:rPr>
            <w:fldChar w:fldCharType="end"/>
          </w:r>
        </w:p>
      </w:tc>
    </w:tr>
  </w:tbl>
  <w:p w:rsidR="00230BC0" w:rsidRPr="00FD08AF" w:rsidRDefault="00230BC0">
    <w:pPr>
      <w:pStyle w:val="Footer"/>
      <w:rPr>
        <w:lang w:val="en-US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BC0" w:rsidRDefault="00230BC0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BC0" w:rsidRDefault="00230BC0">
    <w:pPr>
      <w:pStyle w:val="Footer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4183"/>
      <w:gridCol w:w="3969"/>
      <w:gridCol w:w="1701"/>
    </w:tblGrid>
    <w:tr w:rsidR="00230BC0" w:rsidRPr="00C65889" w:rsidTr="00C65889">
      <w:tc>
        <w:tcPr>
          <w:tcW w:w="0" w:type="auto"/>
          <w:shd w:val="clear" w:color="auto" w:fill="auto"/>
        </w:tcPr>
        <w:p w:rsidR="00230BC0" w:rsidRPr="00C65889" w:rsidRDefault="00230BC0" w:rsidP="00C65889">
          <w:pPr>
            <w:pStyle w:val="Footer"/>
            <w:tabs>
              <w:tab w:val="clear" w:pos="4536"/>
              <w:tab w:val="clear" w:pos="9072"/>
              <w:tab w:val="right" w:pos="4212"/>
            </w:tabs>
            <w:rPr>
              <w:lang w:val="en-US"/>
            </w:rPr>
          </w:pPr>
          <w:r w:rsidRPr="00C65889">
            <w:rPr>
              <w:lang w:val="en-US"/>
            </w:rPr>
            <w:fldChar w:fldCharType="begin"/>
          </w:r>
          <w:r w:rsidRPr="00C65889">
            <w:rPr>
              <w:lang w:val="en-US"/>
            </w:rPr>
            <w:instrText xml:space="preserve"> FILENAME \* CHARFORMAT </w:instrText>
          </w:r>
          <w:r w:rsidRPr="00C65889">
            <w:rPr>
              <w:lang w:val="en-US"/>
            </w:rPr>
            <w:fldChar w:fldCharType="separate"/>
          </w:r>
          <w:r w:rsidR="00951E13">
            <w:rPr>
              <w:noProof/>
              <w:lang w:val="en-US"/>
            </w:rPr>
            <w:t>TD_SystemManagerDocumentation.docx</w:t>
          </w:r>
          <w:r w:rsidRPr="00C65889">
            <w:rPr>
              <w:lang w:val="en-US"/>
            </w:rPr>
            <w:fldChar w:fldCharType="end"/>
          </w:r>
          <w:r w:rsidRPr="00C65889">
            <w:rPr>
              <w:lang w:val="en-US"/>
            </w:rPr>
            <w:tab/>
          </w:r>
        </w:p>
      </w:tc>
      <w:tc>
        <w:tcPr>
          <w:tcW w:w="3969" w:type="dxa"/>
          <w:shd w:val="clear" w:color="auto" w:fill="auto"/>
        </w:tcPr>
        <w:p w:rsidR="00230BC0" w:rsidRPr="00C65889" w:rsidRDefault="00230BC0" w:rsidP="00C65889">
          <w:pPr>
            <w:pStyle w:val="Footer"/>
            <w:tabs>
              <w:tab w:val="clear" w:pos="4536"/>
            </w:tabs>
            <w:rPr>
              <w:lang w:val="en-US"/>
            </w:rPr>
          </w:pPr>
          <w:r w:rsidRPr="00C65889">
            <w:rPr>
              <w:lang w:val="en-US"/>
            </w:rPr>
            <w:fldChar w:fldCharType="begin"/>
          </w:r>
          <w:r w:rsidRPr="00C65889">
            <w:rPr>
              <w:lang w:val="en-US"/>
            </w:rPr>
            <w:instrText xml:space="preserve"> DOCPROPERTY GO_Footer \* CHARFORMAT</w:instrText>
          </w:r>
          <w:r w:rsidRPr="00C65889">
            <w:rPr>
              <w:lang w:val="en-US"/>
            </w:rPr>
            <w:fldChar w:fldCharType="separate"/>
          </w:r>
          <w:r w:rsidR="00951E13">
            <w:rPr>
              <w:lang w:val="en-US"/>
            </w:rPr>
            <w:t>2014-06-15 / RAN, Internal use only</w:t>
          </w:r>
          <w:r w:rsidRPr="00C65889">
            <w:rPr>
              <w:lang w:val="en-US"/>
            </w:rPr>
            <w:fldChar w:fldCharType="end"/>
          </w:r>
        </w:p>
      </w:tc>
      <w:tc>
        <w:tcPr>
          <w:tcW w:w="1701" w:type="dxa"/>
          <w:shd w:val="clear" w:color="auto" w:fill="auto"/>
        </w:tcPr>
        <w:p w:rsidR="00230BC0" w:rsidRPr="00C65889" w:rsidRDefault="00230BC0" w:rsidP="00C65889">
          <w:pPr>
            <w:pStyle w:val="Footer"/>
            <w:tabs>
              <w:tab w:val="right" w:pos="1512"/>
            </w:tabs>
            <w:rPr>
              <w:lang w:val="en-US"/>
            </w:rPr>
          </w:pPr>
          <w:r w:rsidRPr="00C65889">
            <w:rPr>
              <w:lang w:val="en-US"/>
            </w:rPr>
            <w:tab/>
            <w:t xml:space="preserve">Page </w:t>
          </w:r>
          <w:r w:rsidRPr="00C65889">
            <w:rPr>
              <w:rStyle w:val="PageNumber"/>
              <w:lang w:val="en-US"/>
            </w:rPr>
            <w:fldChar w:fldCharType="begin"/>
          </w:r>
          <w:r w:rsidRPr="00C65889">
            <w:rPr>
              <w:rStyle w:val="PageNumber"/>
              <w:lang w:val="en-US"/>
            </w:rPr>
            <w:instrText xml:space="preserve"> PAGE </w:instrText>
          </w:r>
          <w:r w:rsidRPr="00C65889">
            <w:rPr>
              <w:rStyle w:val="PageNumber"/>
              <w:lang w:val="en-US"/>
            </w:rPr>
            <w:fldChar w:fldCharType="separate"/>
          </w:r>
          <w:r w:rsidR="00553CDF">
            <w:rPr>
              <w:rStyle w:val="PageNumber"/>
              <w:noProof/>
              <w:lang w:val="en-US"/>
            </w:rPr>
            <w:t>3</w:t>
          </w:r>
          <w:r w:rsidRPr="00C65889">
            <w:rPr>
              <w:rStyle w:val="PageNumber"/>
              <w:lang w:val="en-US"/>
            </w:rPr>
            <w:fldChar w:fldCharType="end"/>
          </w:r>
          <w:r w:rsidRPr="00C65889">
            <w:rPr>
              <w:rStyle w:val="PageNumber"/>
              <w:lang w:val="en-US"/>
            </w:rPr>
            <w:t xml:space="preserve"> / </w:t>
          </w:r>
          <w:r w:rsidRPr="00C65889">
            <w:rPr>
              <w:rStyle w:val="PageNumber"/>
              <w:lang w:val="en-US"/>
            </w:rPr>
            <w:fldChar w:fldCharType="begin"/>
          </w:r>
          <w:r w:rsidRPr="00C65889">
            <w:rPr>
              <w:rStyle w:val="PageNumber"/>
              <w:lang w:val="en-US"/>
            </w:rPr>
            <w:instrText xml:space="preserve"> NUMPAGES </w:instrText>
          </w:r>
          <w:r w:rsidRPr="00C65889">
            <w:rPr>
              <w:rStyle w:val="PageNumber"/>
              <w:lang w:val="en-US"/>
            </w:rPr>
            <w:fldChar w:fldCharType="separate"/>
          </w:r>
          <w:r w:rsidR="00553CDF">
            <w:rPr>
              <w:rStyle w:val="PageNumber"/>
              <w:noProof/>
              <w:lang w:val="en-US"/>
            </w:rPr>
            <w:t>10</w:t>
          </w:r>
          <w:r w:rsidRPr="00C65889">
            <w:rPr>
              <w:rStyle w:val="PageNumber"/>
              <w:lang w:val="en-US"/>
            </w:rPr>
            <w:fldChar w:fldCharType="end"/>
          </w:r>
        </w:p>
      </w:tc>
    </w:tr>
  </w:tbl>
  <w:p w:rsidR="00230BC0" w:rsidRPr="00FD08AF" w:rsidRDefault="00230BC0">
    <w:pPr>
      <w:pStyle w:val="Footer"/>
      <w:rPr>
        <w:lang w:val="en-US"/>
      </w:rP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BC0" w:rsidRDefault="00230B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08F" w:rsidRDefault="0075108F">
      <w:r>
        <w:separator/>
      </w:r>
    </w:p>
  </w:footnote>
  <w:footnote w:type="continuationSeparator" w:id="0">
    <w:p w:rsidR="0075108F" w:rsidRDefault="007510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BC0" w:rsidRDefault="00230BC0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BC0" w:rsidRDefault="00230BC0">
    <w:pPr>
      <w:pStyle w:val="Header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1701"/>
      <w:gridCol w:w="8152"/>
    </w:tblGrid>
    <w:tr w:rsidR="00230BC0" w:rsidRPr="00C65889" w:rsidTr="00C65889">
      <w:trPr>
        <w:jc w:val="center"/>
      </w:trPr>
      <w:tc>
        <w:tcPr>
          <w:tcW w:w="1701" w:type="dxa"/>
          <w:vMerge w:val="restart"/>
          <w:shd w:val="clear" w:color="auto" w:fill="auto"/>
          <w:tcMar>
            <w:top w:w="0" w:type="dxa"/>
            <w:bottom w:w="57" w:type="dxa"/>
          </w:tcMar>
          <w:vAlign w:val="center"/>
        </w:tcPr>
        <w:p w:rsidR="00230BC0" w:rsidRPr="00C65889" w:rsidRDefault="00230BC0" w:rsidP="00C862CE">
          <w:pPr>
            <w:pStyle w:val="Header"/>
            <w:rPr>
              <w:lang w:val="en-US"/>
            </w:rPr>
          </w:pPr>
          <w:r>
            <w:rPr>
              <w:noProof/>
            </w:rPr>
            <w:drawing>
              <wp:inline distT="0" distB="0" distL="0" distR="0" wp14:anchorId="028CAB87" wp14:editId="699D1310">
                <wp:extent cx="904875" cy="266700"/>
                <wp:effectExtent l="0" t="0" r="9525" b="0"/>
                <wp:docPr id="11" name="Picture 11" descr="Gorba-Logo_BB_b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Gorba-Logo_BB_b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shd w:val="clear" w:color="auto" w:fill="auto"/>
        </w:tcPr>
        <w:p w:rsidR="00230BC0" w:rsidRPr="00C65889" w:rsidRDefault="00230BC0" w:rsidP="00C862CE">
          <w:pPr>
            <w:pStyle w:val="Header"/>
            <w:rPr>
              <w:szCs w:val="22"/>
              <w:lang w:val="en-US"/>
            </w:rPr>
          </w:pPr>
          <w:r w:rsidRPr="00C65889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C65889">
            <w:rPr>
              <w:rFonts w:ascii="Frutiger 57Cn" w:hAnsi="Frutiger 57Cn"/>
              <w:b/>
              <w:szCs w:val="22"/>
              <w:lang w:val="en-US"/>
            </w:rPr>
            <w:instrText xml:space="preserve"> DOCPROPERTY  GO_Header1  \* CHARFORMAT</w:instrText>
          </w:r>
          <w:r w:rsidRPr="00C65889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r w:rsidR="00951E13">
            <w:rPr>
              <w:rFonts w:ascii="Frutiger 57Cn" w:hAnsi="Frutiger 57Cn"/>
              <w:b/>
              <w:szCs w:val="22"/>
              <w:lang w:val="en-US"/>
            </w:rPr>
            <w:t>imotion, System Manager Documentation</w:t>
          </w:r>
          <w:r w:rsidRPr="00C65889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</w:p>
      </w:tc>
    </w:tr>
    <w:tr w:rsidR="00230BC0" w:rsidRPr="00C65889" w:rsidTr="00C65889">
      <w:trPr>
        <w:jc w:val="center"/>
      </w:trPr>
      <w:tc>
        <w:tcPr>
          <w:tcW w:w="1701" w:type="dxa"/>
          <w:vMerge/>
          <w:shd w:val="clear" w:color="auto" w:fill="auto"/>
        </w:tcPr>
        <w:p w:rsidR="00230BC0" w:rsidRPr="00C65889" w:rsidRDefault="00230BC0" w:rsidP="00C862CE">
          <w:pPr>
            <w:pStyle w:val="Header"/>
            <w:rPr>
              <w:noProof/>
              <w:lang w:val="en-US"/>
            </w:rPr>
          </w:pPr>
        </w:p>
      </w:tc>
      <w:tc>
        <w:tcPr>
          <w:tcW w:w="0" w:type="auto"/>
          <w:shd w:val="clear" w:color="auto" w:fill="auto"/>
        </w:tcPr>
        <w:p w:rsidR="00230BC0" w:rsidRPr="00C65889" w:rsidRDefault="00230BC0" w:rsidP="00C862CE">
          <w:pPr>
            <w:pStyle w:val="Header"/>
            <w:rPr>
              <w:sz w:val="32"/>
              <w:szCs w:val="28"/>
              <w:lang w:val="en-US"/>
            </w:rPr>
          </w:pPr>
          <w:r w:rsidRPr="00C65889">
            <w:rPr>
              <w:szCs w:val="22"/>
              <w:lang w:val="en-US"/>
            </w:rPr>
            <w:fldChar w:fldCharType="begin"/>
          </w:r>
          <w:r w:rsidRPr="00C65889">
            <w:rPr>
              <w:szCs w:val="22"/>
              <w:lang w:val="en-US"/>
            </w:rPr>
            <w:instrText xml:space="preserve"> DOCPROPERTY GO_Header2 \* CHARFORMAT</w:instrText>
          </w:r>
          <w:r w:rsidRPr="00C65889">
            <w:rPr>
              <w:szCs w:val="22"/>
              <w:lang w:val="en-US"/>
            </w:rPr>
            <w:fldChar w:fldCharType="separate"/>
          </w:r>
          <w:r w:rsidR="00951E13">
            <w:rPr>
              <w:szCs w:val="22"/>
              <w:lang w:val="en-US"/>
            </w:rPr>
            <w:t>Configuration, Technical Description, 2.0, Released</w:t>
          </w:r>
          <w:r w:rsidRPr="00C65889">
            <w:rPr>
              <w:szCs w:val="22"/>
              <w:lang w:val="en-US"/>
            </w:rPr>
            <w:fldChar w:fldCharType="end"/>
          </w:r>
        </w:p>
      </w:tc>
    </w:tr>
  </w:tbl>
  <w:p w:rsidR="00230BC0" w:rsidRPr="00FD08AF" w:rsidRDefault="00230BC0" w:rsidP="000F09A1">
    <w:pPr>
      <w:pStyle w:val="Header"/>
      <w:jc w:val="right"/>
      <w:rPr>
        <w:lang w:val="en-US"/>
      </w:rPr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BC0" w:rsidRDefault="00230BC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1701"/>
      <w:gridCol w:w="8152"/>
    </w:tblGrid>
    <w:tr w:rsidR="00230BC0" w:rsidRPr="00C65889" w:rsidTr="00C65889">
      <w:trPr>
        <w:jc w:val="center"/>
      </w:trPr>
      <w:tc>
        <w:tcPr>
          <w:tcW w:w="1701" w:type="dxa"/>
          <w:vMerge w:val="restart"/>
          <w:shd w:val="clear" w:color="auto" w:fill="auto"/>
          <w:tcMar>
            <w:top w:w="0" w:type="dxa"/>
            <w:bottom w:w="57" w:type="dxa"/>
          </w:tcMar>
          <w:vAlign w:val="center"/>
        </w:tcPr>
        <w:p w:rsidR="00230BC0" w:rsidRPr="00C65889" w:rsidRDefault="00230BC0">
          <w:pPr>
            <w:pStyle w:val="Header"/>
            <w:rPr>
              <w:lang w:val="en-US"/>
            </w:rPr>
          </w:pPr>
          <w:r>
            <w:rPr>
              <w:noProof/>
            </w:rPr>
            <w:drawing>
              <wp:inline distT="0" distB="0" distL="0" distR="0" wp14:anchorId="59EDBCBA" wp14:editId="106E227C">
                <wp:extent cx="904875" cy="266700"/>
                <wp:effectExtent l="0" t="0" r="9525" b="0"/>
                <wp:docPr id="1" name="Bild 1" descr="Gorba-Logo_BB_b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Gorba-Logo_BB_b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shd w:val="clear" w:color="auto" w:fill="auto"/>
        </w:tcPr>
        <w:p w:rsidR="00230BC0" w:rsidRPr="00C65889" w:rsidRDefault="00230BC0">
          <w:pPr>
            <w:pStyle w:val="Header"/>
            <w:rPr>
              <w:szCs w:val="22"/>
              <w:lang w:val="en-US"/>
            </w:rPr>
          </w:pPr>
          <w:r w:rsidRPr="00C65889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C65889">
            <w:rPr>
              <w:rFonts w:ascii="Frutiger 57Cn" w:hAnsi="Frutiger 57Cn"/>
              <w:b/>
              <w:szCs w:val="22"/>
              <w:lang w:val="en-US"/>
            </w:rPr>
            <w:instrText xml:space="preserve"> DOCPROPERTY  GO_Project  \* CHARFORMAT</w:instrText>
          </w:r>
          <w:r w:rsidRPr="00C65889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r w:rsidR="00951E13">
            <w:rPr>
              <w:rFonts w:ascii="Frutiger 57Cn" w:hAnsi="Frutiger 57Cn"/>
              <w:b/>
              <w:szCs w:val="22"/>
              <w:lang w:val="en-US"/>
            </w:rPr>
            <w:t>imotion</w:t>
          </w:r>
          <w:r w:rsidRPr="00C65889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  <w:r w:rsidRPr="00C65889">
            <w:rPr>
              <w:rFonts w:ascii="Frutiger 57Cn" w:hAnsi="Frutiger 57Cn"/>
              <w:b/>
              <w:szCs w:val="22"/>
              <w:lang w:val="en-US"/>
            </w:rPr>
            <w:t xml:space="preserve">, </w:t>
          </w:r>
          <w:r w:rsidRPr="00C65889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C65889">
            <w:rPr>
              <w:rFonts w:ascii="Frutiger 57Cn" w:hAnsi="Frutiger 57Cn"/>
              <w:b/>
              <w:szCs w:val="22"/>
              <w:lang w:val="en-US"/>
            </w:rPr>
            <w:instrText xml:space="preserve"> DOCPROPERTY  GO_Title  \* CHARFORMAT</w:instrText>
          </w:r>
          <w:r w:rsidRPr="00C65889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r w:rsidR="00951E13">
            <w:rPr>
              <w:rFonts w:ascii="Frutiger 57Cn" w:hAnsi="Frutiger 57Cn"/>
              <w:b/>
              <w:szCs w:val="22"/>
              <w:lang w:val="en-US"/>
            </w:rPr>
            <w:t>System Manager Documentation</w:t>
          </w:r>
          <w:r w:rsidRPr="00C65889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  <w:r w:rsidRPr="00C65889">
            <w:rPr>
              <w:rFonts w:ascii="Frutiger 57Cn" w:hAnsi="Frutiger 57Cn"/>
              <w:b/>
              <w:szCs w:val="22"/>
              <w:lang w:val="en-US"/>
            </w:rPr>
            <w:t xml:space="preserve">, </w:t>
          </w:r>
          <w:r w:rsidRPr="00C65889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C65889">
            <w:rPr>
              <w:rFonts w:ascii="Frutiger 57Cn" w:hAnsi="Frutiger 57Cn"/>
              <w:b/>
              <w:szCs w:val="22"/>
              <w:lang w:val="en-US"/>
            </w:rPr>
            <w:instrText xml:space="preserve"> DOCPROPERTY GO_Subject \* CHARFORMAT</w:instrText>
          </w:r>
          <w:r w:rsidRPr="00C65889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r w:rsidR="00951E13">
            <w:rPr>
              <w:rFonts w:ascii="Frutiger 57Cn" w:hAnsi="Frutiger 57Cn"/>
              <w:b/>
              <w:szCs w:val="22"/>
              <w:lang w:val="en-US"/>
            </w:rPr>
            <w:t>Configuration</w:t>
          </w:r>
          <w:r w:rsidRPr="00C65889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</w:p>
      </w:tc>
    </w:tr>
    <w:tr w:rsidR="00230BC0" w:rsidRPr="00C65889" w:rsidTr="00C65889">
      <w:trPr>
        <w:jc w:val="center"/>
      </w:trPr>
      <w:tc>
        <w:tcPr>
          <w:tcW w:w="1701" w:type="dxa"/>
          <w:vMerge/>
          <w:shd w:val="clear" w:color="auto" w:fill="auto"/>
        </w:tcPr>
        <w:p w:rsidR="00230BC0" w:rsidRPr="00C65889" w:rsidRDefault="00230BC0">
          <w:pPr>
            <w:pStyle w:val="Header"/>
            <w:rPr>
              <w:noProof/>
              <w:lang w:val="en-US"/>
            </w:rPr>
          </w:pPr>
        </w:p>
      </w:tc>
      <w:tc>
        <w:tcPr>
          <w:tcW w:w="0" w:type="auto"/>
          <w:shd w:val="clear" w:color="auto" w:fill="auto"/>
        </w:tcPr>
        <w:p w:rsidR="00230BC0" w:rsidRPr="00C65889" w:rsidRDefault="00230BC0">
          <w:pPr>
            <w:pStyle w:val="Header"/>
            <w:rPr>
              <w:rFonts w:ascii="Frutiger 57Cn" w:hAnsi="Frutiger 57Cn"/>
              <w:b/>
              <w:sz w:val="32"/>
              <w:szCs w:val="28"/>
              <w:lang w:val="en-US"/>
            </w:rPr>
          </w:pPr>
          <w:r w:rsidRPr="00C65889">
            <w:rPr>
              <w:lang w:val="en-US"/>
            </w:rPr>
            <w:fldChar w:fldCharType="begin"/>
          </w:r>
          <w:r w:rsidRPr="00C65889">
            <w:rPr>
              <w:lang w:val="en-US"/>
            </w:rPr>
            <w:instrText xml:space="preserve"> DOCPROPERTY GO_DocType \* CHARFORMAT</w:instrText>
          </w:r>
          <w:r w:rsidRPr="00C65889">
            <w:rPr>
              <w:lang w:val="en-US"/>
            </w:rPr>
            <w:fldChar w:fldCharType="separate"/>
          </w:r>
          <w:r w:rsidR="00951E13">
            <w:rPr>
              <w:lang w:val="en-US"/>
            </w:rPr>
            <w:t>Technical Description</w:t>
          </w:r>
          <w:r w:rsidRPr="00C65889">
            <w:rPr>
              <w:lang w:val="en-US"/>
            </w:rPr>
            <w:fldChar w:fldCharType="end"/>
          </w:r>
          <w:r w:rsidRPr="00C65889">
            <w:rPr>
              <w:lang w:val="en-US"/>
            </w:rPr>
            <w:t xml:space="preserve">, </w:t>
          </w:r>
          <w:r w:rsidRPr="00C65889">
            <w:rPr>
              <w:lang w:val="en-US"/>
            </w:rPr>
            <w:fldChar w:fldCharType="begin"/>
          </w:r>
          <w:r w:rsidRPr="00C65889">
            <w:rPr>
              <w:lang w:val="en-US"/>
            </w:rPr>
            <w:instrText xml:space="preserve"> DOCPROPERTY GO_Version \* CHARFORMAT</w:instrText>
          </w:r>
          <w:r w:rsidRPr="00C65889">
            <w:rPr>
              <w:lang w:val="en-US"/>
            </w:rPr>
            <w:fldChar w:fldCharType="separate"/>
          </w:r>
          <w:r w:rsidR="00951E13">
            <w:rPr>
              <w:lang w:val="en-US"/>
            </w:rPr>
            <w:t>2.0</w:t>
          </w:r>
          <w:r w:rsidRPr="00C65889">
            <w:rPr>
              <w:lang w:val="en-US"/>
            </w:rPr>
            <w:fldChar w:fldCharType="end"/>
          </w:r>
          <w:r w:rsidRPr="00C65889">
            <w:rPr>
              <w:lang w:val="en-US"/>
            </w:rPr>
            <w:t xml:space="preserve">, State: </w:t>
          </w:r>
          <w:r w:rsidRPr="00C65889">
            <w:rPr>
              <w:lang w:val="en-US"/>
            </w:rPr>
            <w:fldChar w:fldCharType="begin"/>
          </w:r>
          <w:r w:rsidRPr="00C65889">
            <w:rPr>
              <w:lang w:val="en-US"/>
            </w:rPr>
            <w:instrText xml:space="preserve"> DOCPROPERTY GO_State \* CHARFORMAT</w:instrText>
          </w:r>
          <w:r w:rsidRPr="00C65889">
            <w:rPr>
              <w:lang w:val="en-US"/>
            </w:rPr>
            <w:fldChar w:fldCharType="separate"/>
          </w:r>
          <w:r w:rsidR="00951E13">
            <w:rPr>
              <w:lang w:val="en-US"/>
            </w:rPr>
            <w:t>Released</w:t>
          </w:r>
          <w:r w:rsidRPr="00C65889">
            <w:rPr>
              <w:lang w:val="en-US"/>
            </w:rPr>
            <w:fldChar w:fldCharType="end"/>
          </w:r>
        </w:p>
      </w:tc>
    </w:tr>
  </w:tbl>
  <w:p w:rsidR="00230BC0" w:rsidRPr="00FD08AF" w:rsidRDefault="00230BC0">
    <w:pPr>
      <w:pStyle w:val="Header"/>
      <w:jc w:val="right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BC0" w:rsidRDefault="00230BC0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BC0" w:rsidRDefault="00230BC0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1701"/>
      <w:gridCol w:w="8152"/>
    </w:tblGrid>
    <w:tr w:rsidR="00230BC0" w:rsidRPr="00C65889" w:rsidTr="00C65889">
      <w:trPr>
        <w:jc w:val="center"/>
      </w:trPr>
      <w:tc>
        <w:tcPr>
          <w:tcW w:w="1701" w:type="dxa"/>
          <w:vMerge w:val="restart"/>
          <w:shd w:val="clear" w:color="auto" w:fill="auto"/>
          <w:tcMar>
            <w:top w:w="0" w:type="dxa"/>
            <w:bottom w:w="57" w:type="dxa"/>
          </w:tcMar>
          <w:vAlign w:val="center"/>
        </w:tcPr>
        <w:p w:rsidR="00230BC0" w:rsidRPr="00C65889" w:rsidRDefault="00230BC0">
          <w:pPr>
            <w:pStyle w:val="Header"/>
            <w:rPr>
              <w:lang w:val="en-US"/>
            </w:rPr>
          </w:pPr>
          <w:r>
            <w:rPr>
              <w:noProof/>
            </w:rPr>
            <w:drawing>
              <wp:inline distT="0" distB="0" distL="0" distR="0" wp14:anchorId="6C2DACA3" wp14:editId="2F44CEE5">
                <wp:extent cx="904875" cy="266700"/>
                <wp:effectExtent l="0" t="0" r="9525" b="0"/>
                <wp:docPr id="2" name="Picture 2" descr="Gorba-Logo_BB_b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Gorba-Logo_BB_b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shd w:val="clear" w:color="auto" w:fill="auto"/>
        </w:tcPr>
        <w:p w:rsidR="00230BC0" w:rsidRPr="00C65889" w:rsidRDefault="00230BC0">
          <w:pPr>
            <w:pStyle w:val="Header"/>
            <w:rPr>
              <w:szCs w:val="22"/>
              <w:lang w:val="en-US"/>
            </w:rPr>
          </w:pPr>
          <w:r w:rsidRPr="00C65889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C65889">
            <w:rPr>
              <w:rFonts w:ascii="Frutiger 57Cn" w:hAnsi="Frutiger 57Cn"/>
              <w:b/>
              <w:szCs w:val="22"/>
              <w:lang w:val="en-US"/>
            </w:rPr>
            <w:instrText xml:space="preserve"> DOCPROPERTY  GO_Header1  \* CHARFORMAT</w:instrText>
          </w:r>
          <w:r w:rsidRPr="00C65889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r w:rsidR="00951E13">
            <w:rPr>
              <w:rFonts w:ascii="Frutiger 57Cn" w:hAnsi="Frutiger 57Cn"/>
              <w:b/>
              <w:szCs w:val="22"/>
              <w:lang w:val="en-US"/>
            </w:rPr>
            <w:t>imotion, System Manager Documentation</w:t>
          </w:r>
          <w:r w:rsidRPr="00C65889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</w:p>
      </w:tc>
    </w:tr>
    <w:tr w:rsidR="00230BC0" w:rsidRPr="00C65889" w:rsidTr="00C65889">
      <w:trPr>
        <w:jc w:val="center"/>
      </w:trPr>
      <w:tc>
        <w:tcPr>
          <w:tcW w:w="1701" w:type="dxa"/>
          <w:vMerge/>
          <w:shd w:val="clear" w:color="auto" w:fill="auto"/>
        </w:tcPr>
        <w:p w:rsidR="00230BC0" w:rsidRPr="00C65889" w:rsidRDefault="00230BC0">
          <w:pPr>
            <w:pStyle w:val="Header"/>
            <w:rPr>
              <w:noProof/>
              <w:lang w:val="en-US"/>
            </w:rPr>
          </w:pPr>
        </w:p>
      </w:tc>
      <w:tc>
        <w:tcPr>
          <w:tcW w:w="0" w:type="auto"/>
          <w:shd w:val="clear" w:color="auto" w:fill="auto"/>
        </w:tcPr>
        <w:p w:rsidR="00230BC0" w:rsidRPr="00C65889" w:rsidRDefault="00230BC0">
          <w:pPr>
            <w:pStyle w:val="Header"/>
            <w:rPr>
              <w:rFonts w:ascii="Frutiger 57Cn" w:hAnsi="Frutiger 57Cn"/>
              <w:sz w:val="32"/>
              <w:szCs w:val="28"/>
              <w:lang w:val="en-US"/>
            </w:rPr>
          </w:pPr>
          <w:r w:rsidRPr="00C65889">
            <w:rPr>
              <w:szCs w:val="22"/>
              <w:lang w:val="en-US"/>
            </w:rPr>
            <w:fldChar w:fldCharType="begin"/>
          </w:r>
          <w:r w:rsidRPr="00C65889">
            <w:rPr>
              <w:szCs w:val="22"/>
              <w:lang w:val="en-US"/>
            </w:rPr>
            <w:instrText xml:space="preserve"> DOCPROPERTY GO_Header2 \* CHARFORMAT</w:instrText>
          </w:r>
          <w:r w:rsidRPr="00C65889">
            <w:rPr>
              <w:szCs w:val="22"/>
              <w:lang w:val="en-US"/>
            </w:rPr>
            <w:fldChar w:fldCharType="separate"/>
          </w:r>
          <w:r w:rsidR="00951E13">
            <w:rPr>
              <w:szCs w:val="22"/>
              <w:lang w:val="en-US"/>
            </w:rPr>
            <w:t>Configuration, Technical Description, 2.0, Released</w:t>
          </w:r>
          <w:r w:rsidRPr="00C65889">
            <w:rPr>
              <w:szCs w:val="22"/>
              <w:lang w:val="en-US"/>
            </w:rPr>
            <w:fldChar w:fldCharType="end"/>
          </w:r>
        </w:p>
      </w:tc>
    </w:tr>
  </w:tbl>
  <w:p w:rsidR="00230BC0" w:rsidRPr="00FD08AF" w:rsidRDefault="00230BC0">
    <w:pPr>
      <w:pStyle w:val="Header"/>
      <w:jc w:val="right"/>
      <w:rPr>
        <w:lang w:val="en-US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BC0" w:rsidRDefault="00230BC0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BC0" w:rsidRDefault="00230BC0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1701"/>
      <w:gridCol w:w="8152"/>
    </w:tblGrid>
    <w:tr w:rsidR="00230BC0" w:rsidRPr="00C65889" w:rsidTr="00C65889">
      <w:trPr>
        <w:jc w:val="center"/>
      </w:trPr>
      <w:tc>
        <w:tcPr>
          <w:tcW w:w="1701" w:type="dxa"/>
          <w:vMerge w:val="restart"/>
          <w:shd w:val="clear" w:color="auto" w:fill="auto"/>
          <w:tcMar>
            <w:top w:w="0" w:type="dxa"/>
            <w:bottom w:w="57" w:type="dxa"/>
          </w:tcMar>
          <w:vAlign w:val="center"/>
        </w:tcPr>
        <w:p w:rsidR="00230BC0" w:rsidRPr="00C65889" w:rsidRDefault="00230BC0">
          <w:pPr>
            <w:pStyle w:val="Header"/>
            <w:rPr>
              <w:lang w:val="en-US"/>
            </w:rPr>
          </w:pPr>
          <w:r>
            <w:rPr>
              <w:noProof/>
            </w:rPr>
            <w:drawing>
              <wp:inline distT="0" distB="0" distL="0" distR="0" wp14:anchorId="7DC1ED65" wp14:editId="13BD4377">
                <wp:extent cx="904875" cy="266700"/>
                <wp:effectExtent l="0" t="0" r="9525" b="0"/>
                <wp:docPr id="3" name="Picture 3" descr="Gorba-Logo_BB_b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Gorba-Logo_BB_b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shd w:val="clear" w:color="auto" w:fill="auto"/>
        </w:tcPr>
        <w:p w:rsidR="00230BC0" w:rsidRPr="00C65889" w:rsidRDefault="00230BC0">
          <w:pPr>
            <w:pStyle w:val="Header"/>
            <w:rPr>
              <w:szCs w:val="22"/>
              <w:lang w:val="en-US"/>
            </w:rPr>
          </w:pPr>
          <w:r w:rsidRPr="00C65889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C65889">
            <w:rPr>
              <w:rFonts w:ascii="Frutiger 57Cn" w:hAnsi="Frutiger 57Cn"/>
              <w:b/>
              <w:szCs w:val="22"/>
              <w:lang w:val="en-US"/>
            </w:rPr>
            <w:instrText xml:space="preserve"> DOCPROPERTY  GO_Header1  \* CHARFORMAT</w:instrText>
          </w:r>
          <w:r w:rsidRPr="00C65889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r w:rsidR="00951E13">
            <w:rPr>
              <w:rFonts w:ascii="Frutiger 57Cn" w:hAnsi="Frutiger 57Cn"/>
              <w:b/>
              <w:szCs w:val="22"/>
              <w:lang w:val="en-US"/>
            </w:rPr>
            <w:t>imotion, System Manager Documentation</w:t>
          </w:r>
          <w:r w:rsidRPr="00C65889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</w:p>
      </w:tc>
    </w:tr>
    <w:tr w:rsidR="00230BC0" w:rsidRPr="00C65889" w:rsidTr="00C65889">
      <w:trPr>
        <w:jc w:val="center"/>
      </w:trPr>
      <w:tc>
        <w:tcPr>
          <w:tcW w:w="1701" w:type="dxa"/>
          <w:vMerge/>
          <w:shd w:val="clear" w:color="auto" w:fill="auto"/>
        </w:tcPr>
        <w:p w:rsidR="00230BC0" w:rsidRPr="00C65889" w:rsidRDefault="00230BC0">
          <w:pPr>
            <w:pStyle w:val="Header"/>
            <w:rPr>
              <w:noProof/>
              <w:lang w:val="en-US"/>
            </w:rPr>
          </w:pPr>
        </w:p>
      </w:tc>
      <w:tc>
        <w:tcPr>
          <w:tcW w:w="0" w:type="auto"/>
          <w:shd w:val="clear" w:color="auto" w:fill="auto"/>
        </w:tcPr>
        <w:p w:rsidR="00230BC0" w:rsidRPr="00C65889" w:rsidRDefault="00230BC0">
          <w:pPr>
            <w:pStyle w:val="Header"/>
            <w:rPr>
              <w:rFonts w:ascii="Frutiger 57Cn" w:hAnsi="Frutiger 57Cn"/>
              <w:sz w:val="32"/>
              <w:szCs w:val="28"/>
              <w:lang w:val="en-US"/>
            </w:rPr>
          </w:pPr>
          <w:r w:rsidRPr="00C65889">
            <w:rPr>
              <w:szCs w:val="22"/>
              <w:lang w:val="en-US"/>
            </w:rPr>
            <w:fldChar w:fldCharType="begin"/>
          </w:r>
          <w:r w:rsidRPr="00C65889">
            <w:rPr>
              <w:szCs w:val="22"/>
              <w:lang w:val="en-US"/>
            </w:rPr>
            <w:instrText xml:space="preserve"> DOCPROPERTY GO_Header2 \* CHARFORMAT</w:instrText>
          </w:r>
          <w:r w:rsidRPr="00C65889">
            <w:rPr>
              <w:szCs w:val="22"/>
              <w:lang w:val="en-US"/>
            </w:rPr>
            <w:fldChar w:fldCharType="separate"/>
          </w:r>
          <w:r w:rsidR="00951E13">
            <w:rPr>
              <w:szCs w:val="22"/>
              <w:lang w:val="en-US"/>
            </w:rPr>
            <w:t>Configuration, Technical Description, 2.0, Released</w:t>
          </w:r>
          <w:r w:rsidRPr="00C65889">
            <w:rPr>
              <w:szCs w:val="22"/>
              <w:lang w:val="en-US"/>
            </w:rPr>
            <w:fldChar w:fldCharType="end"/>
          </w:r>
        </w:p>
      </w:tc>
    </w:tr>
  </w:tbl>
  <w:p w:rsidR="00230BC0" w:rsidRPr="00FD08AF" w:rsidRDefault="00230BC0">
    <w:pPr>
      <w:pStyle w:val="Header"/>
      <w:jc w:val="right"/>
      <w:rPr>
        <w:lang w:val="en-US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BC0" w:rsidRDefault="00230BC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6F75AF"/>
    <w:multiLevelType w:val="hybridMultilevel"/>
    <w:tmpl w:val="121636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3818A6"/>
    <w:multiLevelType w:val="multilevel"/>
    <w:tmpl w:val="EE5E188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6675BE4"/>
    <w:multiLevelType w:val="hybridMultilevel"/>
    <w:tmpl w:val="09A41E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CF6BEF"/>
    <w:multiLevelType w:val="hybridMultilevel"/>
    <w:tmpl w:val="066A4D02"/>
    <w:lvl w:ilvl="0" w:tplc="BB8EF068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4400991"/>
    <w:multiLevelType w:val="hybridMultilevel"/>
    <w:tmpl w:val="79FAFAF4"/>
    <w:lvl w:ilvl="0" w:tplc="BB8EF068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CFB71A7"/>
    <w:multiLevelType w:val="hybridMultilevel"/>
    <w:tmpl w:val="CF0C9BFA"/>
    <w:lvl w:ilvl="0" w:tplc="08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50F930BD"/>
    <w:multiLevelType w:val="multilevel"/>
    <w:tmpl w:val="08070029"/>
    <w:lvl w:ilvl="0">
      <w:start w:val="1"/>
      <w:numFmt w:val="decimal"/>
      <w:suff w:val="space"/>
      <w:lvlText w:val="Kapitel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>
    <w:nsid w:val="79933F01"/>
    <w:multiLevelType w:val="hybridMultilevel"/>
    <w:tmpl w:val="741E4738"/>
    <w:lvl w:ilvl="0" w:tplc="6FA0C57A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C856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38666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0624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A68FB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DE6B7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B2F0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C8E1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9008A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"/>
  </w:num>
  <w:num w:numId="4">
    <w:abstractNumId w:val="7"/>
  </w:num>
  <w:num w:numId="5">
    <w:abstractNumId w:val="3"/>
  </w:num>
  <w:num w:numId="6">
    <w:abstractNumId w:val="4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A87"/>
    <w:rsid w:val="00000EEB"/>
    <w:rsid w:val="00007A8B"/>
    <w:rsid w:val="00012AED"/>
    <w:rsid w:val="00014372"/>
    <w:rsid w:val="00021DD0"/>
    <w:rsid w:val="000228C1"/>
    <w:rsid w:val="00022A75"/>
    <w:rsid w:val="00025718"/>
    <w:rsid w:val="0002757D"/>
    <w:rsid w:val="000276CF"/>
    <w:rsid w:val="00031EE1"/>
    <w:rsid w:val="000405E6"/>
    <w:rsid w:val="00047B1E"/>
    <w:rsid w:val="000538FA"/>
    <w:rsid w:val="0007660F"/>
    <w:rsid w:val="00077547"/>
    <w:rsid w:val="00080EF6"/>
    <w:rsid w:val="0009113D"/>
    <w:rsid w:val="00093D0A"/>
    <w:rsid w:val="000954BC"/>
    <w:rsid w:val="000A2377"/>
    <w:rsid w:val="000A285A"/>
    <w:rsid w:val="000A74B0"/>
    <w:rsid w:val="000B3DCE"/>
    <w:rsid w:val="000B5AD1"/>
    <w:rsid w:val="000C1204"/>
    <w:rsid w:val="000C22F0"/>
    <w:rsid w:val="000D66F3"/>
    <w:rsid w:val="000E6770"/>
    <w:rsid w:val="000F09A1"/>
    <w:rsid w:val="000F26B8"/>
    <w:rsid w:val="000F4412"/>
    <w:rsid w:val="000F4D2E"/>
    <w:rsid w:val="000F5D43"/>
    <w:rsid w:val="00115371"/>
    <w:rsid w:val="00115EDC"/>
    <w:rsid w:val="00116ABF"/>
    <w:rsid w:val="0012506D"/>
    <w:rsid w:val="0013422E"/>
    <w:rsid w:val="00135907"/>
    <w:rsid w:val="00141EB6"/>
    <w:rsid w:val="00144C28"/>
    <w:rsid w:val="00144F31"/>
    <w:rsid w:val="001451BA"/>
    <w:rsid w:val="00151CA3"/>
    <w:rsid w:val="00157CA7"/>
    <w:rsid w:val="00164BC5"/>
    <w:rsid w:val="00165F3D"/>
    <w:rsid w:val="00172621"/>
    <w:rsid w:val="00185E1A"/>
    <w:rsid w:val="00187C0C"/>
    <w:rsid w:val="0019429F"/>
    <w:rsid w:val="00197622"/>
    <w:rsid w:val="001A560B"/>
    <w:rsid w:val="001A7B22"/>
    <w:rsid w:val="001B2EF4"/>
    <w:rsid w:val="001B351F"/>
    <w:rsid w:val="001C14B7"/>
    <w:rsid w:val="001C2DDD"/>
    <w:rsid w:val="001C763F"/>
    <w:rsid w:val="001D5389"/>
    <w:rsid w:val="001E1C97"/>
    <w:rsid w:val="001E3CEC"/>
    <w:rsid w:val="001E4E97"/>
    <w:rsid w:val="001F1590"/>
    <w:rsid w:val="001F34D8"/>
    <w:rsid w:val="002032DA"/>
    <w:rsid w:val="00211797"/>
    <w:rsid w:val="002213B9"/>
    <w:rsid w:val="0022431B"/>
    <w:rsid w:val="00230BC0"/>
    <w:rsid w:val="002310F8"/>
    <w:rsid w:val="00235CB6"/>
    <w:rsid w:val="00236A80"/>
    <w:rsid w:val="00245697"/>
    <w:rsid w:val="002530C8"/>
    <w:rsid w:val="00262161"/>
    <w:rsid w:val="00263C02"/>
    <w:rsid w:val="00266AB2"/>
    <w:rsid w:val="002671A2"/>
    <w:rsid w:val="00274547"/>
    <w:rsid w:val="002837C2"/>
    <w:rsid w:val="002921A4"/>
    <w:rsid w:val="00292389"/>
    <w:rsid w:val="00293A53"/>
    <w:rsid w:val="002A2675"/>
    <w:rsid w:val="002B7FA1"/>
    <w:rsid w:val="002C2B3E"/>
    <w:rsid w:val="002D2C9D"/>
    <w:rsid w:val="002D4332"/>
    <w:rsid w:val="002D555D"/>
    <w:rsid w:val="002E25BF"/>
    <w:rsid w:val="002E2B2C"/>
    <w:rsid w:val="002E2E99"/>
    <w:rsid w:val="002E6541"/>
    <w:rsid w:val="002F13D1"/>
    <w:rsid w:val="00304FC1"/>
    <w:rsid w:val="003227F5"/>
    <w:rsid w:val="00326E17"/>
    <w:rsid w:val="00332D06"/>
    <w:rsid w:val="003366EE"/>
    <w:rsid w:val="0033673E"/>
    <w:rsid w:val="00340568"/>
    <w:rsid w:val="003438AC"/>
    <w:rsid w:val="003552E4"/>
    <w:rsid w:val="00375698"/>
    <w:rsid w:val="00377933"/>
    <w:rsid w:val="003779D1"/>
    <w:rsid w:val="00377B93"/>
    <w:rsid w:val="00380572"/>
    <w:rsid w:val="00382A82"/>
    <w:rsid w:val="0038385C"/>
    <w:rsid w:val="00386458"/>
    <w:rsid w:val="00391B98"/>
    <w:rsid w:val="00391D92"/>
    <w:rsid w:val="003B3EC8"/>
    <w:rsid w:val="003B6A75"/>
    <w:rsid w:val="003B71F1"/>
    <w:rsid w:val="003B7C39"/>
    <w:rsid w:val="003C4A89"/>
    <w:rsid w:val="003C5E4B"/>
    <w:rsid w:val="003D0CBC"/>
    <w:rsid w:val="003D20C5"/>
    <w:rsid w:val="003E3AC3"/>
    <w:rsid w:val="003F72BF"/>
    <w:rsid w:val="00407138"/>
    <w:rsid w:val="00413F8E"/>
    <w:rsid w:val="00417C17"/>
    <w:rsid w:val="00420A39"/>
    <w:rsid w:val="00423B91"/>
    <w:rsid w:val="004253D6"/>
    <w:rsid w:val="00425EE6"/>
    <w:rsid w:val="00426894"/>
    <w:rsid w:val="0042777B"/>
    <w:rsid w:val="00432524"/>
    <w:rsid w:val="00434351"/>
    <w:rsid w:val="00437684"/>
    <w:rsid w:val="004426EB"/>
    <w:rsid w:val="00453ADE"/>
    <w:rsid w:val="00457BDD"/>
    <w:rsid w:val="0046254E"/>
    <w:rsid w:val="00472185"/>
    <w:rsid w:val="00472EE2"/>
    <w:rsid w:val="00475B9E"/>
    <w:rsid w:val="00476359"/>
    <w:rsid w:val="004776B4"/>
    <w:rsid w:val="00487BD1"/>
    <w:rsid w:val="00490EDC"/>
    <w:rsid w:val="00491FC6"/>
    <w:rsid w:val="00495C3C"/>
    <w:rsid w:val="004961AA"/>
    <w:rsid w:val="004B4AA7"/>
    <w:rsid w:val="004C122E"/>
    <w:rsid w:val="004C15AD"/>
    <w:rsid w:val="004D1587"/>
    <w:rsid w:val="004D26EB"/>
    <w:rsid w:val="004E2C77"/>
    <w:rsid w:val="004E3029"/>
    <w:rsid w:val="004E5C85"/>
    <w:rsid w:val="004E6F2F"/>
    <w:rsid w:val="004F7BE1"/>
    <w:rsid w:val="0050261C"/>
    <w:rsid w:val="00504C17"/>
    <w:rsid w:val="005074E7"/>
    <w:rsid w:val="0051383C"/>
    <w:rsid w:val="00514240"/>
    <w:rsid w:val="005222D4"/>
    <w:rsid w:val="00524C92"/>
    <w:rsid w:val="005354A1"/>
    <w:rsid w:val="00536617"/>
    <w:rsid w:val="00537606"/>
    <w:rsid w:val="005438A1"/>
    <w:rsid w:val="0054449D"/>
    <w:rsid w:val="0054537B"/>
    <w:rsid w:val="0055384F"/>
    <w:rsid w:val="00553CDF"/>
    <w:rsid w:val="0055478A"/>
    <w:rsid w:val="0056291F"/>
    <w:rsid w:val="00566FB7"/>
    <w:rsid w:val="005732ED"/>
    <w:rsid w:val="00574FE5"/>
    <w:rsid w:val="00575D53"/>
    <w:rsid w:val="00577C4E"/>
    <w:rsid w:val="005A0824"/>
    <w:rsid w:val="005A4DB3"/>
    <w:rsid w:val="005A5D70"/>
    <w:rsid w:val="005B150B"/>
    <w:rsid w:val="005B31FC"/>
    <w:rsid w:val="005B41E2"/>
    <w:rsid w:val="005C150C"/>
    <w:rsid w:val="005D1E90"/>
    <w:rsid w:val="005D241D"/>
    <w:rsid w:val="005D2938"/>
    <w:rsid w:val="005D2AE9"/>
    <w:rsid w:val="005D49DD"/>
    <w:rsid w:val="00600F73"/>
    <w:rsid w:val="0060227D"/>
    <w:rsid w:val="006033FD"/>
    <w:rsid w:val="0061566C"/>
    <w:rsid w:val="0062300C"/>
    <w:rsid w:val="006231BA"/>
    <w:rsid w:val="00623628"/>
    <w:rsid w:val="00632A2F"/>
    <w:rsid w:val="0063765A"/>
    <w:rsid w:val="006406AC"/>
    <w:rsid w:val="00642677"/>
    <w:rsid w:val="0064315A"/>
    <w:rsid w:val="0064760C"/>
    <w:rsid w:val="0064773F"/>
    <w:rsid w:val="00650D22"/>
    <w:rsid w:val="006602F1"/>
    <w:rsid w:val="006653C1"/>
    <w:rsid w:val="00666AFE"/>
    <w:rsid w:val="006679E0"/>
    <w:rsid w:val="00673BED"/>
    <w:rsid w:val="00674670"/>
    <w:rsid w:val="006761E6"/>
    <w:rsid w:val="00682492"/>
    <w:rsid w:val="00694F16"/>
    <w:rsid w:val="006A5A37"/>
    <w:rsid w:val="006A6AF4"/>
    <w:rsid w:val="006B20E5"/>
    <w:rsid w:val="006B3564"/>
    <w:rsid w:val="006B4B45"/>
    <w:rsid w:val="006B6E84"/>
    <w:rsid w:val="006C3BEC"/>
    <w:rsid w:val="006C4012"/>
    <w:rsid w:val="006C6EA7"/>
    <w:rsid w:val="006D0095"/>
    <w:rsid w:val="006D404C"/>
    <w:rsid w:val="006D5087"/>
    <w:rsid w:val="006D614F"/>
    <w:rsid w:val="006E63F4"/>
    <w:rsid w:val="006E73CD"/>
    <w:rsid w:val="00703902"/>
    <w:rsid w:val="00712E2B"/>
    <w:rsid w:val="00714CF5"/>
    <w:rsid w:val="00715577"/>
    <w:rsid w:val="00716242"/>
    <w:rsid w:val="00736892"/>
    <w:rsid w:val="00736C16"/>
    <w:rsid w:val="0074104B"/>
    <w:rsid w:val="00741B87"/>
    <w:rsid w:val="00741F45"/>
    <w:rsid w:val="007508CD"/>
    <w:rsid w:val="00750B22"/>
    <w:rsid w:val="0075108F"/>
    <w:rsid w:val="007636AB"/>
    <w:rsid w:val="007713AF"/>
    <w:rsid w:val="0077204A"/>
    <w:rsid w:val="00773E90"/>
    <w:rsid w:val="00774B13"/>
    <w:rsid w:val="00775262"/>
    <w:rsid w:val="007762CD"/>
    <w:rsid w:val="00777B45"/>
    <w:rsid w:val="00782CF1"/>
    <w:rsid w:val="00791CF9"/>
    <w:rsid w:val="007A308C"/>
    <w:rsid w:val="007A5F6F"/>
    <w:rsid w:val="007B1BBE"/>
    <w:rsid w:val="007B3595"/>
    <w:rsid w:val="007B5A74"/>
    <w:rsid w:val="007C1802"/>
    <w:rsid w:val="007D443B"/>
    <w:rsid w:val="007E2211"/>
    <w:rsid w:val="007E48C8"/>
    <w:rsid w:val="007F753D"/>
    <w:rsid w:val="00807460"/>
    <w:rsid w:val="00837EBB"/>
    <w:rsid w:val="008477C7"/>
    <w:rsid w:val="008605AC"/>
    <w:rsid w:val="00873199"/>
    <w:rsid w:val="008818BB"/>
    <w:rsid w:val="00885A03"/>
    <w:rsid w:val="008863EE"/>
    <w:rsid w:val="008912C1"/>
    <w:rsid w:val="008949C0"/>
    <w:rsid w:val="00897BE1"/>
    <w:rsid w:val="008A3D5B"/>
    <w:rsid w:val="008A5859"/>
    <w:rsid w:val="008B3A7D"/>
    <w:rsid w:val="008B4535"/>
    <w:rsid w:val="008B6A87"/>
    <w:rsid w:val="008C69AD"/>
    <w:rsid w:val="008E1468"/>
    <w:rsid w:val="009111F1"/>
    <w:rsid w:val="00912989"/>
    <w:rsid w:val="00914BA5"/>
    <w:rsid w:val="009435AD"/>
    <w:rsid w:val="00951DFE"/>
    <w:rsid w:val="00951E13"/>
    <w:rsid w:val="00954C44"/>
    <w:rsid w:val="0095559B"/>
    <w:rsid w:val="009575FE"/>
    <w:rsid w:val="009629B1"/>
    <w:rsid w:val="0097463E"/>
    <w:rsid w:val="00990830"/>
    <w:rsid w:val="009A0049"/>
    <w:rsid w:val="009A5257"/>
    <w:rsid w:val="009C3137"/>
    <w:rsid w:val="009C7526"/>
    <w:rsid w:val="009D3944"/>
    <w:rsid w:val="009E39C3"/>
    <w:rsid w:val="009E44CF"/>
    <w:rsid w:val="009E4DE4"/>
    <w:rsid w:val="009F0C2A"/>
    <w:rsid w:val="009F1864"/>
    <w:rsid w:val="009F3CA7"/>
    <w:rsid w:val="00A011D5"/>
    <w:rsid w:val="00A02258"/>
    <w:rsid w:val="00A1494F"/>
    <w:rsid w:val="00A165B3"/>
    <w:rsid w:val="00A1783C"/>
    <w:rsid w:val="00A22EF8"/>
    <w:rsid w:val="00A27657"/>
    <w:rsid w:val="00A32C4B"/>
    <w:rsid w:val="00A423A3"/>
    <w:rsid w:val="00A459C4"/>
    <w:rsid w:val="00A73D47"/>
    <w:rsid w:val="00A80969"/>
    <w:rsid w:val="00A92BED"/>
    <w:rsid w:val="00AA6B08"/>
    <w:rsid w:val="00AA7853"/>
    <w:rsid w:val="00AB3268"/>
    <w:rsid w:val="00AB38CC"/>
    <w:rsid w:val="00AB59A4"/>
    <w:rsid w:val="00AC0550"/>
    <w:rsid w:val="00AE4852"/>
    <w:rsid w:val="00AF5511"/>
    <w:rsid w:val="00AF71C8"/>
    <w:rsid w:val="00B019F0"/>
    <w:rsid w:val="00B02194"/>
    <w:rsid w:val="00B027E0"/>
    <w:rsid w:val="00B0781B"/>
    <w:rsid w:val="00B12A80"/>
    <w:rsid w:val="00B12A92"/>
    <w:rsid w:val="00B24839"/>
    <w:rsid w:val="00B24A2F"/>
    <w:rsid w:val="00B33308"/>
    <w:rsid w:val="00B43EC1"/>
    <w:rsid w:val="00B52AC5"/>
    <w:rsid w:val="00B67F33"/>
    <w:rsid w:val="00B7037B"/>
    <w:rsid w:val="00B761B6"/>
    <w:rsid w:val="00B8277F"/>
    <w:rsid w:val="00B83042"/>
    <w:rsid w:val="00B95003"/>
    <w:rsid w:val="00B95C40"/>
    <w:rsid w:val="00B966A5"/>
    <w:rsid w:val="00BA385B"/>
    <w:rsid w:val="00BA47CF"/>
    <w:rsid w:val="00BA56D9"/>
    <w:rsid w:val="00BB0EC7"/>
    <w:rsid w:val="00BC5F4C"/>
    <w:rsid w:val="00BD242E"/>
    <w:rsid w:val="00BD5F6B"/>
    <w:rsid w:val="00BE057D"/>
    <w:rsid w:val="00BE1921"/>
    <w:rsid w:val="00BE2AAE"/>
    <w:rsid w:val="00BE4E56"/>
    <w:rsid w:val="00BE5F6B"/>
    <w:rsid w:val="00BE7B67"/>
    <w:rsid w:val="00BF2394"/>
    <w:rsid w:val="00BF61CE"/>
    <w:rsid w:val="00BF6368"/>
    <w:rsid w:val="00C06A30"/>
    <w:rsid w:val="00C16C66"/>
    <w:rsid w:val="00C23A5D"/>
    <w:rsid w:val="00C24C88"/>
    <w:rsid w:val="00C25238"/>
    <w:rsid w:val="00C25326"/>
    <w:rsid w:val="00C25A57"/>
    <w:rsid w:val="00C400F5"/>
    <w:rsid w:val="00C40AF8"/>
    <w:rsid w:val="00C439CE"/>
    <w:rsid w:val="00C50189"/>
    <w:rsid w:val="00C5299B"/>
    <w:rsid w:val="00C64731"/>
    <w:rsid w:val="00C6584C"/>
    <w:rsid w:val="00C65889"/>
    <w:rsid w:val="00C73C2E"/>
    <w:rsid w:val="00C76357"/>
    <w:rsid w:val="00C7734F"/>
    <w:rsid w:val="00C82471"/>
    <w:rsid w:val="00C862CE"/>
    <w:rsid w:val="00C87F2E"/>
    <w:rsid w:val="00C90E37"/>
    <w:rsid w:val="00CA2236"/>
    <w:rsid w:val="00CB4A78"/>
    <w:rsid w:val="00CB59AE"/>
    <w:rsid w:val="00CC192A"/>
    <w:rsid w:val="00CD04D8"/>
    <w:rsid w:val="00CD3CD1"/>
    <w:rsid w:val="00CE00BB"/>
    <w:rsid w:val="00CF16A0"/>
    <w:rsid w:val="00D13091"/>
    <w:rsid w:val="00D22BE0"/>
    <w:rsid w:val="00D23C1D"/>
    <w:rsid w:val="00D24A06"/>
    <w:rsid w:val="00D354C6"/>
    <w:rsid w:val="00D35B81"/>
    <w:rsid w:val="00D41AC4"/>
    <w:rsid w:val="00D4671A"/>
    <w:rsid w:val="00D47615"/>
    <w:rsid w:val="00D517B0"/>
    <w:rsid w:val="00D51B44"/>
    <w:rsid w:val="00D5410D"/>
    <w:rsid w:val="00D54B79"/>
    <w:rsid w:val="00D63797"/>
    <w:rsid w:val="00D808DB"/>
    <w:rsid w:val="00D83F04"/>
    <w:rsid w:val="00D8508C"/>
    <w:rsid w:val="00D94B08"/>
    <w:rsid w:val="00DA20F5"/>
    <w:rsid w:val="00DA57AB"/>
    <w:rsid w:val="00DB2AB3"/>
    <w:rsid w:val="00DB3C39"/>
    <w:rsid w:val="00DB55C0"/>
    <w:rsid w:val="00DB7D05"/>
    <w:rsid w:val="00DC50E5"/>
    <w:rsid w:val="00DC519A"/>
    <w:rsid w:val="00DC6BC0"/>
    <w:rsid w:val="00DD6A50"/>
    <w:rsid w:val="00DE0574"/>
    <w:rsid w:val="00DE0B7C"/>
    <w:rsid w:val="00DE76E0"/>
    <w:rsid w:val="00E0167D"/>
    <w:rsid w:val="00E035CD"/>
    <w:rsid w:val="00E12C19"/>
    <w:rsid w:val="00E16682"/>
    <w:rsid w:val="00E17F8D"/>
    <w:rsid w:val="00E22380"/>
    <w:rsid w:val="00E32514"/>
    <w:rsid w:val="00E34E4A"/>
    <w:rsid w:val="00E410E7"/>
    <w:rsid w:val="00E43E4D"/>
    <w:rsid w:val="00E45165"/>
    <w:rsid w:val="00E4679C"/>
    <w:rsid w:val="00E6294A"/>
    <w:rsid w:val="00E65E38"/>
    <w:rsid w:val="00E737E4"/>
    <w:rsid w:val="00E756F4"/>
    <w:rsid w:val="00E76B60"/>
    <w:rsid w:val="00E77088"/>
    <w:rsid w:val="00E80EAD"/>
    <w:rsid w:val="00E91D8D"/>
    <w:rsid w:val="00E936F1"/>
    <w:rsid w:val="00E9540E"/>
    <w:rsid w:val="00EA0126"/>
    <w:rsid w:val="00EA2095"/>
    <w:rsid w:val="00EB054D"/>
    <w:rsid w:val="00EB1A6E"/>
    <w:rsid w:val="00EB4904"/>
    <w:rsid w:val="00EB720F"/>
    <w:rsid w:val="00ED41DB"/>
    <w:rsid w:val="00EE0A8D"/>
    <w:rsid w:val="00EF006A"/>
    <w:rsid w:val="00EF19E6"/>
    <w:rsid w:val="00EF2E7F"/>
    <w:rsid w:val="00EF3C78"/>
    <w:rsid w:val="00EF5504"/>
    <w:rsid w:val="00EF79E3"/>
    <w:rsid w:val="00F12C98"/>
    <w:rsid w:val="00F15B25"/>
    <w:rsid w:val="00F15D49"/>
    <w:rsid w:val="00F179EF"/>
    <w:rsid w:val="00F231DC"/>
    <w:rsid w:val="00F27647"/>
    <w:rsid w:val="00F34F09"/>
    <w:rsid w:val="00F41D8B"/>
    <w:rsid w:val="00F43EA4"/>
    <w:rsid w:val="00F47B3F"/>
    <w:rsid w:val="00F55D3D"/>
    <w:rsid w:val="00F55F3A"/>
    <w:rsid w:val="00F57167"/>
    <w:rsid w:val="00F63FF6"/>
    <w:rsid w:val="00F659B4"/>
    <w:rsid w:val="00F7174F"/>
    <w:rsid w:val="00F745B4"/>
    <w:rsid w:val="00F83FA7"/>
    <w:rsid w:val="00F8607D"/>
    <w:rsid w:val="00F94096"/>
    <w:rsid w:val="00FA269B"/>
    <w:rsid w:val="00FA40D3"/>
    <w:rsid w:val="00FB4E94"/>
    <w:rsid w:val="00FB72F4"/>
    <w:rsid w:val="00FC4C97"/>
    <w:rsid w:val="00FC56E5"/>
    <w:rsid w:val="00FC65C1"/>
    <w:rsid w:val="00FD08AF"/>
    <w:rsid w:val="00FD7219"/>
    <w:rsid w:val="00FE0027"/>
    <w:rsid w:val="00FE064B"/>
    <w:rsid w:val="00FE2C69"/>
    <w:rsid w:val="00FE5317"/>
    <w:rsid w:val="00FE6948"/>
    <w:rsid w:val="00FE7CBB"/>
    <w:rsid w:val="00FE7E3C"/>
    <w:rsid w:val="00FF3ACD"/>
    <w:rsid w:val="00FF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F9032191-1B81-4D7B-AB46-DB69314B8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412"/>
    <w:rPr>
      <w:rFonts w:ascii="Frutiger 45 Light" w:hAnsi="Frutiger 45 Light"/>
      <w:sz w:val="22"/>
      <w:szCs w:val="24"/>
    </w:rPr>
  </w:style>
  <w:style w:type="paragraph" w:styleId="Heading1">
    <w:name w:val="heading 1"/>
    <w:basedOn w:val="Normal"/>
    <w:next w:val="Normal"/>
    <w:qFormat/>
    <w:rsid w:val="000C22F0"/>
    <w:pPr>
      <w:keepNext/>
      <w:numPr>
        <w:numId w:val="1"/>
      </w:numPr>
      <w:tabs>
        <w:tab w:val="clear" w:pos="432"/>
        <w:tab w:val="left" w:pos="567"/>
      </w:tabs>
      <w:spacing w:after="120"/>
      <w:ind w:left="567" w:hanging="567"/>
      <w:outlineLvl w:val="0"/>
    </w:pPr>
    <w:rPr>
      <w:rFonts w:cs="Arial"/>
      <w:b/>
      <w:bCs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7A5F6F"/>
    <w:pPr>
      <w:keepNext/>
      <w:numPr>
        <w:ilvl w:val="1"/>
        <w:numId w:val="1"/>
      </w:numPr>
      <w:tabs>
        <w:tab w:val="clear" w:pos="576"/>
        <w:tab w:val="left" w:pos="851"/>
      </w:tabs>
      <w:spacing w:after="120"/>
      <w:ind w:left="851" w:hanging="851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602F1"/>
    <w:pPr>
      <w:keepNext/>
      <w:numPr>
        <w:ilvl w:val="2"/>
        <w:numId w:val="1"/>
      </w:numPr>
      <w:tabs>
        <w:tab w:val="clear" w:pos="720"/>
        <w:tab w:val="left" w:pos="1134"/>
      </w:tabs>
      <w:spacing w:after="120"/>
      <w:ind w:left="1134" w:hanging="1134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602F1"/>
    <w:pPr>
      <w:keepNext/>
      <w:numPr>
        <w:ilvl w:val="3"/>
        <w:numId w:val="1"/>
      </w:numPr>
      <w:tabs>
        <w:tab w:val="clear" w:pos="864"/>
        <w:tab w:val="left" w:pos="1418"/>
      </w:tabs>
      <w:spacing w:after="120"/>
      <w:ind w:left="1418" w:hanging="1418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6602F1"/>
    <w:pPr>
      <w:numPr>
        <w:ilvl w:val="4"/>
        <w:numId w:val="1"/>
      </w:numPr>
      <w:tabs>
        <w:tab w:val="clear" w:pos="1008"/>
        <w:tab w:val="left" w:pos="1588"/>
      </w:tabs>
      <w:spacing w:after="120"/>
      <w:ind w:left="1588" w:hanging="1588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6602F1"/>
    <w:pPr>
      <w:numPr>
        <w:ilvl w:val="5"/>
        <w:numId w:val="1"/>
      </w:numPr>
      <w:tabs>
        <w:tab w:val="clear" w:pos="1152"/>
        <w:tab w:val="left" w:pos="1928"/>
      </w:tabs>
      <w:spacing w:after="120"/>
      <w:ind w:left="1928" w:hanging="1928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0C22F0"/>
    <w:pPr>
      <w:numPr>
        <w:ilvl w:val="6"/>
        <w:numId w:val="1"/>
      </w:numPr>
      <w:tabs>
        <w:tab w:val="clear" w:pos="1296"/>
        <w:tab w:val="left" w:pos="2211"/>
      </w:tabs>
      <w:spacing w:after="120"/>
      <w:ind w:left="2211" w:hanging="2211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0C22F0"/>
    <w:pPr>
      <w:numPr>
        <w:ilvl w:val="7"/>
        <w:numId w:val="1"/>
      </w:numPr>
      <w:tabs>
        <w:tab w:val="clear" w:pos="1440"/>
        <w:tab w:val="left" w:pos="2552"/>
      </w:tabs>
      <w:spacing w:after="120"/>
      <w:ind w:left="2552" w:hanging="2552"/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rsid w:val="000C22F0"/>
    <w:pPr>
      <w:numPr>
        <w:ilvl w:val="8"/>
        <w:numId w:val="1"/>
      </w:numPr>
      <w:tabs>
        <w:tab w:val="clear" w:pos="1584"/>
        <w:tab w:val="left" w:pos="2892"/>
      </w:tabs>
      <w:spacing w:after="120"/>
      <w:ind w:left="2892" w:hanging="2892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F09A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0F09A1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0F09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2D2C9D"/>
  </w:style>
  <w:style w:type="paragraph" w:styleId="TOC1">
    <w:name w:val="toc 1"/>
    <w:basedOn w:val="Normal"/>
    <w:next w:val="Normal"/>
    <w:autoRedefine/>
    <w:uiPriority w:val="39"/>
    <w:rsid w:val="0046254E"/>
    <w:pPr>
      <w:tabs>
        <w:tab w:val="left" w:pos="425"/>
        <w:tab w:val="right" w:leader="dot" w:pos="9627"/>
      </w:tabs>
      <w:spacing w:before="120"/>
      <w:ind w:left="425" w:hanging="425"/>
    </w:pPr>
  </w:style>
  <w:style w:type="paragraph" w:styleId="TOC2">
    <w:name w:val="toc 2"/>
    <w:basedOn w:val="Normal"/>
    <w:next w:val="Normal"/>
    <w:autoRedefine/>
    <w:uiPriority w:val="39"/>
    <w:rsid w:val="0046254E"/>
    <w:pPr>
      <w:tabs>
        <w:tab w:val="left" w:pos="851"/>
        <w:tab w:val="right" w:leader="dot" w:pos="9628"/>
      </w:tabs>
      <w:ind w:left="851" w:hanging="624"/>
    </w:pPr>
    <w:rPr>
      <w:sz w:val="20"/>
    </w:rPr>
  </w:style>
  <w:style w:type="paragraph" w:styleId="TOC3">
    <w:name w:val="toc 3"/>
    <w:basedOn w:val="Normal"/>
    <w:next w:val="Normal"/>
    <w:autoRedefine/>
    <w:uiPriority w:val="39"/>
    <w:rsid w:val="0046254E"/>
    <w:pPr>
      <w:tabs>
        <w:tab w:val="left" w:pos="1418"/>
        <w:tab w:val="right" w:leader="dot" w:pos="9628"/>
      </w:tabs>
      <w:ind w:left="1418" w:hanging="964"/>
    </w:pPr>
    <w:rPr>
      <w:sz w:val="20"/>
    </w:rPr>
  </w:style>
  <w:style w:type="character" w:styleId="Hyperlink">
    <w:name w:val="Hyperlink"/>
    <w:uiPriority w:val="99"/>
    <w:rsid w:val="000F441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5B9E"/>
    <w:pPr>
      <w:spacing w:after="80"/>
      <w:ind w:left="720"/>
      <w:contextualSpacing/>
    </w:pPr>
  </w:style>
  <w:style w:type="paragraph" w:styleId="TableofFigures">
    <w:name w:val="table of figures"/>
    <w:basedOn w:val="Normal"/>
    <w:next w:val="Normal"/>
    <w:semiHidden/>
    <w:rsid w:val="002E6541"/>
  </w:style>
  <w:style w:type="paragraph" w:styleId="TOC4">
    <w:name w:val="toc 4"/>
    <w:basedOn w:val="Normal"/>
    <w:next w:val="Normal"/>
    <w:autoRedefine/>
    <w:semiHidden/>
    <w:rsid w:val="0046254E"/>
    <w:pPr>
      <w:tabs>
        <w:tab w:val="right" w:pos="1928"/>
        <w:tab w:val="right" w:leader="dot" w:pos="9628"/>
      </w:tabs>
      <w:ind w:left="1927" w:hanging="1247"/>
    </w:pPr>
    <w:rPr>
      <w:sz w:val="20"/>
    </w:rPr>
  </w:style>
  <w:style w:type="character" w:customStyle="1" w:styleId="Heading3Char">
    <w:name w:val="Heading 3 Char"/>
    <w:link w:val="Heading3"/>
    <w:rsid w:val="006602F1"/>
    <w:rPr>
      <w:rFonts w:ascii="Frutiger 45 Light" w:hAnsi="Frutiger 45 Light" w:cs="Arial"/>
      <w:b/>
      <w:bCs/>
      <w:sz w:val="26"/>
      <w:szCs w:val="26"/>
      <w:lang w:val="de-CH" w:eastAsia="de-CH" w:bidi="ar-SA"/>
    </w:rPr>
  </w:style>
  <w:style w:type="character" w:customStyle="1" w:styleId="HeaderChar">
    <w:name w:val="Header Char"/>
    <w:link w:val="Header"/>
    <w:semiHidden/>
    <w:rsid w:val="002C2B3E"/>
    <w:rPr>
      <w:rFonts w:ascii="Frutiger 45 Light" w:hAnsi="Frutiger 45 Light"/>
      <w:sz w:val="22"/>
      <w:szCs w:val="24"/>
      <w:lang w:val="de-CH" w:eastAsia="de-CH" w:bidi="ar-SA"/>
    </w:rPr>
  </w:style>
  <w:style w:type="paragraph" w:styleId="DocumentMap">
    <w:name w:val="Document Map"/>
    <w:basedOn w:val="Normal"/>
    <w:semiHidden/>
    <w:rsid w:val="00C87F2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aption">
    <w:name w:val="caption"/>
    <w:basedOn w:val="Normal"/>
    <w:next w:val="Normal"/>
    <w:qFormat/>
    <w:rsid w:val="00DB55C0"/>
    <w:rPr>
      <w:b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46254E"/>
    <w:pPr>
      <w:tabs>
        <w:tab w:val="left" w:pos="2438"/>
        <w:tab w:val="right" w:leader="dot" w:pos="9628"/>
      </w:tabs>
      <w:ind w:left="2438" w:hanging="1531"/>
    </w:pPr>
    <w:rPr>
      <w:sz w:val="20"/>
    </w:rPr>
  </w:style>
  <w:style w:type="paragraph" w:styleId="TOC6">
    <w:name w:val="toc 6"/>
    <w:basedOn w:val="Normal"/>
    <w:next w:val="Normal"/>
    <w:autoRedefine/>
    <w:semiHidden/>
    <w:rsid w:val="0046254E"/>
    <w:pPr>
      <w:tabs>
        <w:tab w:val="left" w:pos="2892"/>
        <w:tab w:val="right" w:leader="dot" w:pos="9628"/>
      </w:tabs>
      <w:ind w:left="2892" w:hanging="1758"/>
    </w:pPr>
    <w:rPr>
      <w:sz w:val="20"/>
    </w:rPr>
  </w:style>
  <w:style w:type="paragraph" w:styleId="TOC7">
    <w:name w:val="toc 7"/>
    <w:basedOn w:val="Normal"/>
    <w:next w:val="Normal"/>
    <w:autoRedefine/>
    <w:semiHidden/>
    <w:rsid w:val="0046254E"/>
    <w:pPr>
      <w:tabs>
        <w:tab w:val="left" w:pos="3402"/>
        <w:tab w:val="right" w:leader="dot" w:pos="9628"/>
      </w:tabs>
      <w:ind w:left="3402" w:hanging="2041"/>
    </w:pPr>
    <w:rPr>
      <w:sz w:val="20"/>
    </w:rPr>
  </w:style>
  <w:style w:type="paragraph" w:styleId="TOC8">
    <w:name w:val="toc 8"/>
    <w:basedOn w:val="Normal"/>
    <w:next w:val="Normal"/>
    <w:autoRedefine/>
    <w:semiHidden/>
    <w:rsid w:val="0046254E"/>
    <w:pPr>
      <w:tabs>
        <w:tab w:val="left" w:pos="3856"/>
        <w:tab w:val="right" w:leader="dot" w:pos="9628"/>
      </w:tabs>
      <w:ind w:left="3856" w:hanging="2268"/>
    </w:pPr>
    <w:rPr>
      <w:sz w:val="20"/>
    </w:rPr>
  </w:style>
  <w:style w:type="paragraph" w:styleId="TOC9">
    <w:name w:val="toc 9"/>
    <w:basedOn w:val="Normal"/>
    <w:next w:val="Normal"/>
    <w:autoRedefine/>
    <w:semiHidden/>
    <w:rsid w:val="0046254E"/>
    <w:pPr>
      <w:tabs>
        <w:tab w:val="left" w:pos="4366"/>
        <w:tab w:val="right" w:leader="dot" w:pos="9628"/>
      </w:tabs>
      <w:ind w:left="4366" w:hanging="2552"/>
    </w:pPr>
    <w:rPr>
      <w:sz w:val="20"/>
    </w:rPr>
  </w:style>
  <w:style w:type="paragraph" w:customStyle="1" w:styleId="Formatvorlageberschrift6Frutiger45Light">
    <w:name w:val="Formatvorlage Überschrift 6 + Frutiger 45 Light"/>
    <w:basedOn w:val="Heading6"/>
    <w:rsid w:val="006602F1"/>
  </w:style>
  <w:style w:type="paragraph" w:styleId="BalloonText">
    <w:name w:val="Balloon Text"/>
    <w:basedOn w:val="Normal"/>
    <w:link w:val="BalloonTextChar"/>
    <w:rsid w:val="001359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3590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5C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5C40"/>
    <w:rPr>
      <w:rFonts w:ascii="Courier New" w:eastAsia="Times New Roman" w:hAnsi="Courier New" w:cs="Courier New"/>
    </w:rPr>
  </w:style>
  <w:style w:type="character" w:styleId="CommentReference">
    <w:name w:val="annotation reference"/>
    <w:basedOn w:val="DefaultParagraphFont"/>
    <w:rsid w:val="0054537B"/>
    <w:rPr>
      <w:sz w:val="16"/>
      <w:szCs w:val="16"/>
    </w:rPr>
  </w:style>
  <w:style w:type="paragraph" w:styleId="CommentText">
    <w:name w:val="annotation text"/>
    <w:basedOn w:val="Normal"/>
    <w:link w:val="CommentTextChar"/>
    <w:rsid w:val="0054537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4537B"/>
    <w:rPr>
      <w:rFonts w:ascii="Frutiger 45 Light" w:hAnsi="Frutiger 45 Light"/>
    </w:rPr>
  </w:style>
  <w:style w:type="paragraph" w:styleId="CommentSubject">
    <w:name w:val="annotation subject"/>
    <w:basedOn w:val="CommentText"/>
    <w:next w:val="CommentText"/>
    <w:link w:val="CommentSubjectChar"/>
    <w:rsid w:val="005453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4537B"/>
    <w:rPr>
      <w:rFonts w:ascii="Frutiger 45 Light" w:hAnsi="Frutiger 45 Light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9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header" Target="header9.xml"/><Relationship Id="rId33" Type="http://schemas.openxmlformats.org/officeDocument/2006/relationships/footer" Target="footer12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29" Type="http://schemas.openxmlformats.org/officeDocument/2006/relationships/header" Target="header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8.xml"/><Relationship Id="rId32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oter" Target="footer7.xml"/><Relationship Id="rId28" Type="http://schemas.openxmlformats.org/officeDocument/2006/relationships/header" Target="header10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31" Type="http://schemas.openxmlformats.org/officeDocument/2006/relationships/footer" Target="footer1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8.xml"/><Relationship Id="rId27" Type="http://schemas.openxmlformats.org/officeDocument/2006/relationships/image" Target="media/image3.emf"/><Relationship Id="rId30" Type="http://schemas.openxmlformats.org/officeDocument/2006/relationships/footer" Target="footer10.xml"/><Relationship Id="rId35" Type="http://schemas.openxmlformats.org/officeDocument/2006/relationships/theme" Target="theme/theme1.xml"/><Relationship Id="rId8" Type="http://schemas.openxmlformats.org/officeDocument/2006/relationships/image" Target="media/image1.emf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tfsgorba.gorba.com/sites/teamsoftware/Shared%20Documents/Forms/Technical%20Description/Gorba_TD_DOC_E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6F4F67-05D0-4C56-A198-3BB621AEF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Gorba_TD_DOC_EN.dot</Template>
  <TotalTime>0</TotalTime>
  <Pages>1</Pages>
  <Words>1301</Words>
  <Characters>8197</Characters>
  <Application>Microsoft Office Word</Application>
  <DocSecurity>0</DocSecurity>
  <Lines>68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Gorba AG</Company>
  <LinksUpToDate>false</LinksUpToDate>
  <CharactersWithSpaces>9480</CharactersWithSpaces>
  <SharedDoc>false</SharedDoc>
  <HLinks>
    <vt:vector size="90" baseType="variant">
      <vt:variant>
        <vt:i4>1310779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_Toc309117052</vt:lpwstr>
      </vt:variant>
      <vt:variant>
        <vt:i4>1310779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_Toc309117051</vt:lpwstr>
      </vt:variant>
      <vt:variant>
        <vt:i4>1310779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_Toc309117050</vt:lpwstr>
      </vt:variant>
      <vt:variant>
        <vt:i4>1376315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_Toc309117049</vt:lpwstr>
      </vt:variant>
      <vt:variant>
        <vt:i4>1376315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_Toc309117048</vt:lpwstr>
      </vt:variant>
      <vt:variant>
        <vt:i4>1376315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_Toc309117047</vt:lpwstr>
      </vt:variant>
      <vt:variant>
        <vt:i4>1376315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_Toc309117046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_Toc309117045</vt:lpwstr>
      </vt:variant>
      <vt:variant>
        <vt:i4>1376315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_Toc309117044</vt:lpwstr>
      </vt:variant>
      <vt:variant>
        <vt:i4>1376315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_Toc309117043</vt:lpwstr>
      </vt:variant>
      <vt:variant>
        <vt:i4>1376315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_Toc309117042</vt:lpwstr>
      </vt:variant>
      <vt:variant>
        <vt:i4>1376315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_Toc309117041</vt:lpwstr>
      </vt:variant>
      <vt:variant>
        <vt:i4>1376315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_Toc309117040</vt:lpwstr>
      </vt:variant>
      <vt:variant>
        <vt:i4>1179707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_Toc309117039</vt:lpwstr>
      </vt:variant>
      <vt:variant>
        <vt:i4>1179707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_Toc309117038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Ramanan Neetha</dc:creator>
  <cp:lastModifiedBy>Weibel Samuel</cp:lastModifiedBy>
  <cp:revision>80</cp:revision>
  <cp:lastPrinted>2010-11-05T09:30:00Z</cp:lastPrinted>
  <dcterms:created xsi:type="dcterms:W3CDTF">2014-06-19T12:06:00Z</dcterms:created>
  <dcterms:modified xsi:type="dcterms:W3CDTF">2014-11-10T07:03:00Z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_Version">
    <vt:lpwstr>2.0</vt:lpwstr>
  </property>
  <property fmtid="{D5CDD505-2E9C-101B-9397-08002B2CF9AE}" pid="3" name="GO_Author">
    <vt:lpwstr>RAN</vt:lpwstr>
  </property>
  <property fmtid="{D5CDD505-2E9C-101B-9397-08002B2CF9AE}" pid="4" name="GO_Project">
    <vt:lpwstr>imotion</vt:lpwstr>
  </property>
  <property fmtid="{D5CDD505-2E9C-101B-9397-08002B2CF9AE}" pid="5" name="GO_DocType">
    <vt:lpwstr>Technical Description</vt:lpwstr>
  </property>
  <property fmtid="{D5CDD505-2E9C-101B-9397-08002B2CF9AE}" pid="6" name="GO_Title">
    <vt:lpwstr>System Manager Documentation</vt:lpwstr>
  </property>
  <property fmtid="{D5CDD505-2E9C-101B-9397-08002B2CF9AE}" pid="7" name="GO_Subject">
    <vt:lpwstr>Configuration</vt:lpwstr>
  </property>
  <property fmtid="{D5CDD505-2E9C-101B-9397-08002B2CF9AE}" pid="8" name="GO_CreationDate">
    <vt:lpwstr>2014-06-15</vt:lpwstr>
  </property>
  <property fmtid="{D5CDD505-2E9C-101B-9397-08002B2CF9AE}" pid="9" name="GO_State">
    <vt:lpwstr>Released</vt:lpwstr>
  </property>
  <property fmtid="{D5CDD505-2E9C-101B-9397-08002B2CF9AE}" pid="10" name="GO_Classification">
    <vt:lpwstr>Internal use only</vt:lpwstr>
  </property>
  <property fmtid="{D5CDD505-2E9C-101B-9397-08002B2CF9AE}" pid="11" name="GO_TemplateVersion">
    <vt:lpwstr>6</vt:lpwstr>
  </property>
  <property fmtid="{D5CDD505-2E9C-101B-9397-08002B2CF9AE}" pid="12" name="GO_Header1">
    <vt:lpwstr>imotion, System Manager Documentation</vt:lpwstr>
  </property>
  <property fmtid="{D5CDD505-2E9C-101B-9397-08002B2CF9AE}" pid="13" name="GO_Header2">
    <vt:lpwstr>Configuration, Technical Description, 2.0, Released</vt:lpwstr>
  </property>
  <property fmtid="{D5CDD505-2E9C-101B-9397-08002B2CF9AE}" pid="14" name="GO_Footer">
    <vt:lpwstr>2014-06-15 / RAN, Internal use only</vt:lpwstr>
  </property>
  <property fmtid="{D5CDD505-2E9C-101B-9397-08002B2CF9AE}" pid="15" name="GO_Repository">
    <vt:lpwstr>$/Gorba/Main/Motion/SystemManager/Documents/ TD_SystemManagerDocumentation.docx</vt:lpwstr>
  </property>
</Properties>
</file>