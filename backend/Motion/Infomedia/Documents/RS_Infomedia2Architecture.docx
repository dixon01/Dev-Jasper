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B4" w:rsidRPr="00C05B6D" w:rsidRDefault="00160383">
      <w:pPr>
        <w:rPr>
          <w:lang w:val="en-US"/>
        </w:rPr>
      </w:pPr>
      <w:bookmarkStart w:id="0" w:name="_Toc229367009"/>
      <w:bookmarkStart w:id="1" w:name="_Toc229368327"/>
      <w:bookmarkStart w:id="2" w:name="_Toc309117781"/>
      <w:bookmarkStart w:id="3" w:name="GO_Bookmark_FirstPage"/>
      <w:r>
        <w:rPr>
          <w:noProof/>
        </w:rPr>
        <w:drawing>
          <wp:anchor distT="0" distB="0" distL="114300" distR="114300" simplePos="0" relativeHeight="251657728" behindDoc="1" locked="1" layoutInCell="1" allowOverlap="1" wp14:anchorId="3A31D763" wp14:editId="2520BA6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4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4B4" w:rsidRPr="00C05B6D" w:rsidRDefault="006C64B4">
      <w:pPr>
        <w:rPr>
          <w:lang w:val="en-US"/>
        </w:rPr>
      </w:pPr>
    </w:p>
    <w:p w:rsidR="006C64B4" w:rsidRPr="00C05B6D" w:rsidRDefault="006C64B4">
      <w:pPr>
        <w:rPr>
          <w:lang w:val="en-US"/>
        </w:rPr>
      </w:pPr>
    </w:p>
    <w:p w:rsidR="006C64B4" w:rsidRPr="00C05B6D" w:rsidRDefault="006C64B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b/>
                <w:sz w:val="56"/>
                <w:szCs w:val="56"/>
                <w:lang w:val="en-US"/>
              </w:rPr>
            </w:pPr>
            <w:r w:rsidRPr="00C05B6D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C05B6D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="00160383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160383">
              <w:rPr>
                <w:b/>
                <w:sz w:val="56"/>
                <w:szCs w:val="56"/>
                <w:lang w:val="en-US"/>
              </w:rPr>
              <w:t>Infomedia</w:t>
            </w:r>
            <w:proofErr w:type="spellEnd"/>
            <w:r w:rsidR="00160383">
              <w:rPr>
                <w:b/>
                <w:sz w:val="56"/>
                <w:szCs w:val="56"/>
                <w:lang w:val="en-US"/>
              </w:rPr>
              <w:t xml:space="preserve"> 2</w:t>
            </w:r>
            <w:r w:rsidRPr="00C05B6D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6C64B4" w:rsidRPr="00C05B6D">
        <w:trPr>
          <w:cantSplit/>
          <w:trHeight w:val="284"/>
        </w:trPr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b/>
                <w:szCs w:val="22"/>
                <w:lang w:val="en-US"/>
              </w:rPr>
            </w:pP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sz w:val="56"/>
                <w:szCs w:val="56"/>
                <w:lang w:val="en-US"/>
              </w:rPr>
            </w:pPr>
            <w:r w:rsidRPr="00C05B6D">
              <w:rPr>
                <w:sz w:val="56"/>
                <w:szCs w:val="56"/>
                <w:lang w:val="en-US"/>
              </w:rPr>
              <w:fldChar w:fldCharType="begin"/>
            </w:r>
            <w:r w:rsidRPr="00C05B6D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="00160383">
              <w:rPr>
                <w:sz w:val="56"/>
                <w:szCs w:val="56"/>
                <w:lang w:val="en-US"/>
              </w:rPr>
              <w:fldChar w:fldCharType="separate"/>
            </w:r>
            <w:r w:rsidR="00160383">
              <w:rPr>
                <w:sz w:val="56"/>
                <w:szCs w:val="56"/>
                <w:lang w:val="en-US"/>
              </w:rPr>
              <w:t>Software Architecture</w:t>
            </w:r>
            <w:r w:rsidRPr="00C05B6D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6C64B4" w:rsidRPr="00C05B6D">
        <w:trPr>
          <w:trHeight w:val="284"/>
        </w:trPr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sz w:val="56"/>
                <w:szCs w:val="56"/>
                <w:lang w:val="en-US"/>
              </w:rPr>
            </w:pPr>
            <w:r w:rsidRPr="00C05B6D">
              <w:rPr>
                <w:sz w:val="56"/>
                <w:szCs w:val="56"/>
                <w:lang w:val="en-US"/>
              </w:rPr>
              <w:fldChar w:fldCharType="begin"/>
            </w:r>
            <w:r w:rsidRPr="00C05B6D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C05B6D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6C64B4" w:rsidRPr="00C05B6D">
        <w:trPr>
          <w:trHeight w:val="284"/>
        </w:trPr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sz w:val="56"/>
                <w:szCs w:val="56"/>
                <w:lang w:val="en-US"/>
              </w:rPr>
            </w:pPr>
            <w:r w:rsidRPr="00C05B6D">
              <w:rPr>
                <w:sz w:val="56"/>
                <w:szCs w:val="56"/>
                <w:lang w:val="en-US"/>
              </w:rPr>
              <w:fldChar w:fldCharType="begin"/>
            </w:r>
            <w:r w:rsidRPr="00C05B6D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C05B6D">
              <w:rPr>
                <w:sz w:val="56"/>
                <w:szCs w:val="56"/>
                <w:lang w:val="en-US"/>
              </w:rPr>
              <w:fldChar w:fldCharType="separate"/>
            </w:r>
            <w:r w:rsidR="00160383">
              <w:rPr>
                <w:sz w:val="56"/>
                <w:szCs w:val="56"/>
                <w:lang w:val="en-US"/>
              </w:rPr>
              <w:t>Requirement Specification</w:t>
            </w:r>
            <w:r w:rsidRPr="00C05B6D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6C64B4" w:rsidRPr="00C05B6D">
        <w:trPr>
          <w:cantSplit/>
          <w:trHeight w:val="1134"/>
        </w:trPr>
        <w:tc>
          <w:tcPr>
            <w:tcW w:w="1008" w:type="dxa"/>
          </w:tcPr>
          <w:p w:rsidR="006C64B4" w:rsidRPr="00C05B6D" w:rsidRDefault="006C64B4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05B6D">
              <w:rPr>
                <w:szCs w:val="22"/>
                <w:lang w:val="en-US"/>
              </w:rPr>
              <w:t>Version:</w:t>
            </w:r>
            <w:r w:rsidRPr="00C05B6D">
              <w:rPr>
                <w:szCs w:val="22"/>
                <w:lang w:val="en-US"/>
              </w:rPr>
              <w:tab/>
            </w:r>
            <w:r w:rsidRPr="00C05B6D">
              <w:rPr>
                <w:szCs w:val="22"/>
                <w:lang w:val="en-US"/>
              </w:rPr>
              <w:fldChar w:fldCharType="begin"/>
            </w:r>
            <w:r w:rsidRPr="00C05B6D">
              <w:rPr>
                <w:szCs w:val="22"/>
                <w:lang w:val="en-US"/>
              </w:rPr>
              <w:instrText xml:space="preserve"> DOCPROPERTY  GO_Version  \* CHARFORMAT</w:instrText>
            </w:r>
            <w:r w:rsidRPr="00C05B6D">
              <w:rPr>
                <w:szCs w:val="22"/>
                <w:lang w:val="en-US"/>
              </w:rPr>
              <w:fldChar w:fldCharType="end"/>
            </w: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05B6D">
              <w:rPr>
                <w:szCs w:val="22"/>
                <w:lang w:val="en-US"/>
              </w:rPr>
              <w:t>State:</w:t>
            </w:r>
            <w:r w:rsidRPr="00C05B6D">
              <w:rPr>
                <w:szCs w:val="22"/>
                <w:lang w:val="en-US"/>
              </w:rPr>
              <w:tab/>
            </w:r>
            <w:r w:rsidRPr="00C05B6D">
              <w:rPr>
                <w:szCs w:val="22"/>
                <w:lang w:val="en-US"/>
              </w:rPr>
              <w:fldChar w:fldCharType="begin"/>
            </w:r>
            <w:r w:rsidRPr="00C05B6D">
              <w:rPr>
                <w:szCs w:val="22"/>
                <w:lang w:val="en-US"/>
              </w:rPr>
              <w:instrText xml:space="preserve"> DOCPROPERTY  GO_State  \* CHARFORMAT</w:instrText>
            </w:r>
            <w:r w:rsidRPr="00C05B6D">
              <w:rPr>
                <w:szCs w:val="22"/>
                <w:lang w:val="en-US"/>
              </w:rPr>
              <w:fldChar w:fldCharType="separate"/>
            </w:r>
            <w:r w:rsidR="00160383">
              <w:rPr>
                <w:szCs w:val="22"/>
                <w:lang w:val="en-US"/>
              </w:rPr>
              <w:t>Draft</w:t>
            </w:r>
            <w:r w:rsidRPr="00C05B6D">
              <w:rPr>
                <w:szCs w:val="22"/>
                <w:lang w:val="en-US"/>
              </w:rPr>
              <w:fldChar w:fldCharType="end"/>
            </w: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05B6D">
              <w:rPr>
                <w:szCs w:val="22"/>
                <w:lang w:val="en-US"/>
              </w:rPr>
              <w:t>Classification:</w:t>
            </w:r>
            <w:r w:rsidRPr="00C05B6D">
              <w:rPr>
                <w:szCs w:val="22"/>
                <w:lang w:val="en-US"/>
              </w:rPr>
              <w:tab/>
            </w:r>
            <w:r w:rsidRPr="00C05B6D">
              <w:rPr>
                <w:szCs w:val="22"/>
                <w:lang w:val="en-US"/>
              </w:rPr>
              <w:fldChar w:fldCharType="begin"/>
            </w:r>
            <w:r w:rsidRPr="00C05B6D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C05B6D">
              <w:rPr>
                <w:szCs w:val="22"/>
                <w:lang w:val="en-US"/>
              </w:rPr>
              <w:fldChar w:fldCharType="separate"/>
            </w:r>
            <w:r w:rsidR="00160383">
              <w:rPr>
                <w:szCs w:val="22"/>
                <w:lang w:val="en-US"/>
              </w:rPr>
              <w:t>Internal use only</w:t>
            </w:r>
            <w:r w:rsidRPr="00C05B6D">
              <w:rPr>
                <w:szCs w:val="22"/>
                <w:lang w:val="en-US"/>
              </w:rPr>
              <w:fldChar w:fldCharType="end"/>
            </w: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05B6D">
              <w:rPr>
                <w:szCs w:val="22"/>
                <w:lang w:val="en-US"/>
              </w:rPr>
              <w:t>Author:</w:t>
            </w:r>
            <w:r w:rsidRPr="00C05B6D">
              <w:rPr>
                <w:szCs w:val="22"/>
                <w:lang w:val="en-US"/>
              </w:rPr>
              <w:tab/>
            </w:r>
            <w:r w:rsidRPr="00C05B6D">
              <w:rPr>
                <w:szCs w:val="22"/>
                <w:lang w:val="en-US"/>
              </w:rPr>
              <w:fldChar w:fldCharType="begin"/>
            </w:r>
            <w:r w:rsidRPr="00C05B6D">
              <w:rPr>
                <w:szCs w:val="22"/>
                <w:lang w:val="en-US"/>
              </w:rPr>
              <w:instrText xml:space="preserve"> DOCPROPERTY  GO_Author  \* CHARFORMAT</w:instrText>
            </w:r>
            <w:r w:rsidRPr="00C05B6D">
              <w:rPr>
                <w:szCs w:val="22"/>
                <w:lang w:val="en-US"/>
              </w:rPr>
              <w:fldChar w:fldCharType="separate"/>
            </w:r>
            <w:r w:rsidR="00160383">
              <w:rPr>
                <w:szCs w:val="22"/>
                <w:lang w:val="en-US"/>
              </w:rPr>
              <w:t>WES</w:t>
            </w:r>
            <w:r w:rsidRPr="00C05B6D">
              <w:rPr>
                <w:szCs w:val="22"/>
                <w:lang w:val="en-US"/>
              </w:rPr>
              <w:fldChar w:fldCharType="end"/>
            </w:r>
          </w:p>
        </w:tc>
      </w:tr>
      <w:tr w:rsidR="006C64B4" w:rsidRPr="00C05B6D"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C05B6D">
              <w:rPr>
                <w:szCs w:val="22"/>
                <w:lang w:val="en-US"/>
              </w:rPr>
              <w:t>Creation date:</w:t>
            </w:r>
            <w:r w:rsidRPr="00C05B6D">
              <w:rPr>
                <w:szCs w:val="22"/>
                <w:lang w:val="en-US"/>
              </w:rPr>
              <w:tab/>
            </w:r>
            <w:r w:rsidRPr="00C05B6D">
              <w:rPr>
                <w:szCs w:val="22"/>
                <w:lang w:val="en-US"/>
              </w:rPr>
              <w:fldChar w:fldCharType="begin"/>
            </w:r>
            <w:r w:rsidRPr="00C05B6D">
              <w:rPr>
                <w:szCs w:val="22"/>
                <w:lang w:val="en-US"/>
              </w:rPr>
              <w:instrText xml:space="preserve"> DOCPROPERTY  GO_CreationDate  \* CHARFORMAT</w:instrText>
            </w:r>
            <w:r w:rsidR="00160383">
              <w:rPr>
                <w:szCs w:val="22"/>
                <w:lang w:val="en-US"/>
              </w:rPr>
              <w:fldChar w:fldCharType="separate"/>
            </w:r>
            <w:r w:rsidR="00160383">
              <w:rPr>
                <w:szCs w:val="22"/>
                <w:lang w:val="en-US"/>
              </w:rPr>
              <w:t>2012-12-10</w:t>
            </w:r>
            <w:r w:rsidRPr="00C05B6D">
              <w:rPr>
                <w:szCs w:val="22"/>
                <w:lang w:val="en-US"/>
              </w:rPr>
              <w:fldChar w:fldCharType="end"/>
            </w:r>
          </w:p>
        </w:tc>
      </w:tr>
      <w:tr w:rsidR="006C64B4" w:rsidRPr="00C05B6D">
        <w:trPr>
          <w:trHeight w:val="1134"/>
        </w:trPr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C05B6D" w:rsidRDefault="006C64B4" w:rsidP="000D72F2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C05B6D">
              <w:rPr>
                <w:szCs w:val="22"/>
                <w:lang w:val="en-US"/>
              </w:rPr>
              <w:t>Repository:</w:t>
            </w:r>
            <w:r w:rsidRPr="00C05B6D">
              <w:rPr>
                <w:szCs w:val="22"/>
                <w:lang w:val="en-US"/>
              </w:rPr>
              <w:tab/>
            </w:r>
            <w:r w:rsidRPr="00C05B6D">
              <w:rPr>
                <w:szCs w:val="22"/>
                <w:lang w:val="en-US"/>
              </w:rPr>
              <w:fldChar w:fldCharType="begin"/>
            </w:r>
            <w:r w:rsidRPr="00C05B6D">
              <w:rPr>
                <w:szCs w:val="22"/>
                <w:lang w:val="en-US"/>
              </w:rPr>
              <w:instrText xml:space="preserve"> DOCPROPERTY  GO_Repository  \* CHARFORMAT</w:instrText>
            </w:r>
            <w:r w:rsidRPr="00C05B6D">
              <w:rPr>
                <w:szCs w:val="22"/>
                <w:lang w:val="en-US"/>
              </w:rPr>
              <w:fldChar w:fldCharType="end"/>
            </w:r>
          </w:p>
        </w:tc>
      </w:tr>
      <w:tr w:rsidR="006C64B4" w:rsidRPr="002E17AB">
        <w:tc>
          <w:tcPr>
            <w:tcW w:w="100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6C64B4" w:rsidRPr="002E17AB" w:rsidRDefault="006C64B4">
            <w:pPr>
              <w:rPr>
                <w:szCs w:val="22"/>
              </w:rPr>
            </w:pPr>
            <w:r w:rsidRPr="002E17AB">
              <w:rPr>
                <w:szCs w:val="22"/>
              </w:rPr>
              <w:t>Gorba AG</w:t>
            </w:r>
          </w:p>
          <w:p w:rsidR="006C64B4" w:rsidRPr="002E17AB" w:rsidRDefault="006C64B4">
            <w:pPr>
              <w:rPr>
                <w:szCs w:val="22"/>
              </w:rPr>
            </w:pPr>
            <w:r w:rsidRPr="002E17AB">
              <w:rPr>
                <w:szCs w:val="22"/>
              </w:rPr>
              <w:t xml:space="preserve">Sandackerstrasse </w:t>
            </w:r>
          </w:p>
          <w:p w:rsidR="006C64B4" w:rsidRPr="002E17AB" w:rsidRDefault="006C64B4">
            <w:pPr>
              <w:rPr>
                <w:szCs w:val="22"/>
              </w:rPr>
            </w:pPr>
            <w:r w:rsidRPr="002E17AB">
              <w:rPr>
                <w:szCs w:val="22"/>
              </w:rPr>
              <w:t xml:space="preserve">9245 Oberbüren </w:t>
            </w:r>
          </w:p>
          <w:p w:rsidR="006C64B4" w:rsidRPr="002E17AB" w:rsidRDefault="006C64B4">
            <w:pPr>
              <w:rPr>
                <w:szCs w:val="22"/>
              </w:rPr>
            </w:pPr>
            <w:r w:rsidRPr="002E17AB">
              <w:rPr>
                <w:szCs w:val="22"/>
              </w:rPr>
              <w:t>Switzerland</w:t>
            </w:r>
          </w:p>
        </w:tc>
      </w:tr>
    </w:tbl>
    <w:p w:rsidR="006C64B4" w:rsidRPr="002E17AB" w:rsidRDefault="006C64B4">
      <w:pPr>
        <w:sectPr w:rsidR="006C64B4" w:rsidRPr="002E17AB">
          <w:headerReference w:type="default" r:id="rId9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6C64B4" w:rsidRPr="00C05B6D" w:rsidRDefault="006C64B4">
      <w:pPr>
        <w:rPr>
          <w:b/>
          <w:sz w:val="28"/>
          <w:szCs w:val="28"/>
          <w:lang w:val="en-US"/>
        </w:rPr>
      </w:pPr>
      <w:bookmarkStart w:id="4" w:name="GO_Bookmark_Toc"/>
      <w:bookmarkEnd w:id="3"/>
      <w:r w:rsidRPr="00C05B6D">
        <w:rPr>
          <w:b/>
          <w:sz w:val="28"/>
          <w:szCs w:val="28"/>
          <w:lang w:val="en-US"/>
        </w:rPr>
        <w:lastRenderedPageBreak/>
        <w:t>Table of contents</w:t>
      </w:r>
    </w:p>
    <w:p w:rsidR="00160383" w:rsidRDefault="006C64B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C05B6D">
        <w:rPr>
          <w:lang w:val="en-US"/>
        </w:rPr>
        <w:fldChar w:fldCharType="begin"/>
      </w:r>
      <w:r w:rsidRPr="00C05B6D">
        <w:rPr>
          <w:lang w:val="en-US"/>
        </w:rPr>
        <w:instrText xml:space="preserve"> TOC \o "1-4" \h \z \u \x</w:instrText>
      </w:r>
      <w:r w:rsidRPr="00C05B6D">
        <w:rPr>
          <w:lang w:val="en-US"/>
        </w:rPr>
        <w:fldChar w:fldCharType="separate"/>
      </w:r>
      <w:hyperlink w:anchor="_Toc342901417" w:history="1">
        <w:r w:rsidR="00160383" w:rsidRPr="00A17CAB">
          <w:rPr>
            <w:rStyle w:val="Hyperlink"/>
            <w:noProof/>
            <w:lang w:val="en-US"/>
          </w:rPr>
          <w:t>1</w:t>
        </w:r>
        <w:r w:rsidR="0016038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60383" w:rsidRPr="00A17CAB">
          <w:rPr>
            <w:rStyle w:val="Hyperlink"/>
            <w:noProof/>
            <w:lang w:val="en-US"/>
          </w:rPr>
          <w:t>Introduction</w:t>
        </w:r>
        <w:r w:rsidR="00160383">
          <w:rPr>
            <w:noProof/>
            <w:webHidden/>
          </w:rPr>
          <w:tab/>
        </w:r>
        <w:r w:rsidR="00160383">
          <w:rPr>
            <w:noProof/>
            <w:webHidden/>
          </w:rPr>
          <w:fldChar w:fldCharType="begin"/>
        </w:r>
        <w:r w:rsidR="00160383">
          <w:rPr>
            <w:noProof/>
            <w:webHidden/>
          </w:rPr>
          <w:instrText xml:space="preserve"> PAGEREF _Toc342901417 \h </w:instrText>
        </w:r>
        <w:r w:rsidR="00160383">
          <w:rPr>
            <w:noProof/>
            <w:webHidden/>
          </w:rPr>
        </w:r>
        <w:r w:rsidR="00160383">
          <w:rPr>
            <w:noProof/>
            <w:webHidden/>
          </w:rPr>
          <w:fldChar w:fldCharType="separate"/>
        </w:r>
        <w:r w:rsidR="00160383">
          <w:rPr>
            <w:noProof/>
            <w:webHidden/>
          </w:rPr>
          <w:t>4</w:t>
        </w:r>
        <w:r w:rsidR="00160383"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18" w:history="1">
        <w:r w:rsidRPr="00A17CAB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19" w:history="1">
        <w:r w:rsidRPr="00A17CAB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Document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0" w:history="1">
        <w:r w:rsidRPr="00A17CAB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Intended Audience and Reading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1" w:history="1">
        <w:r w:rsidRPr="00A17CAB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2" w:history="1">
        <w:r w:rsidRPr="00A17CAB">
          <w:rPr>
            <w:rStyle w:val="Hyperlink"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2901423" w:history="1">
        <w:r w:rsidRPr="00A17CAB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17CAB">
          <w:rPr>
            <w:rStyle w:val="Hyperlink"/>
            <w:noProof/>
            <w:lang w:val="en-US"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4" w:history="1">
        <w:r w:rsidRPr="00A17CAB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5" w:history="1">
        <w:r w:rsidRPr="00A17CAB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Product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6" w:history="1">
        <w:r w:rsidRPr="00A17CAB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User Classes and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7" w:history="1">
        <w:r w:rsidRPr="00A17CAB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Operating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8" w:history="1">
        <w:r w:rsidRPr="00A17CAB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Design and Implementation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29" w:history="1">
        <w:r w:rsidRPr="00A17CAB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User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0" w:history="1">
        <w:r w:rsidRPr="00A17CAB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2901431" w:history="1">
        <w:r w:rsidRPr="00A17CAB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System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2" w:history="1">
        <w:r w:rsidRPr="00A17CAB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System Feature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3" w:history="1">
        <w:r w:rsidRPr="00A17CAB">
          <w:rPr>
            <w:rStyle w:val="Hyperlink"/>
            <w:noProof/>
            <w:lang w:val="en-US"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Description and 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4" w:history="1">
        <w:r w:rsidRPr="00A17CAB">
          <w:rPr>
            <w:rStyle w:val="Hyperlink"/>
            <w:noProof/>
            <w:lang w:val="en-US"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Stimulus/Response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5" w:history="1">
        <w:r w:rsidRPr="00A17CAB">
          <w:rPr>
            <w:rStyle w:val="Hyperlink"/>
            <w:noProof/>
            <w:lang w:val="en-US"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6" w:history="1">
        <w:r w:rsidRPr="00A17CAB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System Feature 2 (and so 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2901437" w:history="1">
        <w:r w:rsidRPr="00A17CAB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17CAB">
          <w:rPr>
            <w:rStyle w:val="Hyperlink"/>
            <w:noProof/>
            <w:lang w:val="en-US"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8" w:history="1">
        <w:r w:rsidRPr="00A17CAB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39" w:history="1">
        <w:r w:rsidRPr="00A17CAB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40" w:history="1">
        <w:r w:rsidRPr="00A17CAB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41" w:history="1">
        <w:r w:rsidRPr="00A17CAB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Communications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2901442" w:history="1">
        <w:r w:rsidRPr="00A17CAB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17CAB">
          <w:rPr>
            <w:rStyle w:val="Hyperlink"/>
            <w:noProof/>
            <w:lang w:val="en-US"/>
          </w:rPr>
          <w:t>Other Nonfunctional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43" w:history="1">
        <w:r w:rsidRPr="00A17CAB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44" w:history="1">
        <w:r w:rsidRPr="00A17CAB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Safety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45" w:history="1">
        <w:r w:rsidRPr="00A17CAB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Security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901446" w:history="1">
        <w:r w:rsidRPr="00A17CAB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CAB">
          <w:rPr>
            <w:rStyle w:val="Hyperlink"/>
            <w:noProof/>
            <w:lang w:val="en-US"/>
          </w:rPr>
          <w:t>Software Quality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0383" w:rsidRDefault="0016038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42901447" w:history="1">
        <w:r w:rsidRPr="00A17CAB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17CAB">
          <w:rPr>
            <w:rStyle w:val="Hyperlink"/>
            <w:noProof/>
            <w:lang w:val="en-US"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_Toc342901447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64B4" w:rsidRPr="00C05B6D" w:rsidRDefault="006C64B4">
      <w:pPr>
        <w:rPr>
          <w:lang w:val="en-US"/>
        </w:rPr>
        <w:sectPr w:rsidR="006C64B4" w:rsidRPr="00C05B6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C05B6D">
        <w:rPr>
          <w:lang w:val="en-US"/>
        </w:rPr>
        <w:fldChar w:fldCharType="end"/>
      </w:r>
    </w:p>
    <w:p w:rsidR="006C64B4" w:rsidRPr="00C05B6D" w:rsidRDefault="006C64B4">
      <w:pPr>
        <w:rPr>
          <w:b/>
          <w:sz w:val="28"/>
          <w:szCs w:val="28"/>
          <w:lang w:val="en-US"/>
        </w:rPr>
      </w:pPr>
      <w:bookmarkStart w:id="5" w:name="GO_Bookmark_History"/>
      <w:bookmarkEnd w:id="4"/>
      <w:r w:rsidRPr="00C05B6D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6C64B4" w:rsidRPr="00C05B6D" w:rsidTr="000D72F2">
        <w:trPr>
          <w:cantSplit/>
        </w:trPr>
        <w:tc>
          <w:tcPr>
            <w:tcW w:w="1134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State</w:t>
            </w:r>
          </w:p>
        </w:tc>
      </w:tr>
      <w:tr w:rsidR="006C64B4" w:rsidRPr="00C05B6D" w:rsidTr="000D72F2">
        <w:trPr>
          <w:cantSplit/>
        </w:trPr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27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</w:tbl>
    <w:p w:rsidR="006C64B4" w:rsidRPr="00C05B6D" w:rsidRDefault="006C64B4">
      <w:pPr>
        <w:rPr>
          <w:lang w:val="en-US"/>
        </w:rPr>
      </w:pPr>
    </w:p>
    <w:p w:rsidR="006C64B4" w:rsidRPr="00C05B6D" w:rsidRDefault="006C64B4">
      <w:pPr>
        <w:rPr>
          <w:b/>
          <w:sz w:val="28"/>
          <w:szCs w:val="28"/>
          <w:lang w:val="en-US"/>
        </w:rPr>
      </w:pPr>
      <w:r w:rsidRPr="00C05B6D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6C64B4" w:rsidRPr="00C05B6D" w:rsidTr="000D72F2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6C64B4" w:rsidRPr="00C05B6D" w:rsidRDefault="006C64B4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Remarks</w:t>
            </w: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>
            <w:pPr>
              <w:rPr>
                <w:szCs w:val="22"/>
                <w:lang w:val="en-US"/>
              </w:rPr>
            </w:pPr>
          </w:p>
        </w:tc>
      </w:tr>
    </w:tbl>
    <w:p w:rsidR="006C64B4" w:rsidRPr="00C05B6D" w:rsidRDefault="006C64B4">
      <w:pPr>
        <w:rPr>
          <w:lang w:val="en-US"/>
        </w:rPr>
      </w:pPr>
    </w:p>
    <w:p w:rsidR="006C64B4" w:rsidRPr="00C05B6D" w:rsidRDefault="006C64B4">
      <w:pPr>
        <w:rPr>
          <w:b/>
          <w:sz w:val="28"/>
          <w:szCs w:val="28"/>
          <w:lang w:val="en-US"/>
        </w:rPr>
      </w:pPr>
      <w:r w:rsidRPr="00C05B6D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6C64B4" w:rsidRPr="00C05B6D" w:rsidTr="000D72F2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6C64B4" w:rsidRPr="00C05B6D" w:rsidRDefault="006C64B4" w:rsidP="000D72F2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6C64B4" w:rsidRPr="00C05B6D" w:rsidRDefault="006C64B4" w:rsidP="000D72F2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6C64B4" w:rsidRPr="00C05B6D" w:rsidRDefault="006C64B4" w:rsidP="000D72F2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6C64B4" w:rsidRPr="00C05B6D" w:rsidRDefault="006C64B4" w:rsidP="000D72F2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6C64B4" w:rsidRPr="00C05B6D" w:rsidRDefault="006C64B4" w:rsidP="000D72F2">
            <w:pPr>
              <w:rPr>
                <w:b/>
                <w:lang w:val="en-US"/>
              </w:rPr>
            </w:pPr>
            <w:r w:rsidRPr="00C05B6D">
              <w:rPr>
                <w:b/>
                <w:lang w:val="en-US"/>
              </w:rPr>
              <w:t>Remarks</w:t>
            </w: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</w:tr>
      <w:tr w:rsidR="006C64B4" w:rsidRPr="00C05B6D" w:rsidTr="000D72F2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6C64B4" w:rsidRPr="00C05B6D" w:rsidRDefault="006C64B4" w:rsidP="000D72F2">
            <w:pPr>
              <w:rPr>
                <w:szCs w:val="22"/>
                <w:lang w:val="en-US"/>
              </w:rPr>
            </w:pPr>
          </w:p>
        </w:tc>
      </w:tr>
    </w:tbl>
    <w:p w:rsidR="006C64B4" w:rsidRPr="00C05B6D" w:rsidRDefault="006C64B4">
      <w:pPr>
        <w:rPr>
          <w:lang w:val="en-US"/>
        </w:rPr>
        <w:sectPr w:rsidR="006C64B4" w:rsidRPr="00C05B6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856CE6" w:rsidRDefault="00856CE6" w:rsidP="002E17AB">
      <w:pPr>
        <w:pStyle w:val="Heading1"/>
      </w:pPr>
      <w:bookmarkStart w:id="6" w:name="_Toc342901417"/>
      <w:bookmarkEnd w:id="5"/>
      <w:r w:rsidRPr="002E17AB">
        <w:lastRenderedPageBreak/>
        <w:t>Introduction</w:t>
      </w:r>
      <w:bookmarkEnd w:id="0"/>
      <w:bookmarkEnd w:id="1"/>
      <w:bookmarkEnd w:id="2"/>
      <w:bookmarkEnd w:id="6"/>
    </w:p>
    <w:p w:rsidR="002E17AB" w:rsidRPr="002E17AB" w:rsidRDefault="002E17AB" w:rsidP="002E17AB"/>
    <w:p w:rsidR="002E17AB" w:rsidRDefault="002E17AB" w:rsidP="002E17AB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3B01DF" w:rsidRDefault="003B01DF" w:rsidP="003B01DF">
      <w:pPr>
        <w:rPr>
          <w:lang w:val="en-US"/>
        </w:rPr>
      </w:pPr>
      <w:r>
        <w:rPr>
          <w:lang w:val="en-US"/>
        </w:rPr>
        <w:t>New stuff to add to the existing architecture</w:t>
      </w:r>
    </w:p>
    <w:p w:rsidR="003B01DF" w:rsidRPr="003B01DF" w:rsidRDefault="003B01DF" w:rsidP="003B01DF">
      <w:pPr>
        <w:rPr>
          <w:lang w:val="en-US"/>
        </w:rPr>
      </w:pPr>
    </w:p>
    <w:p w:rsidR="00EB5F7E" w:rsidRDefault="00EB5F7E" w:rsidP="002E17AB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EB5F7E" w:rsidRDefault="00EB5F7E" w:rsidP="00EB5F7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Refactor </w:t>
      </w:r>
      <w:proofErr w:type="spellStart"/>
      <w:r>
        <w:rPr>
          <w:lang w:val="en-US"/>
        </w:rPr>
        <w:t>Infomedia</w:t>
      </w:r>
      <w:proofErr w:type="spellEnd"/>
      <w:r>
        <w:rPr>
          <w:lang w:val="en-US"/>
        </w:rPr>
        <w:t xml:space="preserve"> code according to review done on day 2 of the workshop</w:t>
      </w:r>
    </w:p>
    <w:p w:rsidR="00EB5F7E" w:rsidRPr="00EB5F7E" w:rsidRDefault="00EB5F7E" w:rsidP="00EB5F7E">
      <w:pPr>
        <w:rPr>
          <w:lang w:val="en-US"/>
        </w:rPr>
      </w:pPr>
      <w:bookmarkStart w:id="7" w:name="_GoBack"/>
      <w:bookmarkEnd w:id="7"/>
    </w:p>
    <w:p w:rsidR="002E17AB" w:rsidRDefault="002E17AB" w:rsidP="002E17AB">
      <w:pPr>
        <w:pStyle w:val="Heading2"/>
        <w:rPr>
          <w:lang w:val="en-US"/>
        </w:rPr>
      </w:pPr>
      <w:r>
        <w:rPr>
          <w:lang w:val="en-US"/>
        </w:rPr>
        <w:t>Composer</w:t>
      </w:r>
    </w:p>
    <w:p w:rsidR="002F2C04" w:rsidRDefault="003B01DF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Pool</w:t>
      </w:r>
    </w:p>
    <w:p w:rsidR="003B01DF" w:rsidRDefault="003B01DF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Video</w:t>
      </w:r>
    </w:p>
    <w:p w:rsidR="00CC331F" w:rsidRDefault="00CC331F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BbCode</w:t>
      </w:r>
    </w:p>
    <w:p w:rsidR="00CC331F" w:rsidRDefault="00CC331F" w:rsidP="00CC331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Image [img=filename.jpg]</w:t>
      </w:r>
    </w:p>
    <w:p w:rsidR="00CC331F" w:rsidRDefault="00CC331F" w:rsidP="00CC331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Video [vid=filename.mpg]</w:t>
      </w:r>
    </w:p>
    <w:p w:rsidR="00CC331F" w:rsidRPr="00EB5F7E" w:rsidRDefault="00CC331F" w:rsidP="00CC331F">
      <w:pPr>
        <w:pStyle w:val="ListParagraph"/>
        <w:numPr>
          <w:ilvl w:val="1"/>
          <w:numId w:val="7"/>
        </w:numPr>
        <w:rPr>
          <w:strike/>
          <w:lang w:val="en-US"/>
        </w:rPr>
      </w:pPr>
      <w:r w:rsidRPr="00F34F44">
        <w:rPr>
          <w:strike/>
          <w:lang w:val="en-US"/>
        </w:rPr>
        <w:t>[LTR] support</w:t>
      </w:r>
    </w:p>
    <w:p w:rsidR="00EB5F7E" w:rsidRPr="00EB5F7E" w:rsidRDefault="00EB5F7E" w:rsidP="00EB5F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Tool to convert infomedia.xml to main.im2 (or inside </w:t>
      </w:r>
      <w:proofErr w:type="spellStart"/>
      <w:r>
        <w:rPr>
          <w:lang w:val="en-US"/>
        </w:rPr>
        <w:t>icenter.Media</w:t>
      </w:r>
      <w:proofErr w:type="spellEnd"/>
      <w:r>
        <w:rPr>
          <w:lang w:val="en-US"/>
        </w:rPr>
        <w:t>)</w:t>
      </w:r>
    </w:p>
    <w:p w:rsidR="004F2C30" w:rsidRPr="004F2C30" w:rsidRDefault="004F2C30" w:rsidP="004F2C30">
      <w:pPr>
        <w:rPr>
          <w:strike/>
          <w:lang w:val="en-US"/>
        </w:rPr>
      </w:pPr>
    </w:p>
    <w:p w:rsidR="002E17AB" w:rsidRDefault="002E17AB" w:rsidP="002E17AB">
      <w:pPr>
        <w:pStyle w:val="Heading2"/>
        <w:rPr>
          <w:lang w:val="en-US"/>
        </w:rPr>
      </w:pPr>
      <w:r>
        <w:rPr>
          <w:lang w:val="en-US"/>
        </w:rPr>
        <w:t>Renderer</w:t>
      </w:r>
    </w:p>
    <w:p w:rsidR="002F2C04" w:rsidRDefault="003B01DF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Video</w:t>
      </w:r>
    </w:p>
    <w:p w:rsidR="003B01DF" w:rsidRDefault="00CC331F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Image &amp; Video in BbCode</w:t>
      </w:r>
    </w:p>
    <w:p w:rsidR="00F34F44" w:rsidRDefault="00F34F44" w:rsidP="002F2C04">
      <w:pPr>
        <w:pStyle w:val="ListParagraph"/>
        <w:numPr>
          <w:ilvl w:val="0"/>
          <w:numId w:val="7"/>
        </w:numPr>
        <w:rPr>
          <w:strike/>
          <w:lang w:val="en-US"/>
        </w:rPr>
      </w:pPr>
      <w:r w:rsidRPr="00F34F44">
        <w:rPr>
          <w:strike/>
          <w:lang w:val="en-US"/>
        </w:rPr>
        <w:t>Support for ticker with [LTR]</w:t>
      </w:r>
    </w:p>
    <w:p w:rsidR="00F34F44" w:rsidRDefault="00F34F44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logging</w:t>
      </w:r>
    </w:p>
    <w:p w:rsidR="00F34F44" w:rsidRDefault="00F34F44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FPS counter (log FPS as well)</w:t>
      </w:r>
    </w:p>
    <w:p w:rsidR="007B174D" w:rsidRDefault="007B174D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 Dual-Head</w:t>
      </w:r>
    </w:p>
    <w:p w:rsidR="008A0ECE" w:rsidRDefault="008A0ECE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options for playing videos in full-screen exclusive mode</w:t>
      </w:r>
    </w:p>
    <w:p w:rsidR="00FC5FF2" w:rsidRDefault="00FC5FF2" w:rsidP="00FC5FF2">
      <w:pPr>
        <w:rPr>
          <w:lang w:val="en-US"/>
        </w:rPr>
      </w:pPr>
    </w:p>
    <w:p w:rsidR="004F2C30" w:rsidRDefault="004F2C30" w:rsidP="004F2C3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QtRenderer</w:t>
      </w:r>
      <w:proofErr w:type="spellEnd"/>
      <w:r>
        <w:rPr>
          <w:lang w:val="en-US"/>
        </w:rPr>
        <w:t xml:space="preserve"> on Linux</w:t>
      </w:r>
    </w:p>
    <w:p w:rsidR="00FC5FF2" w:rsidRPr="00FC5FF2" w:rsidRDefault="00FC5FF2" w:rsidP="00FC5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Chromium under Windows</w:t>
      </w:r>
    </w:p>
    <w:p w:rsidR="00FC5FF2" w:rsidRPr="00FC5FF2" w:rsidRDefault="00FC5FF2" w:rsidP="00FC5FF2">
      <w:pPr>
        <w:rPr>
          <w:lang w:val="en-US"/>
        </w:rPr>
      </w:pPr>
    </w:p>
    <w:p w:rsidR="002E17AB" w:rsidRDefault="002E17AB" w:rsidP="002E17AB">
      <w:pPr>
        <w:pStyle w:val="Heading2"/>
        <w:rPr>
          <w:lang w:val="en-US"/>
        </w:rPr>
      </w:pPr>
      <w:r>
        <w:rPr>
          <w:lang w:val="en-US"/>
        </w:rPr>
        <w:t>Platforms (OS)</w:t>
      </w:r>
    </w:p>
    <w:p w:rsidR="002F2C04" w:rsidRDefault="008A0ECE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sure VNC &amp; TeamViewer is not installed</w:t>
      </w:r>
    </w:p>
    <w:p w:rsidR="005703BE" w:rsidRDefault="005703BE" w:rsidP="002F2C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Figure out how to take advantage of hardware video decoding (DX, XNA, </w:t>
      </w:r>
      <w:r w:rsidR="00F73C40">
        <w:rPr>
          <w:lang w:val="en-US"/>
        </w:rPr>
        <w:t xml:space="preserve">VLC, </w:t>
      </w:r>
      <w:r>
        <w:rPr>
          <w:lang w:val="en-US"/>
        </w:rPr>
        <w:t>…)</w:t>
      </w:r>
    </w:p>
    <w:p w:rsidR="009563E5" w:rsidRDefault="009563E5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DirectXRenderer on XPe</w:t>
      </w:r>
    </w:p>
    <w:p w:rsidR="009563E5" w:rsidRDefault="009563E5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HtmlRenderer on XPe</w:t>
      </w:r>
    </w:p>
    <w:p w:rsidR="009563E5" w:rsidRDefault="00FC5FF2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Protran / Medi under Linux</w:t>
      </w:r>
      <w:r w:rsidR="009563E5" w:rsidRPr="009563E5">
        <w:rPr>
          <w:lang w:val="en-US"/>
        </w:rPr>
        <w:t xml:space="preserve"> </w:t>
      </w:r>
    </w:p>
    <w:p w:rsidR="009563E5" w:rsidRPr="002F2C04" w:rsidRDefault="009563E5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Windows Embedded Standard 8</w:t>
      </w:r>
    </w:p>
    <w:p w:rsidR="009563E5" w:rsidRDefault="009563E5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Windows Embedded Standard </w:t>
      </w:r>
      <w:r>
        <w:rPr>
          <w:lang w:val="en-US"/>
        </w:rPr>
        <w:t>7</w:t>
      </w:r>
    </w:p>
    <w:p w:rsidR="009563E5" w:rsidRDefault="009563E5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XNA on all Windows Platforms</w:t>
      </w:r>
    </w:p>
    <w:p w:rsidR="00F73C40" w:rsidRDefault="00F73C40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Software for composing live streams with dynamic content</w:t>
      </w:r>
    </w:p>
    <w:p w:rsidR="00F73C40" w:rsidRDefault="00F73C40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HtmlRenderer: fix memory / CPU issues after a few pages of IM2</w:t>
      </w:r>
    </w:p>
    <w:p w:rsidR="004F2C30" w:rsidRPr="002F2C04" w:rsidRDefault="004F2C30" w:rsidP="00956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Linux: read-only file system</w:t>
      </w:r>
    </w:p>
    <w:p w:rsidR="002E17AB" w:rsidRPr="002E17AB" w:rsidRDefault="002E17AB" w:rsidP="002E17AB">
      <w:pPr>
        <w:rPr>
          <w:lang w:val="en-US"/>
        </w:rPr>
      </w:pPr>
    </w:p>
    <w:p w:rsidR="00856CE6" w:rsidRPr="00C05B6D" w:rsidRDefault="00856CE6" w:rsidP="00856CE6">
      <w:pPr>
        <w:pStyle w:val="TOCEntry"/>
        <w:rPr>
          <w:rFonts w:ascii="Trebuchet MS" w:hAnsi="Trebuchet MS"/>
        </w:rPr>
      </w:pPr>
      <w:bookmarkStart w:id="8" w:name="_Toc439994696"/>
      <w:bookmarkStart w:id="9" w:name="_Toc26969083"/>
      <w:r w:rsidRPr="00C05B6D">
        <w:rPr>
          <w:rFonts w:ascii="Trebuchet MS" w:hAnsi="Trebuchet MS"/>
        </w:rPr>
        <w:t>Appendix A: Glossary</w:t>
      </w:r>
      <w:bookmarkEnd w:id="8"/>
      <w:bookmarkEnd w:id="9"/>
    </w:p>
    <w:p w:rsidR="00C05B6D" w:rsidRPr="00C05B6D" w:rsidRDefault="00C05B6D">
      <w:pPr>
        <w:rPr>
          <w:lang w:val="en-US"/>
        </w:rPr>
      </w:pPr>
    </w:p>
    <w:sectPr w:rsidR="00C05B6D" w:rsidRPr="00C05B6D" w:rsidSect="000F09A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388" w:rsidRDefault="006D0388">
      <w:r>
        <w:separator/>
      </w:r>
    </w:p>
  </w:endnote>
  <w:endnote w:type="continuationSeparator" w:id="0">
    <w:p w:rsidR="006D0388" w:rsidRDefault="006D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C05B6D" w:rsidRPr="00FD08AF">
      <w:tc>
        <w:tcPr>
          <w:tcW w:w="0" w:type="auto"/>
        </w:tcPr>
        <w:p w:rsidR="00C05B6D" w:rsidRPr="00FD08AF" w:rsidRDefault="00C05B6D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noProof/>
              <w:lang w:val="en-US"/>
            </w:rPr>
            <w:t>Document1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C05B6D" w:rsidRPr="00FD08AF" w:rsidRDefault="00C05B6D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lang w:val="en-US"/>
            </w:rPr>
            <w:t>2012-12-10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C05B6D" w:rsidRPr="00FD08AF" w:rsidRDefault="00C05B6D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F2C30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F2C30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C05B6D" w:rsidRPr="00FD08AF" w:rsidRDefault="00C05B6D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C05B6D" w:rsidRPr="00FD08AF">
      <w:tc>
        <w:tcPr>
          <w:tcW w:w="0" w:type="auto"/>
        </w:tcPr>
        <w:p w:rsidR="00C05B6D" w:rsidRPr="00FD08AF" w:rsidRDefault="00C05B6D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noProof/>
              <w:lang w:val="en-US"/>
            </w:rPr>
            <w:t>Document1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C05B6D" w:rsidRPr="00FD08AF" w:rsidRDefault="00C05B6D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lang w:val="en-US"/>
            </w:rPr>
            <w:t>2012-12-10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C05B6D" w:rsidRPr="00FD08AF" w:rsidRDefault="00C05B6D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F2C30">
            <w:rPr>
              <w:rStyle w:val="PageNumber"/>
              <w:noProof/>
              <w:lang w:val="en-US"/>
            </w:rPr>
            <w:t>3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F2C30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C05B6D" w:rsidRPr="00FD08AF" w:rsidRDefault="00C05B6D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C05B6D" w:rsidRPr="00FD08AF" w:rsidTr="00211797">
      <w:tc>
        <w:tcPr>
          <w:tcW w:w="0" w:type="auto"/>
        </w:tcPr>
        <w:p w:rsidR="00C05B6D" w:rsidRPr="00FD08AF" w:rsidRDefault="00C05B6D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noProof/>
              <w:lang w:val="en-US"/>
            </w:rPr>
            <w:t>Document1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C05B6D" w:rsidRPr="00FD08AF" w:rsidRDefault="00C05B6D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lang w:val="en-US"/>
            </w:rPr>
            <w:t>2012-12-10 / WES,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C05B6D" w:rsidRPr="00FD08AF" w:rsidRDefault="00C05B6D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EB5F7E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EB5F7E">
            <w:rPr>
              <w:rStyle w:val="PageNumber"/>
              <w:noProof/>
              <w:lang w:val="en-US"/>
            </w:rPr>
            <w:t>4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C05B6D" w:rsidRPr="00FD08AF" w:rsidRDefault="00C05B6D" w:rsidP="00FD08AF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388" w:rsidRDefault="006D0388">
      <w:r>
        <w:separator/>
      </w:r>
    </w:p>
  </w:footnote>
  <w:footnote w:type="continuationSeparator" w:id="0">
    <w:p w:rsidR="006D0388" w:rsidRDefault="006D0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05B6D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C05B6D" w:rsidRPr="00FD08AF" w:rsidRDefault="00160383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21766A8A" wp14:editId="56E1E2A2">
                <wp:extent cx="904875" cy="266700"/>
                <wp:effectExtent l="0" t="0" r="9525" b="0"/>
                <wp:docPr id="1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C05B6D" w:rsidRPr="00FD08AF" w:rsidRDefault="00C05B6D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="00160383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160383">
            <w:rPr>
              <w:rFonts w:ascii="Frutiger 57Cn" w:hAnsi="Frutiger 57Cn"/>
              <w:b/>
              <w:szCs w:val="22"/>
              <w:lang w:val="en-US"/>
            </w:rPr>
            <w:t>Infomedia</w:t>
          </w:r>
          <w:proofErr w:type="spellEnd"/>
          <w:r w:rsidR="00160383">
            <w:rPr>
              <w:rFonts w:ascii="Frutiger 57Cn" w:hAnsi="Frutiger 57Cn"/>
              <w:b/>
              <w:szCs w:val="22"/>
              <w:lang w:val="en-US"/>
            </w:rPr>
            <w:t xml:space="preserve"> 2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="00160383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160383">
            <w:rPr>
              <w:rFonts w:ascii="Frutiger 57Cn" w:hAnsi="Frutiger 57Cn"/>
              <w:b/>
              <w:szCs w:val="22"/>
              <w:lang w:val="en-US"/>
            </w:rPr>
            <w:t>Software Architecture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05B6D" w:rsidRPr="00FD08AF">
      <w:trPr>
        <w:jc w:val="center"/>
      </w:trPr>
      <w:tc>
        <w:tcPr>
          <w:tcW w:w="1701" w:type="dxa"/>
          <w:vMerge/>
        </w:tcPr>
        <w:p w:rsidR="00C05B6D" w:rsidRPr="00FD08AF" w:rsidRDefault="00C05B6D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C05B6D" w:rsidRPr="00FD08AF" w:rsidRDefault="00C05B6D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lang w:val="en-US"/>
            </w:rPr>
            <w:t>Requirement Specification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 w:rsidR="00160383">
            <w:rPr>
              <w:lang w:val="en-US"/>
            </w:rPr>
            <w:t>Draft</w:t>
          </w:r>
          <w:r w:rsidRPr="00FD08AF">
            <w:rPr>
              <w:lang w:val="en-US"/>
            </w:rPr>
            <w:fldChar w:fldCharType="end"/>
          </w:r>
        </w:p>
      </w:tc>
    </w:tr>
  </w:tbl>
  <w:p w:rsidR="00C05B6D" w:rsidRPr="00FD08AF" w:rsidRDefault="00C05B6D">
    <w:pPr>
      <w:pStyle w:val="Header"/>
      <w:jc w:val="right"/>
      <w:rPr>
        <w:lang w:val="en-US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05B6D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C05B6D" w:rsidRPr="00FD08AF" w:rsidRDefault="00160383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2C04B07" wp14:editId="160B0DC8">
                <wp:extent cx="904875" cy="266700"/>
                <wp:effectExtent l="0" t="0" r="9525" b="0"/>
                <wp:docPr id="6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C05B6D" w:rsidRPr="00FD08AF" w:rsidRDefault="00C05B6D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="00160383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160383">
            <w:rPr>
              <w:rFonts w:ascii="Frutiger 57Cn" w:hAnsi="Frutiger 57Cn"/>
              <w:b/>
              <w:szCs w:val="22"/>
              <w:lang w:val="en-US"/>
            </w:rPr>
            <w:t>Infomedia</w:t>
          </w:r>
          <w:proofErr w:type="spellEnd"/>
          <w:r w:rsidR="00160383">
            <w:rPr>
              <w:rFonts w:ascii="Frutiger 57Cn" w:hAnsi="Frutiger 57Cn"/>
              <w:b/>
              <w:szCs w:val="22"/>
              <w:lang w:val="en-US"/>
            </w:rPr>
            <w:t xml:space="preserve"> 2, Software Architecture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05B6D" w:rsidRPr="00FD08AF">
      <w:trPr>
        <w:jc w:val="center"/>
      </w:trPr>
      <w:tc>
        <w:tcPr>
          <w:tcW w:w="1701" w:type="dxa"/>
          <w:vMerge/>
        </w:tcPr>
        <w:p w:rsidR="00C05B6D" w:rsidRPr="00FD08AF" w:rsidRDefault="00C05B6D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C05B6D" w:rsidRPr="00000EEB" w:rsidRDefault="00C05B6D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160383">
            <w:rPr>
              <w:szCs w:val="22"/>
              <w:lang w:val="en-US"/>
            </w:rPr>
            <w:t>Requirement Specification,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C05B6D" w:rsidRPr="00FD08AF" w:rsidRDefault="00C05B6D">
    <w:pPr>
      <w:pStyle w:val="Header"/>
      <w:jc w:val="right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05B6D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C05B6D" w:rsidRPr="00FD08AF" w:rsidRDefault="00160383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11C7B03" wp14:editId="7CA7F542">
                <wp:extent cx="904875" cy="266700"/>
                <wp:effectExtent l="0" t="0" r="9525" b="0"/>
                <wp:docPr id="7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C05B6D" w:rsidRPr="00FD08AF" w:rsidRDefault="00C05B6D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="00160383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160383">
            <w:rPr>
              <w:rFonts w:ascii="Frutiger 57Cn" w:hAnsi="Frutiger 57Cn"/>
              <w:b/>
              <w:szCs w:val="22"/>
              <w:lang w:val="en-US"/>
            </w:rPr>
            <w:t>Infomedia</w:t>
          </w:r>
          <w:proofErr w:type="spellEnd"/>
          <w:r w:rsidR="00160383">
            <w:rPr>
              <w:rFonts w:ascii="Frutiger 57Cn" w:hAnsi="Frutiger 57Cn"/>
              <w:b/>
              <w:szCs w:val="22"/>
              <w:lang w:val="en-US"/>
            </w:rPr>
            <w:t xml:space="preserve"> 2, Software Architecture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05B6D" w:rsidRPr="00FD08AF">
      <w:trPr>
        <w:jc w:val="center"/>
      </w:trPr>
      <w:tc>
        <w:tcPr>
          <w:tcW w:w="1701" w:type="dxa"/>
          <w:vMerge/>
        </w:tcPr>
        <w:p w:rsidR="00C05B6D" w:rsidRPr="00FD08AF" w:rsidRDefault="00C05B6D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C05B6D" w:rsidRPr="00000EEB" w:rsidRDefault="00C05B6D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160383">
            <w:rPr>
              <w:szCs w:val="22"/>
              <w:lang w:val="en-US"/>
            </w:rPr>
            <w:t>Requirement Specification,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C05B6D" w:rsidRPr="00FD08AF" w:rsidRDefault="00C05B6D">
    <w:pPr>
      <w:pStyle w:val="Header"/>
      <w:jc w:val="right"/>
      <w:rPr>
        <w:lang w:val="en-US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B6D" w:rsidRDefault="00C05B6D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C05B6D" w:rsidRPr="00FD08AF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C05B6D" w:rsidRPr="00FD08AF" w:rsidRDefault="00160383" w:rsidP="00C862CE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>
                <wp:extent cx="904875" cy="266700"/>
                <wp:effectExtent l="0" t="0" r="9525" b="0"/>
                <wp:docPr id="8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C05B6D" w:rsidRPr="00FD08AF" w:rsidRDefault="00C05B6D" w:rsidP="00C862CE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="00160383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160383">
            <w:rPr>
              <w:rFonts w:ascii="Frutiger 57Cn" w:hAnsi="Frutiger 57Cn"/>
              <w:b/>
              <w:szCs w:val="22"/>
              <w:lang w:val="en-US"/>
            </w:rPr>
            <w:t>Infomedia</w:t>
          </w:r>
          <w:proofErr w:type="spellEnd"/>
          <w:r w:rsidR="00160383">
            <w:rPr>
              <w:rFonts w:ascii="Frutiger 57Cn" w:hAnsi="Frutiger 57Cn"/>
              <w:b/>
              <w:szCs w:val="22"/>
              <w:lang w:val="en-US"/>
            </w:rPr>
            <w:t xml:space="preserve"> 2, Software Architecture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C05B6D" w:rsidRPr="00FD08AF" w:rsidTr="00914BA5">
      <w:trPr>
        <w:jc w:val="center"/>
      </w:trPr>
      <w:tc>
        <w:tcPr>
          <w:tcW w:w="1701" w:type="dxa"/>
          <w:vMerge/>
        </w:tcPr>
        <w:p w:rsidR="00C05B6D" w:rsidRPr="00FD08AF" w:rsidRDefault="00C05B6D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C05B6D" w:rsidRPr="00B7037B" w:rsidRDefault="00C05B6D" w:rsidP="00C862CE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160383">
            <w:rPr>
              <w:szCs w:val="22"/>
              <w:lang w:val="en-US"/>
            </w:rPr>
            <w:t>Requirement Specification,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C05B6D" w:rsidRPr="00FD08AF" w:rsidRDefault="00C05B6D" w:rsidP="000F09A1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97F0B05"/>
    <w:multiLevelType w:val="hybridMultilevel"/>
    <w:tmpl w:val="7BA02A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D6D3D"/>
    <w:multiLevelType w:val="hybridMultilevel"/>
    <w:tmpl w:val="F32473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33F01"/>
    <w:multiLevelType w:val="hybridMultilevel"/>
    <w:tmpl w:val="741E4738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83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9113D"/>
    <w:rsid w:val="00093D0A"/>
    <w:rsid w:val="000A2377"/>
    <w:rsid w:val="000A285A"/>
    <w:rsid w:val="000A74B0"/>
    <w:rsid w:val="000B3DCE"/>
    <w:rsid w:val="000C22F0"/>
    <w:rsid w:val="000D66F3"/>
    <w:rsid w:val="000D72F2"/>
    <w:rsid w:val="000E6770"/>
    <w:rsid w:val="000F09A1"/>
    <w:rsid w:val="000F26B8"/>
    <w:rsid w:val="000F4412"/>
    <w:rsid w:val="000F5D43"/>
    <w:rsid w:val="00115371"/>
    <w:rsid w:val="001154D3"/>
    <w:rsid w:val="00116ABF"/>
    <w:rsid w:val="0012506D"/>
    <w:rsid w:val="00141EB6"/>
    <w:rsid w:val="00144C28"/>
    <w:rsid w:val="00144F31"/>
    <w:rsid w:val="001451BA"/>
    <w:rsid w:val="00151CA3"/>
    <w:rsid w:val="00157CA7"/>
    <w:rsid w:val="00160383"/>
    <w:rsid w:val="00164BC5"/>
    <w:rsid w:val="00165F3D"/>
    <w:rsid w:val="00172621"/>
    <w:rsid w:val="00185E1A"/>
    <w:rsid w:val="0019429F"/>
    <w:rsid w:val="00197622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310F8"/>
    <w:rsid w:val="00235CB6"/>
    <w:rsid w:val="00236A80"/>
    <w:rsid w:val="002530C8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17AB"/>
    <w:rsid w:val="002E2B2C"/>
    <w:rsid w:val="002E2E99"/>
    <w:rsid w:val="002E6541"/>
    <w:rsid w:val="002F13D1"/>
    <w:rsid w:val="002F2C04"/>
    <w:rsid w:val="003227F5"/>
    <w:rsid w:val="00326E17"/>
    <w:rsid w:val="003366EE"/>
    <w:rsid w:val="00340568"/>
    <w:rsid w:val="003438AC"/>
    <w:rsid w:val="003552E4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01DF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5C3C"/>
    <w:rsid w:val="004961AA"/>
    <w:rsid w:val="004C122E"/>
    <w:rsid w:val="004C15AD"/>
    <w:rsid w:val="004D1587"/>
    <w:rsid w:val="004E2C77"/>
    <w:rsid w:val="004E3029"/>
    <w:rsid w:val="004E5C85"/>
    <w:rsid w:val="004E6F2F"/>
    <w:rsid w:val="004F2C30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03BE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41D"/>
    <w:rsid w:val="005D2938"/>
    <w:rsid w:val="005D2AE9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4B4"/>
    <w:rsid w:val="006C6EA7"/>
    <w:rsid w:val="006D0095"/>
    <w:rsid w:val="006D0388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62A1A"/>
    <w:rsid w:val="0077204A"/>
    <w:rsid w:val="00774B13"/>
    <w:rsid w:val="007762CD"/>
    <w:rsid w:val="00777B45"/>
    <w:rsid w:val="00791CF9"/>
    <w:rsid w:val="007A5F6F"/>
    <w:rsid w:val="007B174D"/>
    <w:rsid w:val="007B1BBE"/>
    <w:rsid w:val="007B3595"/>
    <w:rsid w:val="007C1802"/>
    <w:rsid w:val="007E2211"/>
    <w:rsid w:val="007F753D"/>
    <w:rsid w:val="00837EBB"/>
    <w:rsid w:val="008477C7"/>
    <w:rsid w:val="00856CE6"/>
    <w:rsid w:val="00873199"/>
    <w:rsid w:val="00885A03"/>
    <w:rsid w:val="008863EE"/>
    <w:rsid w:val="008912C1"/>
    <w:rsid w:val="008A0ECE"/>
    <w:rsid w:val="008A3D5B"/>
    <w:rsid w:val="008A5859"/>
    <w:rsid w:val="008B3A7D"/>
    <w:rsid w:val="008C69AD"/>
    <w:rsid w:val="008E1468"/>
    <w:rsid w:val="009111F1"/>
    <w:rsid w:val="00912989"/>
    <w:rsid w:val="00914BA5"/>
    <w:rsid w:val="009435AD"/>
    <w:rsid w:val="00951DFE"/>
    <w:rsid w:val="00954C44"/>
    <w:rsid w:val="0095559B"/>
    <w:rsid w:val="009563E5"/>
    <w:rsid w:val="0097463E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05B6D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C331F"/>
    <w:rsid w:val="00CD04D8"/>
    <w:rsid w:val="00CE00BB"/>
    <w:rsid w:val="00CF16A0"/>
    <w:rsid w:val="00D13091"/>
    <w:rsid w:val="00D22BE0"/>
    <w:rsid w:val="00D23C1D"/>
    <w:rsid w:val="00D24A06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B054D"/>
    <w:rsid w:val="00EB1A6E"/>
    <w:rsid w:val="00EB4904"/>
    <w:rsid w:val="00EB5F7E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34F44"/>
    <w:rsid w:val="00F41D8B"/>
    <w:rsid w:val="00F43EA4"/>
    <w:rsid w:val="00F47B3F"/>
    <w:rsid w:val="00F55D3D"/>
    <w:rsid w:val="00F55F3A"/>
    <w:rsid w:val="00F57167"/>
    <w:rsid w:val="00F659B4"/>
    <w:rsid w:val="00F73C40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5FF2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50E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customStyle="1" w:styleId="TOCEntry">
    <w:name w:val="TOCEntry"/>
    <w:basedOn w:val="Normal"/>
    <w:rsid w:val="00856CE6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  <w:lang w:val="en-US" w:eastAsia="en-US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customStyle="1" w:styleId="level3text">
    <w:name w:val="level 3 text"/>
    <w:basedOn w:val="Normal"/>
    <w:rsid w:val="00856CE6"/>
    <w:pPr>
      <w:spacing w:line="220" w:lineRule="exact"/>
      <w:ind w:left="1350" w:hanging="716"/>
    </w:pPr>
    <w:rPr>
      <w:rFonts w:ascii="Arial" w:eastAsia="Times New Roman" w:hAnsi="Arial"/>
      <w:i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2E1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customStyle="1" w:styleId="TOCEntry">
    <w:name w:val="TOCEntry"/>
    <w:basedOn w:val="Normal"/>
    <w:rsid w:val="00856CE6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  <w:lang w:val="en-US" w:eastAsia="en-US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paragraph" w:customStyle="1" w:styleId="level3text">
    <w:name w:val="level 3 text"/>
    <w:basedOn w:val="Normal"/>
    <w:rsid w:val="00856CE6"/>
    <w:pPr>
      <w:spacing w:line="220" w:lineRule="exact"/>
      <w:ind w:left="1350" w:hanging="716"/>
    </w:pPr>
    <w:rPr>
      <w:rFonts w:ascii="Arial" w:eastAsia="Times New Roman" w:hAnsi="Arial"/>
      <w:i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2E17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1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Requirement%20Specification/Gorba_RS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Gorba_RS_DOC_EN.dot</Template>
  <TotalTime>0</TotalTime>
  <Pages>4</Pages>
  <Words>662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4827</CharactersWithSpaces>
  <SharedDoc>false</SharedDoc>
  <HLinks>
    <vt:vector size="186" baseType="variant">
      <vt:variant>
        <vt:i4>1441843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_Toc309117873</vt:lpwstr>
      </vt:variant>
      <vt:variant>
        <vt:i4>1441843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_Toc309117872</vt:lpwstr>
      </vt:variant>
      <vt:variant>
        <vt:i4>1441843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_Toc309117871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_Toc309117870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_Toc309117869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_Toc309117868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_Toc309117867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_Toc309117866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_Toc309117865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_Toc309117864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_Toc309117863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_Toc309117862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_Toc309117861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_Toc309117860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_Toc309117859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_Toc309117858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_Toc309117857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_Toc309117856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_Toc309117855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_Toc309117854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_Toc309117853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_Toc309117852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_Toc309117851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_Toc309117850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_Toc309117849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_Toc309117848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_Toc309117847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_Toc309117846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_Toc309117845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_Toc309117844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Samuel</dc:creator>
  <cp:lastModifiedBy>Weibel Samuel</cp:lastModifiedBy>
  <cp:revision>12</cp:revision>
  <cp:lastPrinted>2010-11-05T10:30:00Z</cp:lastPrinted>
  <dcterms:created xsi:type="dcterms:W3CDTF">2012-12-10T10:13:00Z</dcterms:created>
  <dcterms:modified xsi:type="dcterms:W3CDTF">2012-12-10T13:06:00Z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/>
  </property>
  <property fmtid="{D5CDD505-2E9C-101B-9397-08002B2CF9AE}" pid="3" name="GO_Author">
    <vt:lpwstr>WES</vt:lpwstr>
  </property>
  <property fmtid="{D5CDD505-2E9C-101B-9397-08002B2CF9AE}" pid="4" name="GO_Project">
    <vt:lpwstr>Infomedia 2</vt:lpwstr>
  </property>
  <property fmtid="{D5CDD505-2E9C-101B-9397-08002B2CF9AE}" pid="5" name="GO_DocType">
    <vt:lpwstr>Requirement Specification</vt:lpwstr>
  </property>
  <property fmtid="{D5CDD505-2E9C-101B-9397-08002B2CF9AE}" pid="6" name="GO_Title">
    <vt:lpwstr>Software Architecture</vt:lpwstr>
  </property>
  <property fmtid="{D5CDD505-2E9C-101B-9397-08002B2CF9AE}" pid="7" name="GO_Subject">
    <vt:lpwstr/>
  </property>
  <property fmtid="{D5CDD505-2E9C-101B-9397-08002B2CF9AE}" pid="8" name="GO_CreationDate">
    <vt:lpwstr>2012-12-10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Infomedia 2, Software Architecture</vt:lpwstr>
  </property>
  <property fmtid="{D5CDD505-2E9C-101B-9397-08002B2CF9AE}" pid="13" name="GO_Header2">
    <vt:lpwstr>Requirement Specification, Draft</vt:lpwstr>
  </property>
  <property fmtid="{D5CDD505-2E9C-101B-9397-08002B2CF9AE}" pid="14" name="GO_Footer">
    <vt:lpwstr>2012-12-10 / WES, Internal use only</vt:lpwstr>
  </property>
  <property fmtid="{D5CDD505-2E9C-101B-9397-08002B2CF9AE}" pid="15" name="GO_Repository">
    <vt:lpwstr/>
  </property>
</Properties>
</file>