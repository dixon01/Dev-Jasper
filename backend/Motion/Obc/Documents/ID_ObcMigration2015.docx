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A5" w:rsidRPr="00674670" w:rsidRDefault="00EA33A5">
      <w:pPr>
        <w:rPr>
          <w:lang w:val="en-US"/>
        </w:rPr>
      </w:pPr>
      <w:bookmarkStart w:id="0" w:name="GO_Bookmark_FirstPage"/>
      <w:bookmarkStart w:id="1" w:name="_Toc293598981"/>
      <w:bookmarkStart w:id="2" w:name="_Toc293599001"/>
      <w:bookmarkStart w:id="3" w:name="_Toc293599022"/>
      <w:bookmarkStart w:id="4" w:name="_Toc293599103"/>
      <w:bookmarkStart w:id="5" w:name="_Toc293599417"/>
      <w:bookmarkStart w:id="6" w:name="_Toc293599443"/>
      <w:bookmarkStart w:id="7" w:name="_Toc293599474"/>
      <w:bookmarkStart w:id="8" w:name="_Toc293599632"/>
      <w:bookmarkStart w:id="9" w:name="_Toc293599734"/>
      <w:bookmarkStart w:id="10" w:name="_Toc293605510"/>
      <w:r w:rsidRPr="00674670"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3A5" w:rsidRPr="00674670" w:rsidRDefault="00EA33A5">
      <w:pPr>
        <w:rPr>
          <w:lang w:val="en-US"/>
        </w:rPr>
      </w:pPr>
    </w:p>
    <w:p w:rsidR="00EA33A5" w:rsidRPr="00674670" w:rsidRDefault="00EA33A5">
      <w:pPr>
        <w:rPr>
          <w:lang w:val="en-US"/>
        </w:rPr>
      </w:pPr>
    </w:p>
    <w:p w:rsidR="00EA33A5" w:rsidRPr="00674670" w:rsidRDefault="00EA33A5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8649"/>
      </w:tblGrid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b/>
                <w:sz w:val="56"/>
                <w:szCs w:val="56"/>
                <w:lang w:val="en-US"/>
              </w:rPr>
            </w:pPr>
            <w:r w:rsidRPr="00EA33A5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EA33A5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EA33A5">
              <w:rPr>
                <w:b/>
                <w:sz w:val="56"/>
                <w:szCs w:val="56"/>
                <w:lang w:val="en-US"/>
              </w:rPr>
              <w:fldChar w:fldCharType="separate"/>
            </w:r>
            <w:r>
              <w:rPr>
                <w:b/>
                <w:sz w:val="56"/>
                <w:szCs w:val="56"/>
                <w:lang w:val="en-US"/>
              </w:rPr>
              <w:t>imotion</w:t>
            </w:r>
            <w:r w:rsidRPr="00EA33A5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A33A5" w:rsidRPr="00EA33A5" w:rsidTr="00EA33A5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b/>
                <w:szCs w:val="22"/>
                <w:lang w:val="en-US"/>
              </w:rPr>
            </w:pP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sz w:val="56"/>
                <w:szCs w:val="56"/>
                <w:lang w:val="en-US"/>
              </w:rPr>
            </w:pPr>
            <w:r w:rsidRPr="00EA33A5">
              <w:rPr>
                <w:sz w:val="56"/>
                <w:szCs w:val="56"/>
                <w:lang w:val="en-US"/>
              </w:rPr>
              <w:fldChar w:fldCharType="begin"/>
            </w:r>
            <w:r w:rsidRPr="00EA33A5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EA33A5">
              <w:rPr>
                <w:sz w:val="56"/>
                <w:szCs w:val="56"/>
                <w:lang w:val="en-US"/>
              </w:rPr>
              <w:fldChar w:fldCharType="separate"/>
            </w:r>
            <w:proofErr w:type="spellStart"/>
            <w:r>
              <w:rPr>
                <w:sz w:val="56"/>
                <w:szCs w:val="56"/>
                <w:lang w:val="en-US"/>
              </w:rPr>
              <w:t>OnBoard</w:t>
            </w:r>
            <w:proofErr w:type="spellEnd"/>
            <w:r>
              <w:rPr>
                <w:sz w:val="56"/>
                <w:szCs w:val="56"/>
                <w:lang w:val="en-US"/>
              </w:rPr>
              <w:t xml:space="preserve"> Computer</w:t>
            </w:r>
            <w:r w:rsidRPr="00EA33A5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A33A5" w:rsidRPr="00EA33A5" w:rsidTr="00EA33A5">
        <w:trPr>
          <w:trHeight w:val="284"/>
        </w:trPr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sz w:val="56"/>
                <w:szCs w:val="56"/>
                <w:lang w:val="en-US"/>
              </w:rPr>
            </w:pPr>
            <w:r w:rsidRPr="00EA33A5">
              <w:rPr>
                <w:sz w:val="56"/>
                <w:szCs w:val="56"/>
                <w:lang w:val="en-US"/>
              </w:rPr>
              <w:fldChar w:fldCharType="begin"/>
            </w:r>
            <w:r w:rsidRPr="00EA33A5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EA33A5">
              <w:rPr>
                <w:sz w:val="56"/>
                <w:szCs w:val="56"/>
                <w:lang w:val="en-US"/>
              </w:rPr>
              <w:fldChar w:fldCharType="separate"/>
            </w:r>
            <w:r>
              <w:rPr>
                <w:sz w:val="56"/>
                <w:szCs w:val="56"/>
                <w:lang w:val="en-US"/>
              </w:rPr>
              <w:t>Migration 2015</w:t>
            </w:r>
            <w:r w:rsidRPr="00EA33A5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A33A5" w:rsidRPr="00EA33A5" w:rsidTr="00EA33A5">
        <w:trPr>
          <w:trHeight w:val="284"/>
        </w:trPr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sz w:val="56"/>
                <w:szCs w:val="56"/>
                <w:lang w:val="en-US"/>
              </w:rPr>
            </w:pPr>
            <w:r w:rsidRPr="00EA33A5">
              <w:rPr>
                <w:sz w:val="56"/>
                <w:szCs w:val="56"/>
                <w:lang w:val="en-US"/>
              </w:rPr>
              <w:fldChar w:fldCharType="begin"/>
            </w:r>
            <w:r w:rsidRPr="00EA33A5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EA33A5">
              <w:rPr>
                <w:sz w:val="56"/>
                <w:szCs w:val="56"/>
                <w:lang w:val="en-US"/>
              </w:rPr>
              <w:fldChar w:fldCharType="separate"/>
            </w:r>
            <w:r>
              <w:rPr>
                <w:sz w:val="56"/>
                <w:szCs w:val="56"/>
                <w:lang w:val="en-US"/>
              </w:rPr>
              <w:t>Implementation Document</w:t>
            </w:r>
            <w:r w:rsidRPr="00EA33A5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A33A5" w:rsidRPr="00EA33A5" w:rsidTr="00EA33A5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 w:rsidP="00EA33A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EA33A5">
              <w:rPr>
                <w:szCs w:val="22"/>
                <w:lang w:val="en-US"/>
              </w:rPr>
              <w:t>Version:</w:t>
            </w:r>
            <w:r w:rsidRPr="00EA33A5">
              <w:rPr>
                <w:szCs w:val="22"/>
                <w:lang w:val="en-US"/>
              </w:rPr>
              <w:tab/>
            </w:r>
            <w:r w:rsidRPr="00EA33A5">
              <w:rPr>
                <w:szCs w:val="22"/>
                <w:lang w:val="en-US"/>
              </w:rPr>
              <w:fldChar w:fldCharType="begin"/>
            </w:r>
            <w:r w:rsidRPr="00EA33A5">
              <w:rPr>
                <w:szCs w:val="22"/>
                <w:lang w:val="en-US"/>
              </w:rPr>
              <w:instrText xml:space="preserve"> DOCPROPERTY  GO_Version  \* CHARFORMAT</w:instrText>
            </w:r>
            <w:r w:rsidRPr="00EA33A5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0.1</w:t>
            </w:r>
            <w:r w:rsidRPr="00EA33A5">
              <w:rPr>
                <w:szCs w:val="22"/>
                <w:lang w:val="en-US"/>
              </w:rPr>
              <w:fldChar w:fldCharType="end"/>
            </w: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 w:rsidP="00EA33A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EA33A5">
              <w:rPr>
                <w:szCs w:val="22"/>
                <w:lang w:val="en-US"/>
              </w:rPr>
              <w:t>State:</w:t>
            </w:r>
            <w:r w:rsidRPr="00EA33A5">
              <w:rPr>
                <w:szCs w:val="22"/>
                <w:lang w:val="en-US"/>
              </w:rPr>
              <w:tab/>
            </w:r>
            <w:r w:rsidRPr="00EA33A5">
              <w:rPr>
                <w:szCs w:val="22"/>
                <w:lang w:val="en-US"/>
              </w:rPr>
              <w:fldChar w:fldCharType="begin"/>
            </w:r>
            <w:r w:rsidRPr="00EA33A5">
              <w:rPr>
                <w:szCs w:val="22"/>
                <w:lang w:val="en-US"/>
              </w:rPr>
              <w:instrText xml:space="preserve"> DOCPROPERTY  GO_State  \* CHARFORMAT</w:instrText>
            </w:r>
            <w:r w:rsidRPr="00EA33A5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Draft</w:t>
            </w:r>
            <w:r w:rsidRPr="00EA33A5">
              <w:rPr>
                <w:szCs w:val="22"/>
                <w:lang w:val="en-US"/>
              </w:rPr>
              <w:fldChar w:fldCharType="end"/>
            </w: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 w:rsidP="00EA33A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EA33A5">
              <w:rPr>
                <w:szCs w:val="22"/>
                <w:lang w:val="en-US"/>
              </w:rPr>
              <w:t>Classification:</w:t>
            </w:r>
            <w:r w:rsidRPr="00EA33A5">
              <w:rPr>
                <w:szCs w:val="22"/>
                <w:lang w:val="en-US"/>
              </w:rPr>
              <w:tab/>
            </w:r>
            <w:r w:rsidRPr="00EA33A5">
              <w:rPr>
                <w:szCs w:val="22"/>
                <w:lang w:val="en-US"/>
              </w:rPr>
              <w:fldChar w:fldCharType="begin"/>
            </w:r>
            <w:r w:rsidRPr="00EA33A5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EA33A5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Internal use only</w:t>
            </w:r>
            <w:r w:rsidRPr="00EA33A5">
              <w:rPr>
                <w:szCs w:val="22"/>
                <w:lang w:val="en-US"/>
              </w:rPr>
              <w:fldChar w:fldCharType="end"/>
            </w: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 w:rsidP="00EA33A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EA33A5">
              <w:rPr>
                <w:szCs w:val="22"/>
                <w:lang w:val="en-US"/>
              </w:rPr>
              <w:t>Author:</w:t>
            </w:r>
            <w:r w:rsidRPr="00EA33A5">
              <w:rPr>
                <w:szCs w:val="22"/>
                <w:lang w:val="en-US"/>
              </w:rPr>
              <w:tab/>
            </w:r>
            <w:r w:rsidRPr="00EA33A5">
              <w:rPr>
                <w:szCs w:val="22"/>
                <w:lang w:val="en-US"/>
              </w:rPr>
              <w:fldChar w:fldCharType="begin"/>
            </w:r>
            <w:r w:rsidRPr="00EA33A5">
              <w:rPr>
                <w:szCs w:val="22"/>
                <w:lang w:val="en-US"/>
              </w:rPr>
              <w:instrText xml:space="preserve"> DOCPROPERTY  GO_Author  \* CHARFORMAT</w:instrText>
            </w:r>
            <w:r w:rsidRPr="00EA33A5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WES</w:t>
            </w:r>
            <w:r w:rsidRPr="00EA33A5">
              <w:rPr>
                <w:szCs w:val="22"/>
                <w:lang w:val="en-US"/>
              </w:rPr>
              <w:fldChar w:fldCharType="end"/>
            </w: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 w:rsidP="00EA33A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EA33A5">
              <w:rPr>
                <w:szCs w:val="22"/>
                <w:lang w:val="en-US"/>
              </w:rPr>
              <w:t>Creation date:</w:t>
            </w:r>
            <w:r w:rsidRPr="00EA33A5">
              <w:rPr>
                <w:szCs w:val="22"/>
                <w:lang w:val="en-US"/>
              </w:rPr>
              <w:tab/>
            </w:r>
            <w:r w:rsidRPr="00EA33A5">
              <w:rPr>
                <w:szCs w:val="22"/>
                <w:lang w:val="en-US"/>
              </w:rPr>
              <w:fldChar w:fldCharType="begin"/>
            </w:r>
            <w:r w:rsidRPr="00EA33A5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EA33A5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2015-07-01</w:t>
            </w:r>
            <w:r w:rsidRPr="00EA33A5">
              <w:rPr>
                <w:szCs w:val="22"/>
                <w:lang w:val="en-US"/>
              </w:rPr>
              <w:fldChar w:fldCharType="end"/>
            </w:r>
          </w:p>
        </w:tc>
      </w:tr>
      <w:tr w:rsidR="00EA33A5" w:rsidRPr="00EA33A5" w:rsidTr="00EA33A5">
        <w:trPr>
          <w:trHeight w:val="1134"/>
        </w:trPr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EA33A5" w:rsidRDefault="00EA33A5" w:rsidP="00EA33A5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EA33A5">
              <w:rPr>
                <w:szCs w:val="22"/>
                <w:lang w:val="en-US"/>
              </w:rPr>
              <w:t>Repository:</w:t>
            </w:r>
            <w:r w:rsidRPr="00EA33A5">
              <w:rPr>
                <w:szCs w:val="22"/>
                <w:lang w:val="en-US"/>
              </w:rPr>
              <w:tab/>
            </w:r>
            <w:r w:rsidRPr="00EA33A5">
              <w:rPr>
                <w:szCs w:val="22"/>
                <w:lang w:val="en-US"/>
              </w:rPr>
              <w:fldChar w:fldCharType="begin"/>
            </w:r>
            <w:r w:rsidRPr="00EA33A5">
              <w:rPr>
                <w:szCs w:val="22"/>
                <w:lang w:val="en-US"/>
              </w:rPr>
              <w:instrText xml:space="preserve"> DOCPROPERTY  GO_Repository  \* CHARFORMAT</w:instrText>
            </w:r>
            <w:r w:rsidRPr="00EA33A5">
              <w:rPr>
                <w:szCs w:val="22"/>
                <w:lang w:val="en-US"/>
              </w:rPr>
              <w:fldChar w:fldCharType="end"/>
            </w:r>
          </w:p>
        </w:tc>
      </w:tr>
      <w:tr w:rsidR="00EA33A5" w:rsidRPr="00EA33A5" w:rsidTr="00EA33A5">
        <w:tc>
          <w:tcPr>
            <w:tcW w:w="100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A33A5" w:rsidRPr="00862982" w:rsidRDefault="00EA33A5">
            <w:pPr>
              <w:rPr>
                <w:szCs w:val="22"/>
              </w:rPr>
            </w:pPr>
            <w:r w:rsidRPr="00862982">
              <w:rPr>
                <w:szCs w:val="22"/>
              </w:rPr>
              <w:t>Gorba AG</w:t>
            </w:r>
          </w:p>
          <w:p w:rsidR="00EA33A5" w:rsidRPr="00862982" w:rsidRDefault="00EA33A5">
            <w:pPr>
              <w:rPr>
                <w:szCs w:val="22"/>
              </w:rPr>
            </w:pPr>
            <w:r w:rsidRPr="00862982">
              <w:rPr>
                <w:szCs w:val="22"/>
              </w:rPr>
              <w:t xml:space="preserve">Sandackerstrasse </w:t>
            </w:r>
          </w:p>
          <w:p w:rsidR="00EA33A5" w:rsidRPr="00862982" w:rsidRDefault="00EA33A5">
            <w:pPr>
              <w:rPr>
                <w:szCs w:val="22"/>
              </w:rPr>
            </w:pPr>
            <w:r w:rsidRPr="00862982">
              <w:rPr>
                <w:szCs w:val="22"/>
              </w:rPr>
              <w:t xml:space="preserve">9245 Oberbüren </w:t>
            </w:r>
          </w:p>
          <w:p w:rsidR="00EA33A5" w:rsidRPr="00862982" w:rsidRDefault="00EA33A5">
            <w:pPr>
              <w:rPr>
                <w:szCs w:val="22"/>
              </w:rPr>
            </w:pPr>
            <w:proofErr w:type="spellStart"/>
            <w:r w:rsidRPr="00862982">
              <w:rPr>
                <w:szCs w:val="22"/>
              </w:rPr>
              <w:t>Switzerland</w:t>
            </w:r>
            <w:proofErr w:type="spellEnd"/>
          </w:p>
        </w:tc>
      </w:tr>
    </w:tbl>
    <w:p w:rsidR="00EA33A5" w:rsidRPr="00862982" w:rsidRDefault="00EA33A5">
      <w:pPr>
        <w:sectPr w:rsidR="00EA33A5" w:rsidRPr="008629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A33A5" w:rsidRPr="00BC5F4C" w:rsidRDefault="00EA33A5">
      <w:pPr>
        <w:rPr>
          <w:b/>
          <w:sz w:val="28"/>
          <w:szCs w:val="28"/>
          <w:lang w:val="en-US"/>
        </w:rPr>
      </w:pPr>
      <w:bookmarkStart w:id="11" w:name="GO_Bookmark_Toc"/>
      <w:bookmarkEnd w:id="0"/>
      <w:r w:rsidRPr="00BC5F4C">
        <w:rPr>
          <w:b/>
          <w:sz w:val="28"/>
          <w:szCs w:val="28"/>
          <w:lang w:val="en-US"/>
        </w:rPr>
        <w:lastRenderedPageBreak/>
        <w:t>Table of contents</w:t>
      </w:r>
    </w:p>
    <w:p w:rsidR="00EA33A5" w:rsidRDefault="00EA33A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C5F4C">
        <w:rPr>
          <w:lang w:val="en-US"/>
        </w:rPr>
        <w:fldChar w:fldCharType="begin"/>
      </w:r>
      <w:r w:rsidRPr="00BC5F4C">
        <w:rPr>
          <w:lang w:val="en-US"/>
        </w:rPr>
        <w:instrText xml:space="preserve"> TOC \o "1-4" \h \z \u </w:instrText>
      </w:r>
      <w:r>
        <w:rPr>
          <w:lang w:val="en-US"/>
        </w:rPr>
        <w:instrText>\x</w:instrText>
      </w:r>
      <w:r w:rsidRPr="00BC5F4C">
        <w:rPr>
          <w:lang w:val="en-US"/>
        </w:rPr>
        <w:fldChar w:fldCharType="separate"/>
      </w:r>
      <w:hyperlink w:anchor="_Toc423510804" w:history="1">
        <w:r w:rsidRPr="00C84CA5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4CA5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3A5" w:rsidRDefault="00EA33A5">
      <w:pPr>
        <w:rPr>
          <w:lang w:val="en-US"/>
        </w:rPr>
        <w:sectPr w:rsidR="00EA33A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BC5F4C">
        <w:rPr>
          <w:lang w:val="en-US"/>
        </w:rPr>
        <w:fldChar w:fldCharType="end"/>
      </w:r>
    </w:p>
    <w:p w:rsidR="00EA33A5" w:rsidRPr="00FD08AF" w:rsidRDefault="00EA33A5">
      <w:pPr>
        <w:rPr>
          <w:b/>
          <w:sz w:val="28"/>
          <w:szCs w:val="28"/>
          <w:lang w:val="en-US"/>
        </w:rPr>
      </w:pPr>
      <w:bookmarkStart w:id="12" w:name="GO_Bookmark_History"/>
      <w:bookmarkEnd w:id="11"/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680"/>
        <w:gridCol w:w="1127"/>
      </w:tblGrid>
      <w:tr w:rsidR="00EA33A5" w:rsidRPr="00EA33A5" w:rsidTr="00EA33A5">
        <w:trPr>
          <w:cantSplit/>
        </w:trPr>
        <w:tc>
          <w:tcPr>
            <w:tcW w:w="1134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State</w:t>
            </w:r>
          </w:p>
        </w:tc>
      </w:tr>
      <w:tr w:rsidR="00EA33A5" w:rsidRPr="00EA33A5" w:rsidTr="00EA33A5">
        <w:trPr>
          <w:cantSplit/>
        </w:trPr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27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</w:tbl>
    <w:p w:rsidR="00EA33A5" w:rsidRPr="00FD08AF" w:rsidRDefault="00EA33A5">
      <w:pPr>
        <w:rPr>
          <w:lang w:val="en-US"/>
        </w:rPr>
      </w:pPr>
    </w:p>
    <w:p w:rsidR="00EA33A5" w:rsidRPr="00FD08AF" w:rsidRDefault="00EA33A5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A33A5" w:rsidRPr="00EA33A5" w:rsidTr="00EA33A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A33A5" w:rsidRPr="00EA33A5" w:rsidRDefault="00EA33A5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Remarks</w:t>
            </w: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>
            <w:pPr>
              <w:rPr>
                <w:szCs w:val="22"/>
                <w:lang w:val="en-US"/>
              </w:rPr>
            </w:pPr>
          </w:p>
        </w:tc>
      </w:tr>
    </w:tbl>
    <w:p w:rsidR="00EA33A5" w:rsidRPr="00FD08AF" w:rsidRDefault="00EA33A5">
      <w:pPr>
        <w:rPr>
          <w:lang w:val="en-US"/>
        </w:rPr>
      </w:pPr>
    </w:p>
    <w:p w:rsidR="00EA33A5" w:rsidRPr="00FD08AF" w:rsidRDefault="00EA33A5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A33A5" w:rsidRPr="00EA33A5" w:rsidTr="00EA33A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A33A5" w:rsidRPr="00EA33A5" w:rsidRDefault="00EA33A5" w:rsidP="006C2CC4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A33A5" w:rsidRPr="00EA33A5" w:rsidRDefault="00EA33A5" w:rsidP="006C2CC4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A33A5" w:rsidRPr="00EA33A5" w:rsidRDefault="00EA33A5" w:rsidP="006C2CC4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A33A5" w:rsidRPr="00EA33A5" w:rsidRDefault="00EA33A5" w:rsidP="006C2CC4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A33A5" w:rsidRPr="00EA33A5" w:rsidRDefault="00EA33A5" w:rsidP="006C2CC4">
            <w:pPr>
              <w:rPr>
                <w:b/>
                <w:lang w:val="en-US"/>
              </w:rPr>
            </w:pPr>
            <w:r w:rsidRPr="00EA33A5">
              <w:rPr>
                <w:b/>
                <w:lang w:val="en-US"/>
              </w:rPr>
              <w:t>Remarks</w:t>
            </w: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</w:tr>
      <w:tr w:rsidR="00EA33A5" w:rsidRPr="00EA33A5" w:rsidTr="00EA33A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A33A5" w:rsidRPr="00EA33A5" w:rsidRDefault="00EA33A5" w:rsidP="006C2CC4">
            <w:pPr>
              <w:rPr>
                <w:szCs w:val="22"/>
                <w:lang w:val="en-US"/>
              </w:rPr>
            </w:pPr>
          </w:p>
        </w:tc>
      </w:tr>
    </w:tbl>
    <w:p w:rsidR="00EA33A5" w:rsidRDefault="00EA33A5">
      <w:pPr>
        <w:rPr>
          <w:lang w:val="en-US"/>
        </w:rPr>
        <w:sectPr w:rsidR="00EA33A5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6D614F" w:rsidRPr="00242D2F" w:rsidRDefault="00912989" w:rsidP="00912989">
      <w:pPr>
        <w:pStyle w:val="Heading1"/>
        <w:rPr>
          <w:lang w:val="en-US"/>
        </w:rPr>
      </w:pPr>
      <w:bookmarkStart w:id="13" w:name="_Toc423510804"/>
      <w:bookmarkEnd w:id="12"/>
      <w:r w:rsidRPr="00242D2F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:rsidR="00912989" w:rsidRDefault="00EA33A5" w:rsidP="00EA33A5">
      <w:pPr>
        <w:pStyle w:val="Heading2"/>
        <w:rPr>
          <w:lang w:val="en-US"/>
        </w:rPr>
      </w:pPr>
      <w:r>
        <w:rPr>
          <w:lang w:val="en-US"/>
        </w:rPr>
        <w:t>Scope</w:t>
      </w:r>
    </w:p>
    <w:p w:rsidR="00862982" w:rsidRDefault="00862982" w:rsidP="00862982">
      <w:pPr>
        <w:rPr>
          <w:lang w:val="en-US"/>
        </w:rPr>
      </w:pPr>
      <w:r>
        <w:rPr>
          <w:lang w:val="en-US"/>
        </w:rPr>
        <w:t xml:space="preserve">This document describes the intended steps to migrate the </w:t>
      </w:r>
      <w:proofErr w:type="spellStart"/>
      <w:r>
        <w:rPr>
          <w:lang w:val="en-US"/>
        </w:rPr>
        <w:t>Gorba.Motion.Obc</w:t>
      </w:r>
      <w:proofErr w:type="spellEnd"/>
      <w:r>
        <w:rPr>
          <w:lang w:val="en-US"/>
        </w:rPr>
        <w:t xml:space="preserve"> software projects from the “France” SVN repository to the Gorba TFS and integrate it with the </w:t>
      </w:r>
      <w:r w:rsidR="003429AB">
        <w:rPr>
          <w:lang w:val="en-US"/>
        </w:rPr>
        <w:t>basic</w:t>
      </w:r>
      <w:r>
        <w:rPr>
          <w:lang w:val="en-US"/>
        </w:rPr>
        <w:t xml:space="preserve"> applications (System Manager, Update and Hardware Manager) and the Medi protocol.</w:t>
      </w:r>
    </w:p>
    <w:p w:rsidR="003429AB" w:rsidRDefault="003429AB" w:rsidP="00862982">
      <w:pPr>
        <w:rPr>
          <w:lang w:val="en-US"/>
        </w:rPr>
      </w:pPr>
    </w:p>
    <w:p w:rsidR="003429AB" w:rsidRDefault="003429AB" w:rsidP="003429AB">
      <w:pPr>
        <w:pStyle w:val="Heading2"/>
        <w:rPr>
          <w:lang w:val="en-US"/>
        </w:rPr>
      </w:pPr>
      <w:r>
        <w:rPr>
          <w:lang w:val="en-US"/>
        </w:rPr>
        <w:t>Intended Audience</w:t>
      </w:r>
    </w:p>
    <w:p w:rsidR="003429AB" w:rsidRDefault="003429AB" w:rsidP="003429AB">
      <w:pPr>
        <w:rPr>
          <w:lang w:val="en-US"/>
        </w:rPr>
      </w:pPr>
      <w:r>
        <w:rPr>
          <w:lang w:val="en-US"/>
        </w:rPr>
        <w:t>This document is written for imotion software developers. It requires knowledge of Medi and the basic imotion applications.</w:t>
      </w:r>
    </w:p>
    <w:p w:rsidR="008B6313" w:rsidRDefault="008B6313" w:rsidP="003429AB">
      <w:pPr>
        <w:rPr>
          <w:lang w:val="en-US"/>
        </w:rPr>
      </w:pPr>
    </w:p>
    <w:p w:rsidR="008B6313" w:rsidRDefault="008B6313">
      <w:pPr>
        <w:rPr>
          <w:rFonts w:cs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B6313" w:rsidRDefault="008B6313" w:rsidP="008B6313">
      <w:pPr>
        <w:pStyle w:val="Heading1"/>
        <w:rPr>
          <w:lang w:val="en-US"/>
        </w:rPr>
      </w:pPr>
      <w:r>
        <w:rPr>
          <w:lang w:val="en-US"/>
        </w:rPr>
        <w:lastRenderedPageBreak/>
        <w:t>Projects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Autostart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 xml:space="preserve">replaced by </w:t>
      </w:r>
      <w:proofErr w:type="spellStart"/>
      <w:r w:rsidRPr="008B6313">
        <w:rPr>
          <w:lang w:val="en-US"/>
        </w:rPr>
        <w:t>SystemManager</w:t>
      </w:r>
      <w:proofErr w:type="spellEnd"/>
      <w:r w:rsidRPr="008B6313">
        <w:rPr>
          <w:lang w:val="en-US"/>
        </w:rPr>
        <w:t xml:space="preserve"> (exists)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Bus</w:t>
      </w:r>
      <w:r>
        <w:rPr>
          <w:lang w:val="en-US"/>
        </w:rPr>
        <w:t xml:space="preserve">: </w:t>
      </w:r>
      <w:r w:rsidRPr="008B6313">
        <w:rPr>
          <w:lang w:val="en-US"/>
        </w:rPr>
        <w:t>create new Bus.exe in C#</w:t>
      </w:r>
      <w:r w:rsidR="003C3FB9">
        <w:rPr>
          <w:lang w:val="en-US"/>
        </w:rPr>
        <w:t xml:space="preserve"> (in progress)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BusControl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obsolete except for bus driving event (HWM)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Common</w:t>
      </w:r>
      <w:r>
        <w:rPr>
          <w:lang w:val="en-US"/>
        </w:rPr>
        <w:t xml:space="preserve">: </w:t>
      </w:r>
      <w:proofErr w:type="spellStart"/>
      <w:r w:rsidRPr="008B6313">
        <w:rPr>
          <w:lang w:val="en-US"/>
        </w:rPr>
        <w:t>t.b.d</w:t>
      </w:r>
      <w:proofErr w:type="spellEnd"/>
      <w:r w:rsidRPr="008B6313">
        <w:rPr>
          <w:lang w:val="en-US"/>
        </w:rPr>
        <w:t>.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Eci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 xml:space="preserve">rewrite in C# in </w:t>
      </w:r>
      <w:proofErr w:type="spellStart"/>
      <w:r w:rsidRPr="008B6313">
        <w:rPr>
          <w:lang w:val="en-US"/>
        </w:rPr>
        <w:t>Gorba.Common.Protocols</w:t>
      </w:r>
      <w:proofErr w:type="spellEnd"/>
      <w:r w:rsidRPr="008B6313">
        <w:rPr>
          <w:lang w:val="en-US"/>
        </w:rPr>
        <w:t xml:space="preserve"> </w:t>
      </w:r>
      <w:r w:rsidR="0005456F">
        <w:rPr>
          <w:lang w:val="en-US"/>
        </w:rPr>
        <w:t>and use it in Bus.exe (C#) (in progress)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Edi</w:t>
      </w:r>
      <w:r>
        <w:rPr>
          <w:lang w:val="en-US"/>
        </w:rPr>
        <w:t xml:space="preserve">: </w:t>
      </w:r>
      <w:r w:rsidRPr="008B6313">
        <w:rPr>
          <w:lang w:val="en-US"/>
        </w:rPr>
        <w:t xml:space="preserve">Messages: </w:t>
      </w:r>
      <w:proofErr w:type="spellStart"/>
      <w:r w:rsidRPr="008B6313">
        <w:rPr>
          <w:lang w:val="en-US"/>
        </w:rPr>
        <w:t>Obu.Common</w:t>
      </w:r>
      <w:proofErr w:type="spellEnd"/>
      <w:r w:rsidRPr="008B6313">
        <w:rPr>
          <w:lang w:val="en-US"/>
        </w:rPr>
        <w:t>; rest is now Medi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Erg</w:t>
      </w:r>
      <w:r>
        <w:rPr>
          <w:lang w:val="en-US"/>
        </w:rPr>
        <w:t xml:space="preserve">: </w:t>
      </w:r>
      <w:r w:rsidRPr="008B6313">
        <w:rPr>
          <w:lang w:val="en-US"/>
        </w:rPr>
        <w:t>check if needed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GprsAutoUpdate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replaced by Update (exists)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GprsNetup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check if needed (if so, goes to HWM)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GpsPilot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rewrite in C# in HWM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Ibis</w:t>
      </w:r>
      <w:r>
        <w:rPr>
          <w:lang w:val="en-US"/>
        </w:rPr>
        <w:t xml:space="preserve">: </w:t>
      </w:r>
      <w:r w:rsidRPr="008B6313">
        <w:rPr>
          <w:lang w:val="en-US"/>
        </w:rPr>
        <w:t xml:space="preserve">rewrite </w:t>
      </w:r>
      <w:r w:rsidR="0005456F">
        <w:rPr>
          <w:lang w:val="en-US"/>
        </w:rPr>
        <w:t>in C# in a separate application (in progress)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Ira</w:t>
      </w:r>
      <w:r>
        <w:rPr>
          <w:lang w:val="en-US"/>
        </w:rPr>
        <w:t xml:space="preserve">: </w:t>
      </w:r>
      <w:r w:rsidRPr="008B6313">
        <w:rPr>
          <w:lang w:val="en-US"/>
        </w:rPr>
        <w:t>check if needed</w:t>
      </w:r>
      <w:r w:rsidR="0005456F">
        <w:rPr>
          <w:lang w:val="en-US"/>
        </w:rPr>
        <w:t xml:space="preserve"> (Biel yes, Fribourg no)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KeepUp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we could create a small console app for this (used when SM is not running), not priority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Ltn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 xml:space="preserve">not used in </w:t>
      </w:r>
      <w:proofErr w:type="spellStart"/>
      <w:r w:rsidRPr="008B6313">
        <w:rPr>
          <w:lang w:val="en-US"/>
        </w:rPr>
        <w:t>VM.x</w:t>
      </w:r>
      <w:proofErr w:type="spellEnd"/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MemoryControl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implement in HWM (configurable)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Qnet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check if needed (Biel yes, Fribourg no)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Setup</w:t>
      </w:r>
      <w:r>
        <w:rPr>
          <w:lang w:val="en-US"/>
        </w:rPr>
        <w:t xml:space="preserve">: </w:t>
      </w:r>
      <w:r w:rsidRPr="008B6313">
        <w:rPr>
          <w:lang w:val="en-US"/>
        </w:rPr>
        <w:t>replaced by Update (exists)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Sign</w:t>
      </w:r>
      <w:r>
        <w:rPr>
          <w:lang w:val="en-US"/>
        </w:rPr>
        <w:t xml:space="preserve">: </w:t>
      </w:r>
      <w:r w:rsidRPr="008B6313">
        <w:rPr>
          <w:lang w:val="en-US"/>
        </w:rPr>
        <w:t>B</w:t>
      </w:r>
      <w:r w:rsidR="006A7863">
        <w:rPr>
          <w:lang w:val="en-US"/>
        </w:rPr>
        <w:t xml:space="preserve">us.exe must generate all </w:t>
      </w:r>
      <w:proofErr w:type="spellStart"/>
      <w:r w:rsidR="006A7863">
        <w:rPr>
          <w:lang w:val="en-US"/>
        </w:rPr>
        <w:t>Ximple</w:t>
      </w:r>
      <w:proofErr w:type="spellEnd"/>
      <w:r w:rsidRPr="008B6313">
        <w:rPr>
          <w:lang w:val="en-US"/>
        </w:rPr>
        <w:t xml:space="preserve"> for Gorba exterior signs, other signs: check if needed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StartUp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 xml:space="preserve">replaced by </w:t>
      </w:r>
      <w:proofErr w:type="spellStart"/>
      <w:r w:rsidRPr="008B6313">
        <w:rPr>
          <w:lang w:val="en-US"/>
        </w:rPr>
        <w:t>SystemManager</w:t>
      </w:r>
      <w:proofErr w:type="spellEnd"/>
      <w:r w:rsidRPr="008B6313">
        <w:rPr>
          <w:lang w:val="en-US"/>
        </w:rPr>
        <w:t xml:space="preserve"> (exists)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Terminal</w:t>
      </w:r>
      <w:r>
        <w:rPr>
          <w:lang w:val="en-US"/>
        </w:rPr>
        <w:t xml:space="preserve">: </w:t>
      </w:r>
      <w:r w:rsidRPr="008B6313">
        <w:rPr>
          <w:lang w:val="en-US"/>
        </w:rPr>
        <w:t>port to new architecture (</w:t>
      </w:r>
      <w:r w:rsidR="0005456F">
        <w:rPr>
          <w:lang w:val="en-US"/>
        </w:rPr>
        <w:t>in progress</w:t>
      </w:r>
      <w:r w:rsidRPr="008B6313">
        <w:rPr>
          <w:lang w:val="en-US"/>
        </w:rPr>
        <w:t>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Tft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not used outside France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Tools</w:t>
      </w:r>
      <w:r>
        <w:rPr>
          <w:lang w:val="en-US"/>
        </w:rPr>
        <w:t xml:space="preserve">: </w:t>
      </w:r>
      <w:r w:rsidRPr="008B6313">
        <w:rPr>
          <w:lang w:val="en-US"/>
        </w:rPr>
        <w:t>check if needed (low priority)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TrafficLight</w:t>
      </w:r>
      <w:proofErr w:type="spellEnd"/>
      <w:r>
        <w:rPr>
          <w:lang w:val="en-US"/>
        </w:rPr>
        <w:t xml:space="preserve">: </w:t>
      </w:r>
      <w:r w:rsidRPr="008B6313">
        <w:rPr>
          <w:lang w:val="en-US"/>
        </w:rPr>
        <w:t>check if needed (Biel yes, Fribourg no)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Vt3</w:t>
      </w:r>
      <w:r>
        <w:rPr>
          <w:lang w:val="en-US"/>
        </w:rPr>
        <w:t xml:space="preserve">: </w:t>
      </w:r>
      <w:r w:rsidRPr="008B6313">
        <w:rPr>
          <w:lang w:val="en-US"/>
        </w:rPr>
        <w:t>old GUI, should not be required anymore</w:t>
      </w:r>
    </w:p>
    <w:p w:rsidR="008B6313" w:rsidRDefault="008B6313" w:rsidP="008B6313">
      <w:pPr>
        <w:rPr>
          <w:lang w:val="en-US"/>
        </w:rPr>
      </w:pPr>
    </w:p>
    <w:p w:rsidR="008B6313" w:rsidRDefault="008B6313" w:rsidP="008B6313">
      <w:pPr>
        <w:pStyle w:val="Heading1"/>
        <w:rPr>
          <w:lang w:val="en-US"/>
        </w:rPr>
      </w:pPr>
      <w:r>
        <w:rPr>
          <w:lang w:val="en-US"/>
        </w:rPr>
        <w:t>Inputs and Outputs</w:t>
      </w:r>
    </w:p>
    <w:p w:rsidR="008B6313" w:rsidRDefault="008B6313" w:rsidP="008B6313">
      <w:pPr>
        <w:rPr>
          <w:lang w:val="en-US"/>
        </w:rPr>
      </w:pPr>
      <w:r>
        <w:rPr>
          <w:lang w:val="en-US"/>
        </w:rPr>
        <w:t>General rule</w:t>
      </w:r>
      <w:r w:rsidRPr="008B6313">
        <w:rPr>
          <w:lang w:val="en-US"/>
        </w:rPr>
        <w:t>: there are (software) inputs for all states, outputs can be configured to replicate an input value</w:t>
      </w:r>
    </w:p>
    <w:p w:rsidR="008B6313" w:rsidRDefault="008B6313" w:rsidP="008B6313">
      <w:pPr>
        <w:rPr>
          <w:lang w:val="en-US"/>
        </w:rPr>
      </w:pPr>
    </w:p>
    <w:p w:rsid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Software States:</w:t>
      </w:r>
    </w:p>
    <w:p w:rsidR="008B6313" w:rsidRPr="008B6313" w:rsidRDefault="008B6313" w:rsidP="007C4B77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GpsCoverage</w:t>
      </w:r>
      <w:proofErr w:type="spellEnd"/>
      <w:r w:rsidRPr="008B6313">
        <w:rPr>
          <w:lang w:val="en-US"/>
        </w:rPr>
        <w:t xml:space="preserve"> (1 = true, 0 = false)</w:t>
      </w:r>
      <w:r w:rsidR="004C373E">
        <w:rPr>
          <w:lang w:val="en-US"/>
        </w:rPr>
        <w:t>, done in HWM</w:t>
      </w:r>
    </w:p>
    <w:p w:rsidR="008B6313" w:rsidRPr="008B6313" w:rsidRDefault="008B6313" w:rsidP="008B631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GprsState</w:t>
      </w:r>
      <w:proofErr w:type="spellEnd"/>
      <w:r w:rsidRPr="008B6313">
        <w:rPr>
          <w:lang w:val="en-US"/>
        </w:rPr>
        <w:t xml:space="preserve"> (1 = true, 0 = false)</w:t>
      </w:r>
      <w:r w:rsidR="008A5E48">
        <w:rPr>
          <w:lang w:val="en-US"/>
        </w:rPr>
        <w:t xml:space="preserve">, to do in HWM </w:t>
      </w:r>
    </w:p>
    <w:p w:rsidR="008B6313" w:rsidRPr="008B6313" w:rsidRDefault="008B6313" w:rsidP="008B631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BlockState</w:t>
      </w:r>
      <w:proofErr w:type="spellEnd"/>
      <w:r w:rsidRPr="008B6313">
        <w:rPr>
          <w:lang w:val="en-US"/>
        </w:rPr>
        <w:t xml:space="preserve"> (1 = true, 0 = false)</w:t>
      </w:r>
      <w:r w:rsidR="003354D5">
        <w:rPr>
          <w:lang w:val="en-US"/>
        </w:rPr>
        <w:t>, done in Terminal</w:t>
      </w:r>
    </w:p>
    <w:p w:rsidR="008B6313" w:rsidRPr="008B6313" w:rsidRDefault="008B6313" w:rsidP="008B631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TripState</w:t>
      </w:r>
      <w:proofErr w:type="spellEnd"/>
      <w:r w:rsidRPr="008B6313">
        <w:rPr>
          <w:lang w:val="en-US"/>
        </w:rPr>
        <w:t xml:space="preserve"> (1 = true, 0 = false)</w:t>
      </w:r>
      <w:r w:rsidR="003354D5" w:rsidRPr="003354D5">
        <w:rPr>
          <w:lang w:val="en-US"/>
        </w:rPr>
        <w:t xml:space="preserve"> </w:t>
      </w:r>
      <w:r w:rsidR="003354D5">
        <w:rPr>
          <w:lang w:val="en-US"/>
        </w:rPr>
        <w:t>, done in Terminal</w:t>
      </w:r>
    </w:p>
    <w:p w:rsidR="008B6313" w:rsidRDefault="008B6313" w:rsidP="008B631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BufferState</w:t>
      </w:r>
      <w:proofErr w:type="spellEnd"/>
      <w:r w:rsidRPr="008B6313">
        <w:rPr>
          <w:lang w:val="en-US"/>
        </w:rPr>
        <w:t xml:space="preserve"> (1 = true, 0 = false)</w:t>
      </w:r>
      <w:r w:rsidR="003354D5" w:rsidRPr="003354D5">
        <w:rPr>
          <w:lang w:val="en-US"/>
        </w:rPr>
        <w:t xml:space="preserve"> </w:t>
      </w:r>
      <w:r w:rsidR="003354D5">
        <w:rPr>
          <w:lang w:val="en-US"/>
        </w:rPr>
        <w:t>, done in Terminal</w:t>
      </w:r>
    </w:p>
    <w:p w:rsidR="008B6313" w:rsidRPr="008B6313" w:rsidRDefault="008B6313" w:rsidP="008B631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BusDriving</w:t>
      </w:r>
      <w:proofErr w:type="spellEnd"/>
      <w:r w:rsidRPr="008B6313">
        <w:rPr>
          <w:lang w:val="en-US"/>
        </w:rPr>
        <w:t xml:space="preserve"> (</w:t>
      </w:r>
      <w:r w:rsidR="003354D5" w:rsidRPr="008B6313">
        <w:rPr>
          <w:lang w:val="en-US"/>
        </w:rPr>
        <w:t>1 = true, 0 = false)</w:t>
      </w:r>
      <w:r w:rsidR="003354D5">
        <w:rPr>
          <w:lang w:val="en-US"/>
        </w:rPr>
        <w:t>, to do in HWM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Hardware I/</w:t>
      </w:r>
      <w:proofErr w:type="spellStart"/>
      <w:r>
        <w:rPr>
          <w:lang w:val="en-US"/>
        </w:rPr>
        <w:t>Os</w:t>
      </w:r>
      <w:proofErr w:type="spellEnd"/>
      <w:r w:rsidR="00862A92">
        <w:rPr>
          <w:lang w:val="en-US"/>
        </w:rPr>
        <w:t xml:space="preserve"> (in HWM)</w:t>
      </w:r>
      <w:r>
        <w:rPr>
          <w:lang w:val="en-US"/>
        </w:rPr>
        <w:t>:</w:t>
      </w:r>
    </w:p>
    <w:p w:rsidR="007C4B77" w:rsidRPr="008B6313" w:rsidRDefault="008B6313" w:rsidP="00862A9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Door</w:t>
      </w:r>
      <w:r w:rsidR="00D4052E">
        <w:rPr>
          <w:lang w:val="en-US"/>
        </w:rPr>
        <w:t>sOpen</w:t>
      </w:r>
      <w:proofErr w:type="spellEnd"/>
      <w:r w:rsidR="00D4052E" w:rsidRPr="008B6313">
        <w:rPr>
          <w:lang w:val="en-US"/>
        </w:rPr>
        <w:t xml:space="preserve"> (1 = true</w:t>
      </w:r>
      <w:r w:rsidR="00D4052E">
        <w:rPr>
          <w:lang w:val="en-US"/>
        </w:rPr>
        <w:t xml:space="preserve"> = open</w:t>
      </w:r>
      <w:r w:rsidR="00D4052E" w:rsidRPr="008B6313">
        <w:rPr>
          <w:lang w:val="en-US"/>
        </w:rPr>
        <w:t>, 0 = false</w:t>
      </w:r>
      <w:r w:rsidR="00D4052E">
        <w:rPr>
          <w:lang w:val="en-US"/>
        </w:rPr>
        <w:t xml:space="preserve"> = closed</w:t>
      </w:r>
      <w:r w:rsidR="00D4052E" w:rsidRPr="008B6313">
        <w:rPr>
          <w:lang w:val="en-US"/>
        </w:rPr>
        <w:t>)</w:t>
      </w:r>
    </w:p>
    <w:p w:rsidR="008B6313" w:rsidRPr="003C00C1" w:rsidRDefault="007C4B77" w:rsidP="003C00C1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StopRequested</w:t>
      </w:r>
      <w:proofErr w:type="spellEnd"/>
      <w:r w:rsidRPr="008B6313">
        <w:rPr>
          <w:lang w:val="en-US"/>
        </w:rPr>
        <w:t xml:space="preserve"> (1 = true, 0 = false)</w:t>
      </w:r>
    </w:p>
    <w:p w:rsidR="008B6313" w:rsidRPr="008B6313" w:rsidRDefault="008B6313" w:rsidP="008B6313">
      <w:pPr>
        <w:rPr>
          <w:lang w:val="en-US"/>
        </w:rPr>
      </w:pPr>
    </w:p>
    <w:p w:rsidR="008B6313" w:rsidRPr="008B6313" w:rsidRDefault="008B6313" w:rsidP="008B6313">
      <w:pPr>
        <w:rPr>
          <w:lang w:val="en-US"/>
        </w:rPr>
      </w:pPr>
    </w:p>
    <w:p w:rsidR="008B6313" w:rsidRPr="008B6313" w:rsidRDefault="008B6313" w:rsidP="008B6313">
      <w:pPr>
        <w:rPr>
          <w:lang w:val="en-US"/>
        </w:rPr>
      </w:pPr>
    </w:p>
    <w:p w:rsidR="008B6313" w:rsidRPr="008B6313" w:rsidRDefault="008B6313" w:rsidP="008B6313">
      <w:pPr>
        <w:rPr>
          <w:lang w:val="en-US"/>
        </w:rPr>
      </w:pPr>
    </w:p>
    <w:p w:rsidR="00705A7C" w:rsidRDefault="00705A7C">
      <w:pPr>
        <w:rPr>
          <w:rFonts w:cs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B6313" w:rsidRPr="008B6313" w:rsidRDefault="008B6313" w:rsidP="008B6313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Terminal.Control</w:t>
      </w:r>
      <w:proofErr w:type="spellEnd"/>
    </w:p>
    <w:p w:rsidR="008B6313" w:rsidRPr="008B6313" w:rsidRDefault="008B6313" w:rsidP="008B6313">
      <w:pPr>
        <w:rPr>
          <w:lang w:val="en-US"/>
        </w:rPr>
      </w:pPr>
      <w:r w:rsidRPr="008B6313">
        <w:rPr>
          <w:lang w:val="en-US"/>
        </w:rPr>
        <w:t xml:space="preserve">Move to </w:t>
      </w:r>
      <w:proofErr w:type="spellStart"/>
      <w:r w:rsidRPr="008B6313">
        <w:rPr>
          <w:lang w:val="en-US"/>
        </w:rPr>
        <w:t>Terminal.Control</w:t>
      </w:r>
      <w:proofErr w:type="spellEnd"/>
      <w:r w:rsidRPr="008B6313">
        <w:rPr>
          <w:lang w:val="en-US"/>
        </w:rPr>
        <w:t>: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r w:rsidRPr="008B6313">
        <w:rPr>
          <w:lang w:val="en-US"/>
        </w:rPr>
        <w:t>Keyboard</w:t>
      </w:r>
    </w:p>
    <w:p w:rsidR="008B6313" w:rsidRP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LedControl</w:t>
      </w:r>
      <w:proofErr w:type="spellEnd"/>
      <w:r w:rsidRPr="008B6313">
        <w:rPr>
          <w:lang w:val="en-US"/>
        </w:rPr>
        <w:tab/>
      </w:r>
      <w:r w:rsidRPr="008B6313">
        <w:rPr>
          <w:lang w:val="en-US"/>
        </w:rPr>
        <w:tab/>
      </w:r>
    </w:p>
    <w:p w:rsidR="008B6313" w:rsidRDefault="008B6313" w:rsidP="008B6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6313">
        <w:rPr>
          <w:lang w:val="en-US"/>
        </w:rPr>
        <w:t>ScreenUtil</w:t>
      </w:r>
      <w:proofErr w:type="spellEnd"/>
    </w:p>
    <w:p w:rsidR="008A5E48" w:rsidRPr="008A5E48" w:rsidRDefault="008A5E48" w:rsidP="008A5E48">
      <w:pPr>
        <w:rPr>
          <w:lang w:val="en-US"/>
        </w:rPr>
      </w:pPr>
    </w:p>
    <w:p w:rsidR="008A5E48" w:rsidRPr="008A5E48" w:rsidRDefault="008A5E48" w:rsidP="008A5E48">
      <w:pPr>
        <w:rPr>
          <w:lang w:val="en-US"/>
        </w:rPr>
      </w:pPr>
      <w:r w:rsidRPr="008A5E48">
        <w:rPr>
          <w:lang w:val="en-US"/>
        </w:rPr>
        <w:t xml:space="preserve">Done: </w:t>
      </w:r>
    </w:p>
    <w:p w:rsidR="008A5E48" w:rsidRPr="008A5E48" w:rsidRDefault="008A5E48" w:rsidP="008A5E48">
      <w:pPr>
        <w:pStyle w:val="ListParagraph"/>
        <w:numPr>
          <w:ilvl w:val="0"/>
          <w:numId w:val="8"/>
        </w:numPr>
        <w:rPr>
          <w:lang w:val="en-US"/>
        </w:rPr>
      </w:pPr>
      <w:r w:rsidRPr="00705A7C">
        <w:rPr>
          <w:lang w:val="en-US"/>
        </w:rPr>
        <w:t>Stop Requested: I/O instead of messages</w:t>
      </w:r>
    </w:p>
    <w:p w:rsidR="008A5E48" w:rsidRPr="00705A7C" w:rsidRDefault="008A5E48" w:rsidP="008A5E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GPRS State</w:t>
      </w:r>
      <w:r w:rsidRPr="00705A7C">
        <w:rPr>
          <w:lang w:val="en-US"/>
        </w:rPr>
        <w:t>: I/O instead of messages</w:t>
      </w:r>
    </w:p>
    <w:p w:rsidR="008A5E48" w:rsidRPr="008B6313" w:rsidRDefault="008A5E48" w:rsidP="008A5E48">
      <w:pPr>
        <w:rPr>
          <w:lang w:val="en-US"/>
        </w:rPr>
      </w:pPr>
    </w:p>
    <w:p w:rsidR="00705A7C" w:rsidRPr="008B6313" w:rsidRDefault="00705A7C" w:rsidP="00705A7C">
      <w:pPr>
        <w:rPr>
          <w:lang w:val="en-US"/>
        </w:rPr>
      </w:pPr>
    </w:p>
    <w:p w:rsidR="00705A7C" w:rsidRPr="008B6313" w:rsidRDefault="00705A7C" w:rsidP="00705A7C">
      <w:pPr>
        <w:rPr>
          <w:lang w:val="en-US"/>
        </w:rPr>
      </w:pPr>
      <w:r w:rsidRPr="008B6313">
        <w:rPr>
          <w:lang w:val="en-US"/>
        </w:rPr>
        <w:t>Later:</w:t>
      </w:r>
    </w:p>
    <w:p w:rsidR="00705A7C" w:rsidRPr="00705A7C" w:rsidRDefault="00705A7C" w:rsidP="00705A7C">
      <w:pPr>
        <w:pStyle w:val="ListParagraph"/>
        <w:numPr>
          <w:ilvl w:val="0"/>
          <w:numId w:val="8"/>
        </w:numPr>
        <w:rPr>
          <w:lang w:val="en-US"/>
        </w:rPr>
      </w:pPr>
      <w:r w:rsidRPr="00705A7C">
        <w:rPr>
          <w:lang w:val="en-US"/>
        </w:rPr>
        <w:t>remove ML if possible</w:t>
      </w:r>
    </w:p>
    <w:p w:rsidR="00705A7C" w:rsidRPr="00705A7C" w:rsidRDefault="00705A7C" w:rsidP="00705A7C">
      <w:pPr>
        <w:pStyle w:val="ListParagraph"/>
        <w:numPr>
          <w:ilvl w:val="0"/>
          <w:numId w:val="8"/>
        </w:numPr>
        <w:rPr>
          <w:lang w:val="en-US"/>
        </w:rPr>
      </w:pPr>
      <w:bookmarkStart w:id="14" w:name="_GoBack"/>
      <w:bookmarkEnd w:id="14"/>
      <w:r w:rsidRPr="00705A7C">
        <w:rPr>
          <w:lang w:val="en-US"/>
        </w:rPr>
        <w:t xml:space="preserve">Change all timers (except UI) to </w:t>
      </w:r>
      <w:proofErr w:type="spellStart"/>
      <w:r w:rsidRPr="00705A7C">
        <w:rPr>
          <w:lang w:val="en-US"/>
        </w:rPr>
        <w:t>ITimer</w:t>
      </w:r>
      <w:proofErr w:type="spellEnd"/>
    </w:p>
    <w:p w:rsidR="00705A7C" w:rsidRPr="00705A7C" w:rsidRDefault="00705A7C" w:rsidP="00705A7C">
      <w:pPr>
        <w:pStyle w:val="ListParagraph"/>
        <w:numPr>
          <w:ilvl w:val="0"/>
          <w:numId w:val="8"/>
        </w:numPr>
        <w:rPr>
          <w:lang w:val="en-US"/>
        </w:rPr>
      </w:pPr>
      <w:r w:rsidRPr="00705A7C">
        <w:rPr>
          <w:lang w:val="en-US"/>
        </w:rPr>
        <w:t>All time spans (</w:t>
      </w:r>
      <w:proofErr w:type="spellStart"/>
      <w:r w:rsidRPr="00705A7C">
        <w:rPr>
          <w:lang w:val="en-US"/>
        </w:rPr>
        <w:t>config</w:t>
      </w:r>
      <w:proofErr w:type="spellEnd"/>
      <w:r w:rsidRPr="00705A7C">
        <w:rPr>
          <w:lang w:val="en-US"/>
        </w:rPr>
        <w:t xml:space="preserve"> and others) to </w:t>
      </w:r>
      <w:proofErr w:type="spellStart"/>
      <w:r w:rsidRPr="00705A7C">
        <w:rPr>
          <w:lang w:val="en-US"/>
        </w:rPr>
        <w:t>TimeSpan</w:t>
      </w:r>
      <w:proofErr w:type="spellEnd"/>
    </w:p>
    <w:p w:rsidR="00705A7C" w:rsidRPr="00705A7C" w:rsidRDefault="00705A7C" w:rsidP="00705A7C">
      <w:pPr>
        <w:pStyle w:val="ListParagraph"/>
        <w:numPr>
          <w:ilvl w:val="0"/>
          <w:numId w:val="8"/>
        </w:numPr>
        <w:rPr>
          <w:lang w:val="en-US"/>
        </w:rPr>
      </w:pPr>
      <w:r w:rsidRPr="00705A7C">
        <w:rPr>
          <w:lang w:val="en-US"/>
        </w:rPr>
        <w:t>Move native methods to Win32</w:t>
      </w:r>
    </w:p>
    <w:p w:rsidR="00705A7C" w:rsidRPr="00705A7C" w:rsidRDefault="00705A7C" w:rsidP="00705A7C">
      <w:pPr>
        <w:pStyle w:val="ListParagraph"/>
        <w:numPr>
          <w:ilvl w:val="0"/>
          <w:numId w:val="8"/>
        </w:numPr>
        <w:rPr>
          <w:lang w:val="en-US"/>
        </w:rPr>
      </w:pPr>
      <w:r w:rsidRPr="00705A7C">
        <w:rPr>
          <w:lang w:val="en-US"/>
        </w:rPr>
        <w:t xml:space="preserve">Remove all </w:t>
      </w:r>
      <w:proofErr w:type="spellStart"/>
      <w:r w:rsidRPr="00705A7C">
        <w:rPr>
          <w:lang w:val="en-US"/>
        </w:rPr>
        <w:t>Thread.Sleep</w:t>
      </w:r>
      <w:proofErr w:type="spellEnd"/>
      <w:r w:rsidRPr="00705A7C">
        <w:rPr>
          <w:lang w:val="en-US"/>
        </w:rPr>
        <w:t>()</w:t>
      </w:r>
    </w:p>
    <w:p w:rsidR="008B6313" w:rsidRPr="008B6313" w:rsidRDefault="008B6313" w:rsidP="008B6313">
      <w:pPr>
        <w:rPr>
          <w:lang w:val="en-US"/>
        </w:rPr>
      </w:pPr>
    </w:p>
    <w:p w:rsidR="008B6313" w:rsidRDefault="00705A7C" w:rsidP="00705A7C">
      <w:pPr>
        <w:pStyle w:val="Heading1"/>
        <w:rPr>
          <w:lang w:val="en-US"/>
        </w:rPr>
      </w:pPr>
      <w:r>
        <w:rPr>
          <w:lang w:val="en-US"/>
        </w:rPr>
        <w:t>Bus.exe</w:t>
      </w:r>
    </w:p>
    <w:p w:rsidR="00705A7C" w:rsidRDefault="00705A7C" w:rsidP="00705A7C">
      <w:pPr>
        <w:pStyle w:val="Heading2"/>
        <w:rPr>
          <w:lang w:val="en-US"/>
        </w:rPr>
      </w:pPr>
      <w:r>
        <w:rPr>
          <w:lang w:val="en-US"/>
        </w:rPr>
        <w:t>Configuration</w:t>
      </w:r>
    </w:p>
    <w:p w:rsidR="00705A7C" w:rsidRDefault="00D40F7B" w:rsidP="00D40F7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ECI</w:t>
      </w:r>
    </w:p>
    <w:p w:rsidR="00D40F7B" w:rsidRDefault="00D40F7B" w:rsidP="00D40F7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Host</w:t>
      </w:r>
    </w:p>
    <w:p w:rsidR="00D40F7B" w:rsidRDefault="00D40F7B" w:rsidP="00D40F7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Port</w:t>
      </w:r>
    </w:p>
    <w:p w:rsidR="00D40F7B" w:rsidRDefault="00D40F7B" w:rsidP="00D40F7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Protocol? (TCP/UDP)</w:t>
      </w:r>
    </w:p>
    <w:p w:rsidR="00EF4060" w:rsidRPr="008A5E48" w:rsidRDefault="00EF4060" w:rsidP="00D40F7B">
      <w:pPr>
        <w:pStyle w:val="ListParagraph"/>
        <w:numPr>
          <w:ilvl w:val="1"/>
          <w:numId w:val="15"/>
        </w:numPr>
        <w:rPr>
          <w:strike/>
          <w:lang w:val="en-US"/>
        </w:rPr>
      </w:pPr>
      <w:r w:rsidRPr="008A5E48">
        <w:rPr>
          <w:strike/>
          <w:lang w:val="en-US"/>
        </w:rPr>
        <w:t>Log level for messages to BGS</w:t>
      </w:r>
    </w:p>
    <w:p w:rsidR="00D40F7B" w:rsidRDefault="00E54D31" w:rsidP="00D40F7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Reboot when no </w:t>
      </w:r>
      <w:proofErr w:type="spellStart"/>
      <w:r>
        <w:rPr>
          <w:lang w:val="en-US"/>
        </w:rPr>
        <w:t>ack</w:t>
      </w:r>
      <w:proofErr w:type="spellEnd"/>
    </w:p>
    <w:p w:rsidR="00077E10" w:rsidRDefault="00077E10" w:rsidP="00D40F7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Service type (</w:t>
      </w:r>
      <w:proofErr w:type="spellStart"/>
      <w:r>
        <w:rPr>
          <w:lang w:val="en-US"/>
        </w:rPr>
        <w:t>Girouette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>, Com)</w:t>
      </w:r>
    </w:p>
    <w:p w:rsidR="00897C6C" w:rsidRDefault="00897C6C" w:rsidP="00D40F7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Calendar.ini (SERVICES &gt; SCHED)</w:t>
      </w:r>
    </w:p>
    <w:p w:rsidR="00C67F0E" w:rsidRPr="00C67F0E" w:rsidRDefault="00CB21B1" w:rsidP="00C67F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Start of the day</w:t>
      </w:r>
    </w:p>
    <w:p w:rsidR="00897C6C" w:rsidRDefault="00897C6C" w:rsidP="002A399B">
      <w:pPr>
        <w:rPr>
          <w:lang w:val="en-US"/>
        </w:rPr>
      </w:pPr>
    </w:p>
    <w:p w:rsidR="002A399B" w:rsidRDefault="002A399B" w:rsidP="002A399B">
      <w:pPr>
        <w:pStyle w:val="Heading2"/>
        <w:rPr>
          <w:lang w:val="en-US"/>
        </w:rPr>
      </w:pPr>
      <w:r>
        <w:rPr>
          <w:lang w:val="en-US"/>
        </w:rPr>
        <w:t>Tasks</w:t>
      </w:r>
    </w:p>
    <w:p w:rsidR="00A34CB6" w:rsidRDefault="00A34CB6" w:rsidP="002A39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Every 500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:</w:t>
      </w:r>
    </w:p>
    <w:p w:rsidR="00A34CB6" w:rsidRDefault="00A34CB6" w:rsidP="00A34CB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Handle GPS data</w:t>
      </w:r>
    </w:p>
    <w:p w:rsidR="002A399B" w:rsidRDefault="002A399B" w:rsidP="002A39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Every second:</w:t>
      </w:r>
    </w:p>
    <w:p w:rsidR="002A399B" w:rsidRDefault="002A399B" w:rsidP="002A399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Handle GPS position (</w:t>
      </w:r>
      <w:proofErr w:type="spellStart"/>
      <w:r>
        <w:rPr>
          <w:lang w:val="en-US"/>
        </w:rPr>
        <w:t>GestionPosition</w:t>
      </w:r>
      <w:proofErr w:type="spellEnd"/>
      <w:r>
        <w:rPr>
          <w:lang w:val="en-US"/>
        </w:rPr>
        <w:t>)</w:t>
      </w:r>
    </w:p>
    <w:p w:rsidR="002A399B" w:rsidRDefault="002A399B" w:rsidP="002A399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GestionVE4?</w:t>
      </w:r>
    </w:p>
    <w:p w:rsidR="002A399B" w:rsidRDefault="002A399B" w:rsidP="002A399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Every minute:</w:t>
      </w:r>
    </w:p>
    <w:p w:rsidR="002A399B" w:rsidRDefault="002A399B" w:rsidP="002A399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over Medi</w:t>
      </w:r>
      <w:r w:rsidR="00592596">
        <w:rPr>
          <w:lang w:val="en-US"/>
        </w:rPr>
        <w:t xml:space="preserve"> if initialized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SendEHTrameConfig</w:t>
      </w:r>
      <w:proofErr w:type="spellEnd"/>
      <w:r>
        <w:rPr>
          <w:lang w:val="en-US"/>
        </w:rPr>
        <w:t>)</w:t>
      </w:r>
    </w:p>
    <w:p w:rsidR="00096372" w:rsidRDefault="00096372" w:rsidP="002A399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Check if keep-alive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was received</w:t>
      </w:r>
      <w:r w:rsidR="00A0163F">
        <w:rPr>
          <w:lang w:val="en-US"/>
        </w:rPr>
        <w:t xml:space="preserve"> via ECI</w:t>
      </w:r>
      <w:r w:rsidR="00E30890">
        <w:rPr>
          <w:lang w:val="en-US"/>
        </w:rPr>
        <w:t xml:space="preserve"> (restart socket/modem if not, reboot after 10 missing </w:t>
      </w:r>
      <w:proofErr w:type="spellStart"/>
      <w:r w:rsidR="00E30890">
        <w:rPr>
          <w:lang w:val="en-US"/>
        </w:rPr>
        <w:t>acks</w:t>
      </w:r>
      <w:proofErr w:type="spellEnd"/>
      <w:r w:rsidR="00E30890">
        <w:rPr>
          <w:lang w:val="en-US"/>
        </w:rPr>
        <w:t>)</w:t>
      </w:r>
    </w:p>
    <w:p w:rsidR="00096372" w:rsidRDefault="00096372" w:rsidP="0009637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Every 2 minutes:</w:t>
      </w:r>
    </w:p>
    <w:p w:rsidR="00096372" w:rsidRDefault="00096372" w:rsidP="0009637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Send a keep-alive via ECI</w:t>
      </w:r>
    </w:p>
    <w:p w:rsidR="00E372A6" w:rsidRDefault="00E372A6" w:rsidP="00E372A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Initialize once GPS time is available</w:t>
      </w:r>
    </w:p>
    <w:p w:rsidR="00745266" w:rsidRDefault="00745266" w:rsidP="00E372A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Load service information (now from persistence)</w:t>
      </w:r>
    </w:p>
    <w:p w:rsidR="001E0274" w:rsidRDefault="001E0274" w:rsidP="00E372A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Send GPS position every 20 seconds</w:t>
      </w:r>
      <w:r w:rsidR="00470C3F">
        <w:rPr>
          <w:lang w:val="en-US"/>
        </w:rPr>
        <w:t xml:space="preserve"> over ECI</w:t>
      </w:r>
    </w:p>
    <w:p w:rsidR="002A399B" w:rsidRDefault="002A399B" w:rsidP="00C67F0E">
      <w:pPr>
        <w:rPr>
          <w:lang w:val="en-US"/>
        </w:rPr>
      </w:pPr>
    </w:p>
    <w:p w:rsidR="00C67F0E" w:rsidRDefault="00C67F0E" w:rsidP="00C67F0E">
      <w:pPr>
        <w:pStyle w:val="Heading2"/>
        <w:rPr>
          <w:lang w:val="en-US"/>
        </w:rPr>
      </w:pPr>
      <w:r>
        <w:rPr>
          <w:lang w:val="en-US"/>
        </w:rPr>
        <w:t>Obsolete Tasks Done by Bus.exe</w:t>
      </w:r>
    </w:p>
    <w:p w:rsidR="00C67F0E" w:rsidRPr="00C67F0E" w:rsidRDefault="00C67F0E" w:rsidP="00C67F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Reboot regularly (but we might have to add a random delay)</w:t>
      </w:r>
    </w:p>
    <w:p w:rsidR="00705A7C" w:rsidRDefault="00705A7C">
      <w:pPr>
        <w:rPr>
          <w:rFonts w:cs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B6313" w:rsidRPr="008B6313" w:rsidRDefault="00705A7C" w:rsidP="00705A7C">
      <w:pPr>
        <w:pStyle w:val="Heading1"/>
        <w:rPr>
          <w:lang w:val="en-US"/>
        </w:rPr>
      </w:pPr>
      <w:r>
        <w:rPr>
          <w:lang w:val="en-US"/>
        </w:rPr>
        <w:lastRenderedPageBreak/>
        <w:t>Hardware Manager</w:t>
      </w:r>
    </w:p>
    <w:p w:rsidR="008B6313" w:rsidRPr="00705A7C" w:rsidRDefault="008B6313" w:rsidP="00705A7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05A7C">
        <w:rPr>
          <w:lang w:val="en-US"/>
        </w:rPr>
        <w:t>SetBrightness</w:t>
      </w:r>
      <w:proofErr w:type="spellEnd"/>
      <w:r w:rsidRPr="00705A7C">
        <w:rPr>
          <w:lang w:val="en-US"/>
        </w:rPr>
        <w:t>()</w:t>
      </w:r>
    </w:p>
    <w:p w:rsidR="008B6313" w:rsidRPr="00705A7C" w:rsidRDefault="008B6313" w:rsidP="00705A7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05A7C">
        <w:rPr>
          <w:lang w:val="en-US"/>
        </w:rPr>
        <w:t>BusDriving</w:t>
      </w:r>
      <w:proofErr w:type="spellEnd"/>
      <w:r w:rsidRPr="00705A7C">
        <w:rPr>
          <w:lang w:val="en-US"/>
        </w:rPr>
        <w:t xml:space="preserve"> (see </w:t>
      </w:r>
      <w:proofErr w:type="spellStart"/>
      <w:r w:rsidRPr="00705A7C">
        <w:rPr>
          <w:lang w:val="en-US"/>
        </w:rPr>
        <w:t>BusControl</w:t>
      </w:r>
      <w:proofErr w:type="spellEnd"/>
      <w:r w:rsidRPr="00705A7C">
        <w:rPr>
          <w:lang w:val="en-US"/>
        </w:rPr>
        <w:t xml:space="preserve"> project, only VM.cu)</w:t>
      </w:r>
    </w:p>
    <w:p w:rsidR="008B6313" w:rsidRPr="00705A7C" w:rsidRDefault="008B6313" w:rsidP="00705A7C">
      <w:pPr>
        <w:pStyle w:val="ListParagraph"/>
        <w:numPr>
          <w:ilvl w:val="0"/>
          <w:numId w:val="8"/>
        </w:numPr>
        <w:rPr>
          <w:lang w:val="en-US"/>
        </w:rPr>
      </w:pPr>
      <w:r w:rsidRPr="00705A7C">
        <w:rPr>
          <w:lang w:val="en-US"/>
        </w:rPr>
        <w:t>Code: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SystemTimeUtil.SetGmtTimezone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>false);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// register the APN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apn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DeviceFactory.Instance.VehicleConfig.Apn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 (!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String.IsNullOrEmpty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apn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))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Registry.SetValue(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@"HKEY_LOCAL_MACHINE\ExtModems\MC75i-VDU2\Init", "3", </w:t>
      </w:r>
      <w:r w:rsidRPr="00705A7C">
        <w:rPr>
          <w:rFonts w:ascii="Consolas" w:hAnsi="Consolas" w:cs="Consolas"/>
          <w:sz w:val="18"/>
          <w:szCs w:val="18"/>
          <w:lang w:val="en-US"/>
        </w:rPr>
        <w:cr/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string.Format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>"AT+CGDCONT=1,\"IP\",\"{0}\"&lt;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cr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&gt;",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apn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));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// delete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4 ?</w:t>
      </w:r>
      <w:proofErr w:type="gramEnd"/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DeviceFactory.Instance.VersionDriver.HwType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==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HwType.VmC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)    // IO non </w:t>
      </w:r>
      <w:r w:rsidRPr="00705A7C">
        <w:rPr>
          <w:rFonts w:ascii="Consolas" w:hAnsi="Consolas" w:cs="Consolas"/>
          <w:sz w:val="18"/>
          <w:szCs w:val="18"/>
          <w:lang w:val="en-US"/>
        </w:rPr>
        <w:cr/>
      </w:r>
    </w:p>
    <w:p w:rsidR="008B6313" w:rsidRPr="0005456F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05456F">
        <w:rPr>
          <w:rFonts w:ascii="Consolas" w:hAnsi="Consolas" w:cs="Consolas"/>
          <w:sz w:val="18"/>
          <w:szCs w:val="18"/>
          <w:lang w:val="en-US"/>
        </w:rPr>
        <w:t>implémentés</w:t>
      </w:r>
      <w:proofErr w:type="spellEnd"/>
      <w:proofErr w:type="gramEnd"/>
      <w:r w:rsidRPr="0005456F">
        <w:rPr>
          <w:rFonts w:ascii="Consolas" w:hAnsi="Consolas" w:cs="Consolas"/>
          <w:sz w:val="18"/>
          <w:szCs w:val="18"/>
          <w:lang w:val="en-US"/>
        </w:rPr>
        <w:t xml:space="preserve"> sur vm.cd (</w:t>
      </w:r>
      <w:proofErr w:type="spellStart"/>
      <w:r w:rsidRPr="0005456F">
        <w:rPr>
          <w:rFonts w:ascii="Consolas" w:hAnsi="Consolas" w:cs="Consolas"/>
          <w:sz w:val="18"/>
          <w:szCs w:val="18"/>
          <w:lang w:val="en-US"/>
        </w:rPr>
        <w:t>voir</w:t>
      </w:r>
      <w:proofErr w:type="spellEnd"/>
      <w:r w:rsidRPr="0005456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456F">
        <w:rPr>
          <w:rFonts w:ascii="Consolas" w:hAnsi="Consolas" w:cs="Consolas"/>
          <w:sz w:val="18"/>
          <w:szCs w:val="18"/>
          <w:lang w:val="en-US"/>
        </w:rPr>
        <w:t>VmcdFactory.CreateInputOutput</w:t>
      </w:r>
      <w:proofErr w:type="spellEnd"/>
      <w:r w:rsidRPr="0005456F">
        <w:rPr>
          <w:rFonts w:ascii="Consolas" w:hAnsi="Consolas" w:cs="Consolas"/>
          <w:sz w:val="18"/>
          <w:szCs w:val="18"/>
          <w:lang w:val="en-US"/>
        </w:rPr>
        <w:t>)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05456F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705A7C">
        <w:rPr>
          <w:rFonts w:ascii="Consolas" w:hAnsi="Consolas" w:cs="Consolas"/>
          <w:sz w:val="18"/>
          <w:szCs w:val="18"/>
          <w:lang w:val="en-US"/>
        </w:rPr>
        <w:t>{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File.Exists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(@"\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flashfx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disk\LAN.xml"))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// make IP settings if F5 is not pressed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InputOutput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io</w:t>
      </w:r>
      <w:proofErr w:type="spellEnd"/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DeviceFactory.Instance.InputOutput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io.GetInput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(25).Read()) // WES: hack: 25 = Inputs.IN_F5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{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Logger.Add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>LogType.Info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, "", "Lan.xml found");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LanSettings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lanSettings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LanSettings.ReadFromFile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>@"\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flashfx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disk\LAN.xml");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lanSettings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 != null)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Logger.Add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>LogType.Info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 xml:space="preserve">, "", "Rebinding to " + </w:t>
      </w:r>
      <w:proofErr w:type="spellStart"/>
      <w:r w:rsidRPr="00705A7C">
        <w:rPr>
          <w:rFonts w:ascii="Consolas" w:hAnsi="Consolas" w:cs="Consolas"/>
          <w:sz w:val="18"/>
          <w:szCs w:val="18"/>
          <w:lang w:val="en-US"/>
        </w:rPr>
        <w:t>lanSettings.IpAddress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);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705A7C">
        <w:rPr>
          <w:rFonts w:ascii="Consolas" w:hAnsi="Consolas" w:cs="Consolas"/>
          <w:sz w:val="18"/>
          <w:szCs w:val="18"/>
          <w:lang w:val="en-US"/>
        </w:rPr>
        <w:t>lanSettings.Apply</w:t>
      </w:r>
      <w:proofErr w:type="spellEnd"/>
      <w:r w:rsidRPr="00705A7C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05A7C">
        <w:rPr>
          <w:rFonts w:ascii="Consolas" w:hAnsi="Consolas" w:cs="Consolas"/>
          <w:sz w:val="18"/>
          <w:szCs w:val="18"/>
          <w:lang w:val="en-US"/>
        </w:rPr>
        <w:t>);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  }</w:t>
      </w:r>
    </w:p>
    <w:p w:rsidR="008B6313" w:rsidRPr="00705A7C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B6313" w:rsidRPr="008B6313" w:rsidRDefault="008B6313" w:rsidP="0070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05A7C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sectPr w:rsidR="008B6313" w:rsidRPr="008B6313" w:rsidSect="000F09A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08B" w:rsidRDefault="0065708B">
      <w:r>
        <w:separator/>
      </w:r>
    </w:p>
  </w:endnote>
  <w:endnote w:type="continuationSeparator" w:id="0">
    <w:p w:rsidR="0065708B" w:rsidRDefault="0065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67"/>
      <w:gridCol w:w="3969"/>
      <w:gridCol w:w="1701"/>
    </w:tblGrid>
    <w:tr w:rsidR="00D937EB" w:rsidRPr="00FD08AF" w:rsidTr="00211797">
      <w:tc>
        <w:tcPr>
          <w:tcW w:w="0" w:type="auto"/>
        </w:tcPr>
        <w:p w:rsidR="00D937EB" w:rsidRPr="00FD08AF" w:rsidRDefault="00D937EB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EA33A5">
            <w:rPr>
              <w:noProof/>
              <w:lang w:val="en-US"/>
            </w:rPr>
            <w:t>Document1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D937EB" w:rsidRPr="00FD08AF" w:rsidRDefault="00D937EB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EA33A5">
            <w:rPr>
              <w:lang w:val="en-US"/>
            </w:rPr>
            <w:t>2015-07-01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D937EB" w:rsidRPr="00FD08AF" w:rsidRDefault="00D937EB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A1A55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A1A55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D937EB" w:rsidRPr="00FD08AF" w:rsidRDefault="00D937EB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67"/>
      <w:gridCol w:w="3969"/>
      <w:gridCol w:w="1701"/>
    </w:tblGrid>
    <w:tr w:rsidR="00EA33A5" w:rsidRPr="00FD08AF">
      <w:tc>
        <w:tcPr>
          <w:tcW w:w="0" w:type="auto"/>
        </w:tcPr>
        <w:p w:rsidR="00EA33A5" w:rsidRPr="00FD08AF" w:rsidRDefault="00EA33A5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Document1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EA33A5" w:rsidRPr="00FD08AF" w:rsidRDefault="00EA33A5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>
            <w:rPr>
              <w:lang w:val="en-US"/>
            </w:rPr>
            <w:t>2015-07-01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EA33A5" w:rsidRPr="00FD08AF" w:rsidRDefault="00EA33A5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05456F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05456F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EA33A5" w:rsidRPr="00FD08AF" w:rsidRDefault="00EA33A5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67"/>
      <w:gridCol w:w="3969"/>
      <w:gridCol w:w="1701"/>
    </w:tblGrid>
    <w:tr w:rsidR="00EA33A5" w:rsidRPr="00FD08AF">
      <w:tc>
        <w:tcPr>
          <w:tcW w:w="0" w:type="auto"/>
        </w:tcPr>
        <w:p w:rsidR="00EA33A5" w:rsidRPr="00FD08AF" w:rsidRDefault="00EA33A5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Document1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EA33A5" w:rsidRPr="00FD08AF" w:rsidRDefault="00EA33A5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>
            <w:rPr>
              <w:lang w:val="en-US"/>
            </w:rPr>
            <w:t>2015-07-01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EA33A5" w:rsidRPr="00FD08AF" w:rsidRDefault="00EA33A5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05456F">
            <w:rPr>
              <w:rStyle w:val="PageNumber"/>
              <w:noProof/>
              <w:lang w:val="en-US"/>
            </w:rPr>
            <w:t>3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05456F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EA33A5" w:rsidRPr="00FD08AF" w:rsidRDefault="00EA33A5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08B" w:rsidRDefault="0065708B">
      <w:r>
        <w:separator/>
      </w:r>
    </w:p>
  </w:footnote>
  <w:footnote w:type="continuationSeparator" w:id="0">
    <w:p w:rsidR="0065708B" w:rsidRDefault="006570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D937EB" w:rsidRPr="00FD08AF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D937EB" w:rsidRPr="00FD08AF" w:rsidRDefault="00EA33A5" w:rsidP="00C862CE">
          <w:pPr>
            <w:pStyle w:val="Header"/>
            <w:rPr>
              <w:lang w:val="en-US"/>
            </w:rPr>
          </w:pPr>
          <w:r w:rsidRPr="00FD08AF">
            <w:rPr>
              <w:noProof/>
            </w:rPr>
            <w:drawing>
              <wp:inline distT="0" distB="0" distL="0" distR="0">
                <wp:extent cx="904875" cy="266700"/>
                <wp:effectExtent l="0" t="0" r="9525" b="0"/>
                <wp:docPr id="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D937EB" w:rsidRPr="00FD08AF" w:rsidRDefault="00D937EB" w:rsidP="00C862CE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EA33A5">
            <w:rPr>
              <w:rFonts w:ascii="Frutiger 57Cn" w:hAnsi="Frutiger 57Cn"/>
              <w:b/>
              <w:szCs w:val="22"/>
              <w:lang w:val="en-US"/>
            </w:rPr>
            <w:t xml:space="preserve">imotion, </w:t>
          </w:r>
          <w:proofErr w:type="spellStart"/>
          <w:r w:rsidR="00EA33A5">
            <w:rPr>
              <w:rFonts w:ascii="Frutiger 57Cn" w:hAnsi="Frutiger 57Cn"/>
              <w:b/>
              <w:szCs w:val="22"/>
              <w:lang w:val="en-US"/>
            </w:rPr>
            <w:t>OnBoard</w:t>
          </w:r>
          <w:proofErr w:type="spellEnd"/>
          <w:r w:rsidR="00EA33A5">
            <w:rPr>
              <w:rFonts w:ascii="Frutiger 57Cn" w:hAnsi="Frutiger 57Cn"/>
              <w:b/>
              <w:szCs w:val="22"/>
              <w:lang w:val="en-US"/>
            </w:rPr>
            <w:t xml:space="preserve"> Computer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937EB" w:rsidRPr="00FD08AF" w:rsidTr="00914BA5">
      <w:trPr>
        <w:jc w:val="center"/>
      </w:trPr>
      <w:tc>
        <w:tcPr>
          <w:tcW w:w="1701" w:type="dxa"/>
          <w:vMerge/>
        </w:tcPr>
        <w:p w:rsidR="00D937EB" w:rsidRPr="00FD08AF" w:rsidRDefault="00D937EB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D937EB" w:rsidRPr="00B7037B" w:rsidRDefault="00D937EB" w:rsidP="00C862CE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EA33A5">
            <w:rPr>
              <w:szCs w:val="22"/>
              <w:lang w:val="en-US"/>
            </w:rPr>
            <w:t>Migration 2015, Implementation Document,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D937EB" w:rsidRPr="00FD08AF" w:rsidRDefault="00D937EB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EB" w:rsidRDefault="00D937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EA33A5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EA33A5" w:rsidRPr="00FD08AF" w:rsidRDefault="00EA33A5">
          <w:pPr>
            <w:pStyle w:val="Header"/>
            <w:rPr>
              <w:lang w:val="en-US"/>
            </w:rPr>
          </w:pPr>
          <w:r w:rsidRPr="00FD08AF">
            <w:rPr>
              <w:noProof/>
            </w:rPr>
            <w:drawing>
              <wp:inline distT="0" distB="0" distL="0" distR="0">
                <wp:extent cx="904875" cy="266700"/>
                <wp:effectExtent l="0" t="0" r="9525" b="0"/>
                <wp:docPr id="2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EA33A5" w:rsidRPr="00FD08AF" w:rsidRDefault="00EA33A5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>
            <w:rPr>
              <w:rFonts w:ascii="Frutiger 57Cn" w:hAnsi="Frutiger 57Cn"/>
              <w:b/>
              <w:szCs w:val="22"/>
              <w:lang w:val="en-US"/>
            </w:rPr>
            <w:t>imotion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>
            <w:rPr>
              <w:rFonts w:ascii="Frutiger 57Cn" w:hAnsi="Frutiger 57Cn"/>
              <w:b/>
              <w:szCs w:val="22"/>
              <w:lang w:val="en-US"/>
            </w:rPr>
            <w:t>OnBoard</w:t>
          </w:r>
          <w:proofErr w:type="spellEnd"/>
          <w:r>
            <w:rPr>
              <w:rFonts w:ascii="Frutiger 57Cn" w:hAnsi="Frutiger 57Cn"/>
              <w:b/>
              <w:szCs w:val="22"/>
              <w:lang w:val="en-US"/>
            </w:rPr>
            <w:t xml:space="preserve"> Computer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>
            <w:rPr>
              <w:rFonts w:ascii="Frutiger 57Cn" w:hAnsi="Frutiger 57Cn"/>
              <w:b/>
              <w:szCs w:val="22"/>
              <w:lang w:val="en-US"/>
            </w:rPr>
            <w:t>Migration 2015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EA33A5" w:rsidRPr="00FD08AF">
      <w:trPr>
        <w:jc w:val="center"/>
      </w:trPr>
      <w:tc>
        <w:tcPr>
          <w:tcW w:w="1701" w:type="dxa"/>
          <w:vMerge/>
        </w:tcPr>
        <w:p w:rsidR="00EA33A5" w:rsidRPr="00FD08AF" w:rsidRDefault="00EA33A5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EA33A5" w:rsidRPr="00FD08AF" w:rsidRDefault="00EA33A5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>
            <w:rPr>
              <w:lang w:val="en-US"/>
            </w:rPr>
            <w:t>Implementation Document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 w:rsidRPr="00FD08AF">
            <w:rPr>
              <w:lang w:val="en-US"/>
            </w:rPr>
            <w:fldChar w:fldCharType="separate"/>
          </w:r>
          <w:r>
            <w:rPr>
              <w:lang w:val="en-US"/>
            </w:rPr>
            <w:t>0.1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>
            <w:rPr>
              <w:lang w:val="en-US"/>
            </w:rPr>
            <w:t>Draft</w:t>
          </w:r>
          <w:r w:rsidRPr="00FD08AF">
            <w:rPr>
              <w:lang w:val="en-US"/>
            </w:rPr>
            <w:fldChar w:fldCharType="end"/>
          </w:r>
        </w:p>
      </w:tc>
    </w:tr>
  </w:tbl>
  <w:p w:rsidR="00EA33A5" w:rsidRPr="00FD08AF" w:rsidRDefault="00EA33A5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EA33A5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EA33A5" w:rsidRPr="00FD08AF" w:rsidRDefault="00EA33A5">
          <w:pPr>
            <w:pStyle w:val="Header"/>
            <w:rPr>
              <w:lang w:val="en-US"/>
            </w:rPr>
          </w:pPr>
          <w:r w:rsidRPr="00FD08AF">
            <w:rPr>
              <w:noProof/>
            </w:rPr>
            <w:drawing>
              <wp:inline distT="0" distB="0" distL="0" distR="0">
                <wp:extent cx="904875" cy="266700"/>
                <wp:effectExtent l="0" t="0" r="9525" b="0"/>
                <wp:docPr id="3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EA33A5" w:rsidRPr="00FD08AF" w:rsidRDefault="00EA33A5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>
            <w:rPr>
              <w:rFonts w:ascii="Frutiger 57Cn" w:hAnsi="Frutiger 57Cn"/>
              <w:b/>
              <w:szCs w:val="22"/>
              <w:lang w:val="en-US"/>
            </w:rPr>
            <w:t xml:space="preserve">imotion, </w:t>
          </w:r>
          <w:proofErr w:type="spellStart"/>
          <w:r>
            <w:rPr>
              <w:rFonts w:ascii="Frutiger 57Cn" w:hAnsi="Frutiger 57Cn"/>
              <w:b/>
              <w:szCs w:val="22"/>
              <w:lang w:val="en-US"/>
            </w:rPr>
            <w:t>OnBoard</w:t>
          </w:r>
          <w:proofErr w:type="spellEnd"/>
          <w:r>
            <w:rPr>
              <w:rFonts w:ascii="Frutiger 57Cn" w:hAnsi="Frutiger 57Cn"/>
              <w:b/>
              <w:szCs w:val="22"/>
              <w:lang w:val="en-US"/>
            </w:rPr>
            <w:t xml:space="preserve"> Computer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EA33A5" w:rsidRPr="00FD08AF">
      <w:trPr>
        <w:jc w:val="center"/>
      </w:trPr>
      <w:tc>
        <w:tcPr>
          <w:tcW w:w="1701" w:type="dxa"/>
          <w:vMerge/>
        </w:tcPr>
        <w:p w:rsidR="00EA33A5" w:rsidRPr="00FD08AF" w:rsidRDefault="00EA33A5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EA33A5" w:rsidRPr="00000EEB" w:rsidRDefault="00EA33A5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>
            <w:rPr>
              <w:szCs w:val="22"/>
              <w:lang w:val="en-US"/>
            </w:rPr>
            <w:t>Migration 2015, Implementation Document,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EA33A5" w:rsidRPr="00FD08AF" w:rsidRDefault="00EA33A5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EA33A5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EA33A5" w:rsidRPr="00FD08AF" w:rsidRDefault="00EA33A5">
          <w:pPr>
            <w:pStyle w:val="Header"/>
            <w:rPr>
              <w:lang w:val="en-US"/>
            </w:rPr>
          </w:pPr>
          <w:r w:rsidRPr="00FD08AF">
            <w:rPr>
              <w:noProof/>
            </w:rPr>
            <w:drawing>
              <wp:inline distT="0" distB="0" distL="0" distR="0">
                <wp:extent cx="904875" cy="266700"/>
                <wp:effectExtent l="0" t="0" r="9525" b="0"/>
                <wp:docPr id="4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EA33A5" w:rsidRPr="00FD08AF" w:rsidRDefault="00EA33A5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>
            <w:rPr>
              <w:rFonts w:ascii="Frutiger 57Cn" w:hAnsi="Frutiger 57Cn"/>
              <w:b/>
              <w:szCs w:val="22"/>
              <w:lang w:val="en-US"/>
            </w:rPr>
            <w:t xml:space="preserve">imotion, </w:t>
          </w:r>
          <w:proofErr w:type="spellStart"/>
          <w:r>
            <w:rPr>
              <w:rFonts w:ascii="Frutiger 57Cn" w:hAnsi="Frutiger 57Cn"/>
              <w:b/>
              <w:szCs w:val="22"/>
              <w:lang w:val="en-US"/>
            </w:rPr>
            <w:t>OnBoard</w:t>
          </w:r>
          <w:proofErr w:type="spellEnd"/>
          <w:r>
            <w:rPr>
              <w:rFonts w:ascii="Frutiger 57Cn" w:hAnsi="Frutiger 57Cn"/>
              <w:b/>
              <w:szCs w:val="22"/>
              <w:lang w:val="en-US"/>
            </w:rPr>
            <w:t xml:space="preserve"> Computer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EA33A5" w:rsidRPr="00FD08AF">
      <w:trPr>
        <w:jc w:val="center"/>
      </w:trPr>
      <w:tc>
        <w:tcPr>
          <w:tcW w:w="1701" w:type="dxa"/>
          <w:vMerge/>
        </w:tcPr>
        <w:p w:rsidR="00EA33A5" w:rsidRPr="00FD08AF" w:rsidRDefault="00EA33A5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EA33A5" w:rsidRPr="00000EEB" w:rsidRDefault="00EA33A5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>
            <w:rPr>
              <w:szCs w:val="22"/>
              <w:lang w:val="en-US"/>
            </w:rPr>
            <w:t>Migration 2015, Implementation Document,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EA33A5" w:rsidRPr="00FD08AF" w:rsidRDefault="00EA33A5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A5" w:rsidRDefault="00EA33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3333"/>
    <w:multiLevelType w:val="hybridMultilevel"/>
    <w:tmpl w:val="BE0ED38C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84125"/>
    <w:multiLevelType w:val="hybridMultilevel"/>
    <w:tmpl w:val="D4C4DFDE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EB02AE"/>
    <w:multiLevelType w:val="hybridMultilevel"/>
    <w:tmpl w:val="F0081D7C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B37FB"/>
    <w:multiLevelType w:val="hybridMultilevel"/>
    <w:tmpl w:val="AC2244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D1C2E"/>
    <w:multiLevelType w:val="hybridMultilevel"/>
    <w:tmpl w:val="9CAAB98E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8207AE7"/>
    <w:multiLevelType w:val="hybridMultilevel"/>
    <w:tmpl w:val="7460FBF8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513C7"/>
    <w:multiLevelType w:val="hybridMultilevel"/>
    <w:tmpl w:val="E4CCFC4E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E5FF3"/>
    <w:multiLevelType w:val="hybridMultilevel"/>
    <w:tmpl w:val="CA4AFF4E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00CD"/>
    <w:multiLevelType w:val="hybridMultilevel"/>
    <w:tmpl w:val="D9C03C06"/>
    <w:lvl w:ilvl="0" w:tplc="EE722C5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</w:num>
  <w:num w:numId="4">
    <w:abstractNumId w:val="13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2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5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5456F"/>
    <w:rsid w:val="0007660F"/>
    <w:rsid w:val="00077547"/>
    <w:rsid w:val="00077E10"/>
    <w:rsid w:val="00080EF6"/>
    <w:rsid w:val="0009113D"/>
    <w:rsid w:val="00093D0A"/>
    <w:rsid w:val="00096372"/>
    <w:rsid w:val="000A2377"/>
    <w:rsid w:val="000A285A"/>
    <w:rsid w:val="000A74B0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0274"/>
    <w:rsid w:val="001E4E97"/>
    <w:rsid w:val="001F1590"/>
    <w:rsid w:val="00211797"/>
    <w:rsid w:val="0022431B"/>
    <w:rsid w:val="002310F8"/>
    <w:rsid w:val="00235CB6"/>
    <w:rsid w:val="00236A80"/>
    <w:rsid w:val="00242D2F"/>
    <w:rsid w:val="002530C8"/>
    <w:rsid w:val="002612B0"/>
    <w:rsid w:val="00266AB2"/>
    <w:rsid w:val="002671A2"/>
    <w:rsid w:val="00274547"/>
    <w:rsid w:val="00292389"/>
    <w:rsid w:val="00293A53"/>
    <w:rsid w:val="002A399B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54D5"/>
    <w:rsid w:val="003366EE"/>
    <w:rsid w:val="00340568"/>
    <w:rsid w:val="003429AB"/>
    <w:rsid w:val="003438AC"/>
    <w:rsid w:val="00351527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7C39"/>
    <w:rsid w:val="003C00C1"/>
    <w:rsid w:val="003C3FB9"/>
    <w:rsid w:val="003C4A89"/>
    <w:rsid w:val="003C5E4B"/>
    <w:rsid w:val="003D0CBC"/>
    <w:rsid w:val="003D20C5"/>
    <w:rsid w:val="003E3AC3"/>
    <w:rsid w:val="003E732C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0C3F"/>
    <w:rsid w:val="00472185"/>
    <w:rsid w:val="00472EE2"/>
    <w:rsid w:val="00476359"/>
    <w:rsid w:val="004776B4"/>
    <w:rsid w:val="00495C3C"/>
    <w:rsid w:val="004961AA"/>
    <w:rsid w:val="004C122E"/>
    <w:rsid w:val="004C15AD"/>
    <w:rsid w:val="004C373E"/>
    <w:rsid w:val="004D1587"/>
    <w:rsid w:val="004E2C77"/>
    <w:rsid w:val="004E3029"/>
    <w:rsid w:val="004E5C85"/>
    <w:rsid w:val="004E6F2F"/>
    <w:rsid w:val="004F050D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92596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5F341B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5708B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4FE5"/>
    <w:rsid w:val="006A5A37"/>
    <w:rsid w:val="006A6AF4"/>
    <w:rsid w:val="006A7863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05A7C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45266"/>
    <w:rsid w:val="007508CD"/>
    <w:rsid w:val="00750B22"/>
    <w:rsid w:val="00762A1A"/>
    <w:rsid w:val="0077204A"/>
    <w:rsid w:val="00774B13"/>
    <w:rsid w:val="007762CD"/>
    <w:rsid w:val="00777B45"/>
    <w:rsid w:val="00791CF9"/>
    <w:rsid w:val="00794A7F"/>
    <w:rsid w:val="007A1A55"/>
    <w:rsid w:val="007A5F6F"/>
    <w:rsid w:val="007B1BBE"/>
    <w:rsid w:val="007B3595"/>
    <w:rsid w:val="007C1802"/>
    <w:rsid w:val="007C40EA"/>
    <w:rsid w:val="007C4B77"/>
    <w:rsid w:val="007E2211"/>
    <w:rsid w:val="007F753D"/>
    <w:rsid w:val="00837EBB"/>
    <w:rsid w:val="008477C7"/>
    <w:rsid w:val="00862982"/>
    <w:rsid w:val="00862A92"/>
    <w:rsid w:val="00873199"/>
    <w:rsid w:val="00885A03"/>
    <w:rsid w:val="008863EE"/>
    <w:rsid w:val="008912C1"/>
    <w:rsid w:val="00897C6C"/>
    <w:rsid w:val="008A3D5B"/>
    <w:rsid w:val="008A5859"/>
    <w:rsid w:val="008A5E48"/>
    <w:rsid w:val="008B3A7D"/>
    <w:rsid w:val="008B6313"/>
    <w:rsid w:val="008C69AD"/>
    <w:rsid w:val="008E1468"/>
    <w:rsid w:val="009111F1"/>
    <w:rsid w:val="00912989"/>
    <w:rsid w:val="00914BA5"/>
    <w:rsid w:val="009435AD"/>
    <w:rsid w:val="00951DFE"/>
    <w:rsid w:val="00954C44"/>
    <w:rsid w:val="0095559B"/>
    <w:rsid w:val="00973029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0163F"/>
    <w:rsid w:val="00A1494F"/>
    <w:rsid w:val="00A165B3"/>
    <w:rsid w:val="00A27657"/>
    <w:rsid w:val="00A34CB6"/>
    <w:rsid w:val="00A459C4"/>
    <w:rsid w:val="00A73D47"/>
    <w:rsid w:val="00A92BED"/>
    <w:rsid w:val="00AA6B08"/>
    <w:rsid w:val="00AA7853"/>
    <w:rsid w:val="00AB3268"/>
    <w:rsid w:val="00AB38CC"/>
    <w:rsid w:val="00AB59A4"/>
    <w:rsid w:val="00AF1AA6"/>
    <w:rsid w:val="00AF5511"/>
    <w:rsid w:val="00AF71C8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77288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67F0E"/>
    <w:rsid w:val="00C76357"/>
    <w:rsid w:val="00C81824"/>
    <w:rsid w:val="00C82471"/>
    <w:rsid w:val="00C862CE"/>
    <w:rsid w:val="00C87F2E"/>
    <w:rsid w:val="00CB21B1"/>
    <w:rsid w:val="00CB4A78"/>
    <w:rsid w:val="00CB59AE"/>
    <w:rsid w:val="00CC192A"/>
    <w:rsid w:val="00CD04D8"/>
    <w:rsid w:val="00CE00BB"/>
    <w:rsid w:val="00CF16A0"/>
    <w:rsid w:val="00D13091"/>
    <w:rsid w:val="00D22BE0"/>
    <w:rsid w:val="00D23C1D"/>
    <w:rsid w:val="00D24A06"/>
    <w:rsid w:val="00D35B81"/>
    <w:rsid w:val="00D4052E"/>
    <w:rsid w:val="00D40F7B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E035CD"/>
    <w:rsid w:val="00E16682"/>
    <w:rsid w:val="00E17F8D"/>
    <w:rsid w:val="00E22380"/>
    <w:rsid w:val="00E30890"/>
    <w:rsid w:val="00E32514"/>
    <w:rsid w:val="00E34E4A"/>
    <w:rsid w:val="00E372A6"/>
    <w:rsid w:val="00E410E7"/>
    <w:rsid w:val="00E43E4D"/>
    <w:rsid w:val="00E4679C"/>
    <w:rsid w:val="00E54D31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A33A5"/>
    <w:rsid w:val="00EB037E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4060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4507D8-B3F9-47B6-9D46-50EE0DDA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semiHidden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styleId="ListParagraph">
    <w:name w:val="List Paragraph"/>
    <w:basedOn w:val="Normal"/>
    <w:uiPriority w:val="34"/>
    <w:qFormat/>
    <w:rsid w:val="008B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Implementation%20Document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7</Pages>
  <Words>745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Weibel Samuel</dc:creator>
  <cp:keywords/>
  <dc:description/>
  <cp:lastModifiedBy>Weibel Samuel</cp:lastModifiedBy>
  <cp:revision>34</cp:revision>
  <cp:lastPrinted>2010-11-05T09:30:00Z</cp:lastPrinted>
  <dcterms:created xsi:type="dcterms:W3CDTF">2015-07-01T08:43:00Z</dcterms:created>
  <dcterms:modified xsi:type="dcterms:W3CDTF">2015-07-21T11:23:00Z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0.1</vt:lpwstr>
  </property>
  <property fmtid="{D5CDD505-2E9C-101B-9397-08002B2CF9AE}" pid="3" name="GO_Author">
    <vt:lpwstr>WES</vt:lpwstr>
  </property>
  <property fmtid="{D5CDD505-2E9C-101B-9397-08002B2CF9AE}" pid="4" name="GO_Project">
    <vt:lpwstr>imotion</vt:lpwstr>
  </property>
  <property fmtid="{D5CDD505-2E9C-101B-9397-08002B2CF9AE}" pid="5" name="GO_DocType">
    <vt:lpwstr>Implementation Document</vt:lpwstr>
  </property>
  <property fmtid="{D5CDD505-2E9C-101B-9397-08002B2CF9AE}" pid="6" name="GO_Title">
    <vt:lpwstr>OnBoard Computer</vt:lpwstr>
  </property>
  <property fmtid="{D5CDD505-2E9C-101B-9397-08002B2CF9AE}" pid="7" name="GO_Subject">
    <vt:lpwstr>Migration 2015</vt:lpwstr>
  </property>
  <property fmtid="{D5CDD505-2E9C-101B-9397-08002B2CF9AE}" pid="8" name="GO_CreationDate">
    <vt:lpwstr>2015-07-01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imotion, OnBoard Computer</vt:lpwstr>
  </property>
  <property fmtid="{D5CDD505-2E9C-101B-9397-08002B2CF9AE}" pid="13" name="GO_Header2">
    <vt:lpwstr>Migration 2015, Implementation Document, 0.1, Draft</vt:lpwstr>
  </property>
  <property fmtid="{D5CDD505-2E9C-101B-9397-08002B2CF9AE}" pid="14" name="GO_Footer">
    <vt:lpwstr>2015-07-01 / WES, Internal use only</vt:lpwstr>
  </property>
  <property fmtid="{D5CDD505-2E9C-101B-9397-08002B2CF9AE}" pid="15" name="GO_Repository">
    <vt:lpwstr/>
  </property>
</Properties>
</file>