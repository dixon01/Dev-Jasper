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D3F0E" w14:textId="77777777" w:rsidR="00C74594" w:rsidRPr="00674670" w:rsidRDefault="00C97DBD">
      <w:pPr>
        <w:rPr>
          <w:lang w:val="en-US"/>
        </w:rPr>
      </w:pPr>
      <w:bookmarkStart w:id="0" w:name="GO_Bookmark_FirstPage"/>
      <w:bookmarkStart w:id="1" w:name="_Toc293598981"/>
      <w:bookmarkStart w:id="2" w:name="_Toc293599001"/>
      <w:bookmarkStart w:id="3" w:name="_Toc293599022"/>
      <w:bookmarkStart w:id="4" w:name="_Toc293599103"/>
      <w:bookmarkStart w:id="5" w:name="_Toc293599417"/>
      <w:bookmarkStart w:id="6" w:name="_Toc293599443"/>
      <w:bookmarkStart w:id="7" w:name="_Toc293599474"/>
      <w:bookmarkStart w:id="8" w:name="_Toc293599632"/>
      <w:bookmarkStart w:id="9" w:name="_Toc293599734"/>
      <w:bookmarkStart w:id="10" w:name="_Toc293605510"/>
      <w:r>
        <w:rPr>
          <w:lang w:val="en-US"/>
        </w:rPr>
        <w:pict w14:anchorId="724EE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26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11" o:title=""/>
            <w10:wrap type="tight" anchorx="page" anchory="page"/>
            <w10:anchorlock/>
          </v:shape>
        </w:pict>
      </w:r>
    </w:p>
    <w:p w14:paraId="5058C8BD" w14:textId="77777777" w:rsidR="00C74594" w:rsidRPr="00674670" w:rsidRDefault="00C74594">
      <w:pPr>
        <w:rPr>
          <w:lang w:val="en-US"/>
        </w:rPr>
      </w:pPr>
    </w:p>
    <w:p w14:paraId="7919CD87" w14:textId="77777777" w:rsidR="00C74594" w:rsidRPr="00674670" w:rsidRDefault="00C74594">
      <w:pPr>
        <w:rPr>
          <w:lang w:val="en-US"/>
        </w:rPr>
      </w:pPr>
    </w:p>
    <w:p w14:paraId="6DEEB032" w14:textId="77777777" w:rsidR="00C74594" w:rsidRPr="00674670" w:rsidRDefault="00C74594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C74594" w:rsidRPr="00C74594" w14:paraId="38C557B8" w14:textId="77777777" w:rsidTr="00C74594">
        <w:tc>
          <w:tcPr>
            <w:tcW w:w="1008" w:type="dxa"/>
            <w:shd w:val="clear" w:color="auto" w:fill="auto"/>
          </w:tcPr>
          <w:p w14:paraId="78EA6D9D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547C1F30" w14:textId="77777777" w:rsidR="00C74594" w:rsidRPr="00C74594" w:rsidRDefault="00C74594">
            <w:pPr>
              <w:rPr>
                <w:b/>
                <w:sz w:val="56"/>
                <w:szCs w:val="56"/>
                <w:lang w:val="en-US"/>
              </w:rPr>
            </w:pPr>
            <w:r w:rsidRPr="00C74594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C74594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C74594"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204A5B">
              <w:rPr>
                <w:b/>
                <w:sz w:val="56"/>
                <w:szCs w:val="56"/>
                <w:lang w:val="en-US"/>
              </w:rPr>
              <w:t>Center</w:t>
            </w:r>
            <w:r w:rsidRPr="00C74594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C74594" w:rsidRPr="00C74594" w14:paraId="0F43B48A" w14:textId="77777777" w:rsidTr="00C74594">
        <w:trPr>
          <w:cantSplit/>
          <w:trHeight w:val="284"/>
        </w:trPr>
        <w:tc>
          <w:tcPr>
            <w:tcW w:w="1008" w:type="dxa"/>
            <w:shd w:val="clear" w:color="auto" w:fill="auto"/>
          </w:tcPr>
          <w:p w14:paraId="05C2FB2C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242A8BD8" w14:textId="77777777" w:rsidR="00C74594" w:rsidRPr="00C74594" w:rsidRDefault="00C74594">
            <w:pPr>
              <w:rPr>
                <w:b/>
                <w:szCs w:val="22"/>
                <w:lang w:val="en-US"/>
              </w:rPr>
            </w:pPr>
          </w:p>
        </w:tc>
      </w:tr>
      <w:tr w:rsidR="00C74594" w:rsidRPr="00C74594" w14:paraId="59CAF0A4" w14:textId="77777777" w:rsidTr="00C74594">
        <w:tc>
          <w:tcPr>
            <w:tcW w:w="1008" w:type="dxa"/>
            <w:shd w:val="clear" w:color="auto" w:fill="auto"/>
          </w:tcPr>
          <w:p w14:paraId="3371C828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2F187EF3" w14:textId="52A2E893" w:rsidR="00C74594" w:rsidRPr="00C74594" w:rsidRDefault="00362161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Portal</w:t>
            </w:r>
          </w:p>
        </w:tc>
      </w:tr>
      <w:tr w:rsidR="00C74594" w:rsidRPr="00C74594" w14:paraId="146B5940" w14:textId="77777777" w:rsidTr="00C74594">
        <w:trPr>
          <w:trHeight w:val="284"/>
        </w:trPr>
        <w:tc>
          <w:tcPr>
            <w:tcW w:w="1008" w:type="dxa"/>
            <w:shd w:val="clear" w:color="auto" w:fill="auto"/>
          </w:tcPr>
          <w:p w14:paraId="597E9E8A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6995019A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  <w:tr w:rsidR="00C74594" w:rsidRPr="00C74594" w14:paraId="1AE630D0" w14:textId="77777777" w:rsidTr="00C74594">
        <w:tc>
          <w:tcPr>
            <w:tcW w:w="1008" w:type="dxa"/>
            <w:shd w:val="clear" w:color="auto" w:fill="auto"/>
          </w:tcPr>
          <w:p w14:paraId="754B99BB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70557E96" w14:textId="77777777" w:rsidR="00C74594" w:rsidRPr="00C74594" w:rsidRDefault="00C74594">
            <w:pPr>
              <w:rPr>
                <w:sz w:val="56"/>
                <w:szCs w:val="56"/>
                <w:lang w:val="en-US"/>
              </w:rPr>
            </w:pPr>
            <w:r w:rsidRPr="00C74594">
              <w:rPr>
                <w:sz w:val="56"/>
                <w:szCs w:val="56"/>
                <w:lang w:val="en-US"/>
              </w:rPr>
              <w:fldChar w:fldCharType="begin"/>
            </w:r>
            <w:r w:rsidRPr="00C74594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C74594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C74594" w:rsidRPr="00C74594" w14:paraId="1D018DFC" w14:textId="77777777" w:rsidTr="00C74594">
        <w:trPr>
          <w:trHeight w:val="284"/>
        </w:trPr>
        <w:tc>
          <w:tcPr>
            <w:tcW w:w="1008" w:type="dxa"/>
            <w:shd w:val="clear" w:color="auto" w:fill="auto"/>
          </w:tcPr>
          <w:p w14:paraId="0BEB59D5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5EE1F1AE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  <w:tr w:rsidR="00C74594" w:rsidRPr="00C74594" w14:paraId="30911BCB" w14:textId="77777777" w:rsidTr="00C74594">
        <w:tc>
          <w:tcPr>
            <w:tcW w:w="1008" w:type="dxa"/>
            <w:shd w:val="clear" w:color="auto" w:fill="auto"/>
          </w:tcPr>
          <w:p w14:paraId="5FB0B3FE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18F60100" w14:textId="77777777" w:rsidR="00C74594" w:rsidRPr="00C74594" w:rsidRDefault="00C74594">
            <w:pPr>
              <w:rPr>
                <w:sz w:val="56"/>
                <w:szCs w:val="56"/>
                <w:lang w:val="en-US"/>
              </w:rPr>
            </w:pPr>
            <w:r w:rsidRPr="00C74594">
              <w:rPr>
                <w:sz w:val="56"/>
                <w:szCs w:val="56"/>
                <w:lang w:val="en-US"/>
              </w:rPr>
              <w:fldChar w:fldCharType="begin"/>
            </w:r>
            <w:r w:rsidRPr="00C74594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C74594">
              <w:rPr>
                <w:sz w:val="56"/>
                <w:szCs w:val="56"/>
                <w:lang w:val="en-US"/>
              </w:rPr>
              <w:fldChar w:fldCharType="separate"/>
            </w:r>
            <w:r w:rsidR="00204A5B">
              <w:rPr>
                <w:sz w:val="56"/>
                <w:szCs w:val="56"/>
                <w:lang w:val="en-US"/>
              </w:rPr>
              <w:t>Technical Description</w:t>
            </w:r>
            <w:r w:rsidRPr="00C74594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C74594" w:rsidRPr="00C74594" w14:paraId="5C732C99" w14:textId="77777777" w:rsidTr="00C74594">
        <w:trPr>
          <w:cantSplit/>
          <w:trHeight w:val="1134"/>
        </w:trPr>
        <w:tc>
          <w:tcPr>
            <w:tcW w:w="1008" w:type="dxa"/>
            <w:shd w:val="clear" w:color="auto" w:fill="auto"/>
          </w:tcPr>
          <w:p w14:paraId="49E3F677" w14:textId="77777777" w:rsidR="00C74594" w:rsidRPr="00C74594" w:rsidRDefault="00C74594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49730427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  <w:tr w:rsidR="00C74594" w:rsidRPr="00C74594" w14:paraId="28001B7C" w14:textId="77777777" w:rsidTr="00C74594">
        <w:tc>
          <w:tcPr>
            <w:tcW w:w="1008" w:type="dxa"/>
            <w:shd w:val="clear" w:color="auto" w:fill="auto"/>
          </w:tcPr>
          <w:p w14:paraId="4982E104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3CFF44D3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Version: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GO_Version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204A5B">
              <w:rPr>
                <w:szCs w:val="22"/>
                <w:lang w:val="en-US"/>
              </w:rPr>
              <w:t>2.0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681F6C08" w14:textId="77777777" w:rsidTr="00C74594">
        <w:tc>
          <w:tcPr>
            <w:tcW w:w="1008" w:type="dxa"/>
            <w:shd w:val="clear" w:color="auto" w:fill="auto"/>
          </w:tcPr>
          <w:p w14:paraId="272B2CCE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3E629CA0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State: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GO_State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204A5B">
              <w:rPr>
                <w:szCs w:val="22"/>
                <w:lang w:val="en-US"/>
              </w:rPr>
              <w:t>Released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1A0D5D7E" w14:textId="77777777" w:rsidTr="00C74594">
        <w:tc>
          <w:tcPr>
            <w:tcW w:w="1008" w:type="dxa"/>
            <w:shd w:val="clear" w:color="auto" w:fill="auto"/>
          </w:tcPr>
          <w:p w14:paraId="18805ACE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0F2859E5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Classification: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204A5B">
              <w:rPr>
                <w:szCs w:val="22"/>
                <w:lang w:val="en-US"/>
              </w:rPr>
              <w:t>Internal use only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5AA28E48" w14:textId="77777777" w:rsidTr="00C74594">
        <w:tc>
          <w:tcPr>
            <w:tcW w:w="1008" w:type="dxa"/>
            <w:shd w:val="clear" w:color="auto" w:fill="auto"/>
          </w:tcPr>
          <w:p w14:paraId="0DC86033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5B1F4B8F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Author: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GO_Author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204A5B">
              <w:rPr>
                <w:szCs w:val="22"/>
                <w:lang w:val="en-US"/>
              </w:rPr>
              <w:t>LEF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6EF501D2" w14:textId="77777777" w:rsidTr="00C74594">
        <w:tc>
          <w:tcPr>
            <w:tcW w:w="1008" w:type="dxa"/>
            <w:shd w:val="clear" w:color="auto" w:fill="auto"/>
          </w:tcPr>
          <w:p w14:paraId="29393820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132AE08B" w14:textId="77777777" w:rsidR="00C74594" w:rsidRPr="00C74594" w:rsidRDefault="00C74594" w:rsidP="00C7459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Creation date: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204A5B">
              <w:rPr>
                <w:szCs w:val="22"/>
                <w:lang w:val="en-US"/>
              </w:rPr>
              <w:t>2011-11-15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204A5B" w14:paraId="2646414A" w14:textId="77777777" w:rsidTr="00C74594">
        <w:trPr>
          <w:trHeight w:val="1134"/>
        </w:trPr>
        <w:tc>
          <w:tcPr>
            <w:tcW w:w="1008" w:type="dxa"/>
            <w:shd w:val="clear" w:color="auto" w:fill="auto"/>
          </w:tcPr>
          <w:p w14:paraId="4853C083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500D38BB" w14:textId="77777777" w:rsidR="00C74594" w:rsidRPr="00C74594" w:rsidRDefault="00C74594" w:rsidP="00C74594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C74594">
              <w:rPr>
                <w:szCs w:val="22"/>
                <w:lang w:val="en-US"/>
              </w:rPr>
              <w:t>Repository:</w:t>
            </w:r>
            <w:r w:rsidRPr="00C74594">
              <w:rPr>
                <w:szCs w:val="22"/>
                <w:lang w:val="en-US"/>
              </w:rPr>
              <w:tab/>
            </w:r>
            <w:r w:rsidRPr="00C74594">
              <w:rPr>
                <w:szCs w:val="22"/>
                <w:lang w:val="en-US"/>
              </w:rPr>
              <w:fldChar w:fldCharType="begin"/>
            </w:r>
            <w:r w:rsidRPr="00C74594">
              <w:rPr>
                <w:szCs w:val="22"/>
                <w:lang w:val="en-US"/>
              </w:rPr>
              <w:instrText xml:space="preserve"> DOCPROPERTY  GO_Repository  \* CHARFORMAT</w:instrText>
            </w:r>
            <w:r w:rsidRPr="00C74594">
              <w:rPr>
                <w:szCs w:val="22"/>
                <w:lang w:val="en-US"/>
              </w:rPr>
              <w:fldChar w:fldCharType="separate"/>
            </w:r>
            <w:r w:rsidR="00204A5B">
              <w:rPr>
                <w:szCs w:val="22"/>
                <w:lang w:val="en-US"/>
              </w:rPr>
              <w:t>$/</w:t>
            </w:r>
            <w:proofErr w:type="spellStart"/>
            <w:r w:rsidR="00204A5B">
              <w:rPr>
                <w:szCs w:val="22"/>
                <w:lang w:val="en-US"/>
              </w:rPr>
              <w:t>Gorba</w:t>
            </w:r>
            <w:proofErr w:type="spellEnd"/>
            <w:r w:rsidR="00204A5B">
              <w:rPr>
                <w:szCs w:val="22"/>
                <w:lang w:val="en-US"/>
              </w:rPr>
              <w:t>/Main/Center/Portal/Documents/TD_CenterPortal.docx</w:t>
            </w:r>
            <w:r w:rsidRPr="00C74594">
              <w:rPr>
                <w:szCs w:val="22"/>
                <w:lang w:val="en-US"/>
              </w:rPr>
              <w:fldChar w:fldCharType="end"/>
            </w:r>
          </w:p>
        </w:tc>
      </w:tr>
      <w:tr w:rsidR="00C74594" w:rsidRPr="00C74594" w14:paraId="4728AE33" w14:textId="77777777" w:rsidTr="00C74594">
        <w:tc>
          <w:tcPr>
            <w:tcW w:w="1008" w:type="dxa"/>
            <w:shd w:val="clear" w:color="auto" w:fill="auto"/>
          </w:tcPr>
          <w:p w14:paraId="7043882D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14:paraId="69CC0D72" w14:textId="77777777" w:rsidR="00C74594" w:rsidRPr="0054318C" w:rsidRDefault="00C74594">
            <w:pPr>
              <w:rPr>
                <w:szCs w:val="22"/>
              </w:rPr>
            </w:pPr>
            <w:r w:rsidRPr="0054318C">
              <w:rPr>
                <w:szCs w:val="22"/>
              </w:rPr>
              <w:t>Gorba AG</w:t>
            </w:r>
          </w:p>
          <w:p w14:paraId="542CCC38" w14:textId="77777777" w:rsidR="00C74594" w:rsidRPr="0054318C" w:rsidRDefault="00C74594">
            <w:pPr>
              <w:rPr>
                <w:szCs w:val="22"/>
              </w:rPr>
            </w:pPr>
            <w:r w:rsidRPr="0054318C">
              <w:rPr>
                <w:szCs w:val="22"/>
              </w:rPr>
              <w:t xml:space="preserve">Sandackerstrasse </w:t>
            </w:r>
          </w:p>
          <w:p w14:paraId="55A35935" w14:textId="77777777" w:rsidR="00C74594" w:rsidRPr="0054318C" w:rsidRDefault="00C74594">
            <w:pPr>
              <w:rPr>
                <w:szCs w:val="22"/>
              </w:rPr>
            </w:pPr>
            <w:r w:rsidRPr="0054318C">
              <w:rPr>
                <w:szCs w:val="22"/>
              </w:rPr>
              <w:t xml:space="preserve">9245 Oberbüren </w:t>
            </w:r>
          </w:p>
          <w:p w14:paraId="76A2306D" w14:textId="77777777" w:rsidR="00C74594" w:rsidRPr="0054318C" w:rsidRDefault="00C74594">
            <w:pPr>
              <w:rPr>
                <w:szCs w:val="22"/>
              </w:rPr>
            </w:pPr>
            <w:r w:rsidRPr="0054318C">
              <w:rPr>
                <w:szCs w:val="22"/>
              </w:rPr>
              <w:t>Switzerland</w:t>
            </w:r>
          </w:p>
        </w:tc>
      </w:tr>
    </w:tbl>
    <w:p w14:paraId="7EAFA3E1" w14:textId="77777777" w:rsidR="00C74594" w:rsidRPr="0054318C" w:rsidRDefault="00C74594">
      <w:pPr>
        <w:sectPr w:rsidR="00C74594" w:rsidRPr="0054318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14:paraId="332EE846" w14:textId="77777777" w:rsidR="00C74594" w:rsidRPr="00BC5F4C" w:rsidRDefault="00C74594">
      <w:pPr>
        <w:rPr>
          <w:b/>
          <w:sz w:val="28"/>
          <w:szCs w:val="28"/>
          <w:lang w:val="en-US"/>
        </w:rPr>
      </w:pPr>
      <w:bookmarkStart w:id="11" w:name="GO_Bookmark_Toc"/>
      <w:bookmarkEnd w:id="0"/>
      <w:r w:rsidRPr="00BC5F4C">
        <w:rPr>
          <w:b/>
          <w:sz w:val="28"/>
          <w:szCs w:val="28"/>
          <w:lang w:val="en-US"/>
        </w:rPr>
        <w:lastRenderedPageBreak/>
        <w:t>Table of contents</w:t>
      </w:r>
    </w:p>
    <w:p w14:paraId="6029CCF2" w14:textId="77777777" w:rsidR="00204A5B" w:rsidRPr="00C97DBD" w:rsidRDefault="00C74594">
      <w:pPr>
        <w:pStyle w:val="TOC1"/>
        <w:rPr>
          <w:rFonts w:ascii="Calibri" w:eastAsia="Times New Roman" w:hAnsi="Calibri"/>
          <w:noProof/>
          <w:szCs w:val="22"/>
        </w:rPr>
      </w:pPr>
      <w:r w:rsidRPr="00BC5F4C">
        <w:rPr>
          <w:lang w:val="en-US"/>
        </w:rPr>
        <w:fldChar w:fldCharType="begin"/>
      </w:r>
      <w:r w:rsidRPr="00BC5F4C">
        <w:rPr>
          <w:lang w:val="en-US"/>
        </w:rPr>
        <w:instrText xml:space="preserve"> TOC \o "1-4" \h \z \u </w:instrText>
      </w:r>
      <w:r>
        <w:rPr>
          <w:lang w:val="en-US"/>
        </w:rPr>
        <w:instrText>\x</w:instrText>
      </w:r>
      <w:r w:rsidRPr="00BC5F4C">
        <w:rPr>
          <w:lang w:val="en-US"/>
        </w:rPr>
        <w:fldChar w:fldCharType="separate"/>
      </w:r>
      <w:hyperlink w:anchor="_Toc430156866" w:history="1">
        <w:r w:rsidR="00204A5B" w:rsidRPr="00706150">
          <w:rPr>
            <w:rStyle w:val="Hyperlink"/>
            <w:noProof/>
            <w:lang w:val="en-US"/>
          </w:rPr>
          <w:t>1</w:t>
        </w:r>
        <w:r w:rsidR="00204A5B" w:rsidRPr="00C97DBD">
          <w:rPr>
            <w:rFonts w:ascii="Calibri" w:eastAsia="Times New Roman" w:hAnsi="Calibri"/>
            <w:noProof/>
            <w:szCs w:val="22"/>
          </w:rPr>
          <w:tab/>
        </w:r>
        <w:r w:rsidR="00204A5B" w:rsidRPr="00706150">
          <w:rPr>
            <w:rStyle w:val="Hyperlink"/>
            <w:noProof/>
            <w:lang w:val="en-US"/>
          </w:rPr>
          <w:t>Introduction</w:t>
        </w:r>
        <w:r w:rsidR="00204A5B">
          <w:rPr>
            <w:noProof/>
            <w:webHidden/>
          </w:rPr>
          <w:tab/>
        </w:r>
        <w:r w:rsidR="00204A5B">
          <w:rPr>
            <w:noProof/>
            <w:webHidden/>
          </w:rPr>
          <w:fldChar w:fldCharType="begin"/>
        </w:r>
        <w:r w:rsidR="00204A5B">
          <w:rPr>
            <w:noProof/>
            <w:webHidden/>
          </w:rPr>
          <w:instrText xml:space="preserve"> PAGEREF _Toc430156866 \h </w:instrText>
        </w:r>
        <w:r w:rsidR="00204A5B">
          <w:rPr>
            <w:noProof/>
            <w:webHidden/>
          </w:rPr>
        </w:r>
        <w:r w:rsidR="00204A5B">
          <w:rPr>
            <w:noProof/>
            <w:webHidden/>
          </w:rPr>
          <w:fldChar w:fldCharType="separate"/>
        </w:r>
        <w:r w:rsidR="00B011CB">
          <w:rPr>
            <w:noProof/>
            <w:webHidden/>
          </w:rPr>
          <w:t>4</w:t>
        </w:r>
        <w:r w:rsidR="00204A5B">
          <w:rPr>
            <w:noProof/>
            <w:webHidden/>
          </w:rPr>
          <w:fldChar w:fldCharType="end"/>
        </w:r>
      </w:hyperlink>
    </w:p>
    <w:p w14:paraId="3EA850FB" w14:textId="77777777" w:rsidR="00204A5B" w:rsidRPr="00C97DBD" w:rsidRDefault="00204A5B">
      <w:pPr>
        <w:pStyle w:val="TOC1"/>
        <w:rPr>
          <w:rFonts w:ascii="Calibri" w:eastAsia="Times New Roman" w:hAnsi="Calibri"/>
          <w:noProof/>
          <w:szCs w:val="22"/>
        </w:rPr>
      </w:pPr>
      <w:hyperlink w:anchor="_Toc430156867" w:history="1">
        <w:r w:rsidRPr="00706150">
          <w:rPr>
            <w:rStyle w:val="Hyperlink"/>
            <w:noProof/>
            <w:lang w:val="en-US"/>
          </w:rPr>
          <w:t>2</w:t>
        </w:r>
        <w:r w:rsidRPr="00C97DBD">
          <w:rPr>
            <w:rFonts w:ascii="Calibri" w:eastAsia="Times New Roman" w:hAnsi="Calibri"/>
            <w:noProof/>
            <w:szCs w:val="22"/>
          </w:rPr>
          <w:tab/>
        </w:r>
        <w:r w:rsidRPr="00706150">
          <w:rPr>
            <w:rStyle w:val="Hyperlink"/>
            <w:noProof/>
            <w:lang w:val="en-US"/>
          </w:rPr>
          <w:t>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11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378AB1" w14:textId="77777777" w:rsidR="00204A5B" w:rsidRPr="00C97DBD" w:rsidRDefault="00204A5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6868" w:history="1">
        <w:r w:rsidRPr="00706150">
          <w:rPr>
            <w:rStyle w:val="Hyperlink"/>
            <w:noProof/>
            <w:lang w:val="en-US"/>
          </w:rPr>
          <w:t>2.1</w:t>
        </w:r>
        <w:r w:rsidRPr="00C97DBD">
          <w:rPr>
            <w:rFonts w:ascii="Calibri" w:eastAsia="Times New Roman" w:hAnsi="Calibri"/>
            <w:noProof/>
            <w:sz w:val="22"/>
            <w:szCs w:val="22"/>
          </w:rPr>
          <w:tab/>
        </w:r>
        <w:r w:rsidRPr="00706150">
          <w:rPr>
            <w:rStyle w:val="Hyperlink"/>
            <w:noProof/>
            <w:lang w:val="en-US"/>
          </w:rPr>
          <w:t>BackgroundSystem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11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D09C84" w14:textId="77777777" w:rsidR="00204A5B" w:rsidRPr="00C97DBD" w:rsidRDefault="00204A5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6869" w:history="1">
        <w:r w:rsidRPr="00706150">
          <w:rPr>
            <w:rStyle w:val="Hyperlink"/>
            <w:noProof/>
            <w:lang w:val="en-US"/>
          </w:rPr>
          <w:t>2.2</w:t>
        </w:r>
        <w:r w:rsidRPr="00C97DBD">
          <w:rPr>
            <w:rFonts w:ascii="Calibri" w:eastAsia="Times New Roman" w:hAnsi="Calibri"/>
            <w:noProof/>
            <w:sz w:val="22"/>
            <w:szCs w:val="22"/>
          </w:rPr>
          <w:tab/>
        </w:r>
        <w:r w:rsidRPr="00706150">
          <w:rPr>
            <w:rStyle w:val="Hyperlink"/>
            <w:noProof/>
            <w:lang w:val="en-US"/>
          </w:rPr>
          <w:t>BackgroundSystem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11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1433B" w14:textId="77777777" w:rsidR="00204A5B" w:rsidRPr="00C97DBD" w:rsidRDefault="00204A5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6870" w:history="1">
        <w:r w:rsidRPr="00706150">
          <w:rPr>
            <w:rStyle w:val="Hyperlink"/>
            <w:noProof/>
            <w:lang w:val="en-US"/>
          </w:rPr>
          <w:t>2.3</w:t>
        </w:r>
        <w:r w:rsidRPr="00C97DBD">
          <w:rPr>
            <w:rFonts w:ascii="Calibri" w:eastAsia="Times New Roman" w:hAnsi="Calibri"/>
            <w:noProof/>
            <w:sz w:val="22"/>
            <w:szCs w:val="22"/>
          </w:rPr>
          <w:tab/>
        </w:r>
        <w:r w:rsidRPr="00706150">
          <w:rPr>
            <w:rStyle w:val="Hyperlink"/>
            <w:noProof/>
            <w:lang w:val="en-US"/>
          </w:rPr>
          <w:t>Install ClickOnce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11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4CE8A7" w14:textId="77777777" w:rsidR="00204A5B" w:rsidRPr="00C97DBD" w:rsidRDefault="00204A5B">
      <w:pPr>
        <w:pStyle w:val="TOC1"/>
        <w:rPr>
          <w:rFonts w:ascii="Calibri" w:eastAsia="Times New Roman" w:hAnsi="Calibri"/>
          <w:noProof/>
          <w:szCs w:val="22"/>
        </w:rPr>
      </w:pPr>
      <w:hyperlink w:anchor="_Toc430156871" w:history="1">
        <w:r w:rsidRPr="00706150">
          <w:rPr>
            <w:rStyle w:val="Hyperlink"/>
            <w:noProof/>
            <w:lang w:val="en-US"/>
          </w:rPr>
          <w:t>3</w:t>
        </w:r>
        <w:r w:rsidRPr="00C97DBD">
          <w:rPr>
            <w:rFonts w:ascii="Calibri" w:eastAsia="Times New Roman" w:hAnsi="Calibri"/>
            <w:noProof/>
            <w:szCs w:val="22"/>
          </w:rPr>
          <w:tab/>
        </w:r>
        <w:r w:rsidRPr="00706150">
          <w:rPr>
            <w:rStyle w:val="Hyperlink"/>
            <w:noProof/>
            <w:lang w:val="en-US"/>
          </w:rPr>
          <w:t>Configure 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11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862DAD" w14:textId="77777777" w:rsidR="00204A5B" w:rsidRPr="00C97DBD" w:rsidRDefault="00204A5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6872" w:history="1">
        <w:r w:rsidRPr="00706150">
          <w:rPr>
            <w:rStyle w:val="Hyperlink"/>
            <w:noProof/>
            <w:lang w:val="en-US"/>
          </w:rPr>
          <w:t>3.1</w:t>
        </w:r>
        <w:r w:rsidRPr="00C97DBD">
          <w:rPr>
            <w:rFonts w:ascii="Calibri" w:eastAsia="Times New Roman" w:hAnsi="Calibri"/>
            <w:noProof/>
            <w:sz w:val="22"/>
            <w:szCs w:val="22"/>
          </w:rPr>
          <w:tab/>
        </w:r>
        <w:r w:rsidRPr="00706150">
          <w:rPr>
            <w:rStyle w:val="Hyperlink"/>
            <w:noProof/>
            <w:lang w:val="en-US"/>
          </w:rPr>
          <w:t>Install the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11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932BF9" w14:textId="77777777" w:rsidR="00204A5B" w:rsidRPr="00C97DBD" w:rsidRDefault="00204A5B">
      <w:pPr>
        <w:pStyle w:val="TOC2"/>
        <w:rPr>
          <w:rFonts w:ascii="Calibri" w:eastAsia="Times New Roman" w:hAnsi="Calibri"/>
          <w:noProof/>
          <w:sz w:val="22"/>
          <w:szCs w:val="22"/>
        </w:rPr>
      </w:pPr>
      <w:hyperlink w:anchor="_Toc430156873" w:history="1">
        <w:r w:rsidRPr="00706150">
          <w:rPr>
            <w:rStyle w:val="Hyperlink"/>
            <w:noProof/>
            <w:lang w:val="en-US"/>
          </w:rPr>
          <w:t>3.2</w:t>
        </w:r>
        <w:r w:rsidRPr="00C97DBD">
          <w:rPr>
            <w:rFonts w:ascii="Calibri" w:eastAsia="Times New Roman" w:hAnsi="Calibri"/>
            <w:noProof/>
            <w:sz w:val="22"/>
            <w:szCs w:val="22"/>
          </w:rPr>
          <w:tab/>
        </w:r>
        <w:r w:rsidRPr="00706150">
          <w:rPr>
            <w:rStyle w:val="Hyperlink"/>
            <w:noProof/>
            <w:lang w:val="en-US"/>
          </w:rPr>
          <w:t>Add the SslCert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_Toc430156873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11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4B6D54" w14:textId="77777777" w:rsidR="00C74594" w:rsidRDefault="00C74594">
      <w:pPr>
        <w:rPr>
          <w:lang w:val="en-US"/>
        </w:rPr>
        <w:sectPr w:rsidR="00C74594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BC5F4C">
        <w:rPr>
          <w:lang w:val="en-US"/>
        </w:rPr>
        <w:fldChar w:fldCharType="end"/>
      </w:r>
    </w:p>
    <w:p w14:paraId="57AE08C1" w14:textId="77777777" w:rsidR="00C74594" w:rsidRPr="00FD08AF" w:rsidRDefault="00C74594">
      <w:pPr>
        <w:rPr>
          <w:b/>
          <w:sz w:val="28"/>
          <w:szCs w:val="28"/>
          <w:lang w:val="en-US"/>
        </w:rPr>
      </w:pPr>
      <w:bookmarkStart w:id="12" w:name="GO_Bookmark_History"/>
      <w:bookmarkEnd w:id="11"/>
      <w:r w:rsidRPr="00FD08AF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C74594" w:rsidRPr="00C74594" w14:paraId="281C9F7D" w14:textId="77777777" w:rsidTr="00C74594">
        <w:trPr>
          <w:cantSplit/>
        </w:trPr>
        <w:tc>
          <w:tcPr>
            <w:tcW w:w="1134" w:type="dxa"/>
            <w:shd w:val="clear" w:color="auto" w:fill="E6E6E6"/>
          </w:tcPr>
          <w:p w14:paraId="4A92BAC4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14:paraId="7A13C532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14:paraId="638100C1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14:paraId="6706D409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14:paraId="0C015B01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14:paraId="2B0CE0E6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State</w:t>
            </w:r>
          </w:p>
        </w:tc>
      </w:tr>
      <w:tr w:rsidR="00C74594" w:rsidRPr="00C74594" w14:paraId="582823CE" w14:textId="77777777" w:rsidTr="00C74594">
        <w:trPr>
          <w:cantSplit/>
        </w:trPr>
        <w:tc>
          <w:tcPr>
            <w:tcW w:w="1134" w:type="dxa"/>
            <w:shd w:val="clear" w:color="auto" w:fill="auto"/>
          </w:tcPr>
          <w:p w14:paraId="6D1F4045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14:paraId="62F18A4E" w14:textId="6E628883" w:rsidR="00C74594" w:rsidRPr="00C74594" w:rsidRDefault="0036216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</w:t>
            </w:r>
            <w:r w:rsidR="00C74594">
              <w:rPr>
                <w:szCs w:val="22"/>
                <w:lang w:val="en-US"/>
              </w:rPr>
              <w:t>.12.2014</w:t>
            </w:r>
          </w:p>
        </w:tc>
        <w:tc>
          <w:tcPr>
            <w:tcW w:w="1134" w:type="dxa"/>
            <w:shd w:val="clear" w:color="auto" w:fill="auto"/>
          </w:tcPr>
          <w:p w14:paraId="6753BA42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  <w:shd w:val="clear" w:color="auto" w:fill="auto"/>
          </w:tcPr>
          <w:p w14:paraId="121D73B6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0EECB8A7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draft</w:t>
            </w:r>
          </w:p>
        </w:tc>
        <w:tc>
          <w:tcPr>
            <w:tcW w:w="1127" w:type="dxa"/>
            <w:shd w:val="clear" w:color="auto" w:fill="auto"/>
          </w:tcPr>
          <w:p w14:paraId="2A74A69A" w14:textId="77777777" w:rsidR="00C74594" w:rsidRPr="00C74594" w:rsidRDefault="00C7459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553EF5" w:rsidRPr="00C74594" w14:paraId="60ABC8BF" w14:textId="77777777" w:rsidTr="00C74594">
        <w:trPr>
          <w:cantSplit/>
        </w:trPr>
        <w:tc>
          <w:tcPr>
            <w:tcW w:w="1134" w:type="dxa"/>
            <w:shd w:val="clear" w:color="auto" w:fill="auto"/>
          </w:tcPr>
          <w:p w14:paraId="20DE48E5" w14:textId="39412B57" w:rsidR="00553EF5" w:rsidRDefault="00553EF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  <w:shd w:val="clear" w:color="auto" w:fill="auto"/>
          </w:tcPr>
          <w:p w14:paraId="0A9F3789" w14:textId="14288E49" w:rsidR="00553EF5" w:rsidRDefault="00553EF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  <w:shd w:val="clear" w:color="auto" w:fill="auto"/>
          </w:tcPr>
          <w:p w14:paraId="19223B0B" w14:textId="72E74CA6" w:rsidR="00553EF5" w:rsidRDefault="00553EF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  <w:shd w:val="clear" w:color="auto" w:fill="auto"/>
          </w:tcPr>
          <w:p w14:paraId="513FD848" w14:textId="2E747D1C" w:rsidR="00553EF5" w:rsidRDefault="00553EF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19592058" w14:textId="04711300" w:rsidR="00553EF5" w:rsidRDefault="00553EF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Added configuration section;</w:t>
            </w:r>
            <w:r w:rsidR="00FA18D0">
              <w:rPr>
                <w:szCs w:val="22"/>
                <w:lang w:val="en-US"/>
              </w:rPr>
              <w:t xml:space="preserve"> used generic {portal-address} to reference the portal;</w:t>
            </w:r>
            <w:r>
              <w:rPr>
                <w:szCs w:val="22"/>
                <w:lang w:val="en-US"/>
              </w:rPr>
              <w:t xml:space="preserve"> fixed table of contents</w:t>
            </w:r>
          </w:p>
        </w:tc>
        <w:tc>
          <w:tcPr>
            <w:tcW w:w="1127" w:type="dxa"/>
            <w:shd w:val="clear" w:color="auto" w:fill="auto"/>
          </w:tcPr>
          <w:p w14:paraId="0B3A8FD0" w14:textId="65FED3EB" w:rsidR="00553EF5" w:rsidRDefault="00553EF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8120AF" w:rsidRPr="008120AF" w14:paraId="1506BF48" w14:textId="77777777" w:rsidTr="00C74594">
        <w:trPr>
          <w:cantSplit/>
        </w:trPr>
        <w:tc>
          <w:tcPr>
            <w:tcW w:w="1134" w:type="dxa"/>
            <w:shd w:val="clear" w:color="auto" w:fill="auto"/>
          </w:tcPr>
          <w:p w14:paraId="4CABEC60" w14:textId="3EE4ECD8" w:rsidR="008120AF" w:rsidRDefault="008120A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14:paraId="7A97F2A4" w14:textId="6F5F0371" w:rsidR="008120AF" w:rsidRDefault="008120A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26.06.2015</w:t>
            </w:r>
          </w:p>
        </w:tc>
        <w:tc>
          <w:tcPr>
            <w:tcW w:w="1134" w:type="dxa"/>
            <w:shd w:val="clear" w:color="auto" w:fill="auto"/>
          </w:tcPr>
          <w:p w14:paraId="324480A1" w14:textId="2B13F240" w:rsidR="008120AF" w:rsidRDefault="008120A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  <w:shd w:val="clear" w:color="auto" w:fill="auto"/>
          </w:tcPr>
          <w:p w14:paraId="09076E7E" w14:textId="37413FD1" w:rsidR="008120AF" w:rsidRDefault="008120A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7D268E9E" w14:textId="5D3A021A" w:rsidR="008120AF" w:rsidRDefault="008120A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Added instructions to setup SSL required for Https</w:t>
            </w:r>
          </w:p>
        </w:tc>
        <w:tc>
          <w:tcPr>
            <w:tcW w:w="1127" w:type="dxa"/>
            <w:shd w:val="clear" w:color="auto" w:fill="auto"/>
          </w:tcPr>
          <w:p w14:paraId="4B3A421A" w14:textId="156F7CBC" w:rsidR="008120AF" w:rsidRDefault="008120A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14:paraId="16F28914" w14:textId="77777777" w:rsidR="00C74594" w:rsidRPr="00FD08AF" w:rsidRDefault="00C74594">
      <w:pPr>
        <w:rPr>
          <w:lang w:val="en-US"/>
        </w:rPr>
      </w:pPr>
    </w:p>
    <w:p w14:paraId="718185AD" w14:textId="77777777" w:rsidR="00C74594" w:rsidRPr="00FD08AF" w:rsidRDefault="00C74594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C74594" w:rsidRPr="00C74594" w14:paraId="7D8BB687" w14:textId="77777777" w:rsidTr="00C74594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14:paraId="10F22DA5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14:paraId="35CDC6B8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14:paraId="324D4807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14:paraId="59D0FD72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14:paraId="4197F480" w14:textId="77777777" w:rsidR="00C74594" w:rsidRPr="00C74594" w:rsidRDefault="00C7459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Remarks</w:t>
            </w:r>
          </w:p>
        </w:tc>
      </w:tr>
      <w:tr w:rsidR="00C74594" w:rsidRPr="00C74594" w14:paraId="3B44A0B0" w14:textId="77777777" w:rsidTr="00C7459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73E645B0" w14:textId="071F2473" w:rsidR="00C74594" w:rsidRPr="00C74594" w:rsidRDefault="00164E3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  <w:shd w:val="clear" w:color="auto" w:fill="auto"/>
          </w:tcPr>
          <w:p w14:paraId="640C5976" w14:textId="50C5F64A" w:rsidR="00C74594" w:rsidRPr="00C74594" w:rsidRDefault="00164E3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  <w:shd w:val="clear" w:color="auto" w:fill="auto"/>
          </w:tcPr>
          <w:p w14:paraId="48D0ECB1" w14:textId="55865CA8" w:rsidR="00C74594" w:rsidRPr="00C74594" w:rsidRDefault="00164E3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14:paraId="12152090" w14:textId="1E9D88D4" w:rsidR="00C74594" w:rsidRPr="00C74594" w:rsidRDefault="00164E3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4F8EFB1E" w14:textId="57235D47" w:rsidR="00C74594" w:rsidRPr="00C74594" w:rsidRDefault="00164E3B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Document ready for release</w:t>
            </w:r>
          </w:p>
        </w:tc>
      </w:tr>
      <w:tr w:rsidR="00C74594" w:rsidRPr="00C74594" w14:paraId="5EFCCD23" w14:textId="77777777" w:rsidTr="00C74594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52D56444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F7466DC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F9ADDD1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33C50E0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BF772D2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  <w:tr w:rsidR="00C74594" w:rsidRPr="00204A5B" w14:paraId="08B4206C" w14:textId="77777777" w:rsidTr="00C7459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23569275" w14:textId="593C4328" w:rsidR="00C74594" w:rsidRPr="00C74594" w:rsidRDefault="0035212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14:paraId="4B3D44B5" w14:textId="77E92CD2" w:rsidR="00C74594" w:rsidRPr="00C74594" w:rsidRDefault="0035212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29.06.2015</w:t>
            </w:r>
          </w:p>
        </w:tc>
        <w:tc>
          <w:tcPr>
            <w:tcW w:w="1134" w:type="dxa"/>
            <w:shd w:val="clear" w:color="auto" w:fill="auto"/>
          </w:tcPr>
          <w:p w14:paraId="0881A20F" w14:textId="47696595" w:rsidR="00C74594" w:rsidRPr="00C74594" w:rsidRDefault="0035212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14:paraId="7032C5CE" w14:textId="316AD12F" w:rsidR="00C74594" w:rsidRPr="00C74594" w:rsidRDefault="0035212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69E7B98F" w14:textId="77777777" w:rsidR="00C74594" w:rsidRDefault="0035212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Fixed current version</w:t>
            </w:r>
          </w:p>
          <w:p w14:paraId="66DB5E0E" w14:textId="4FAF5345" w:rsidR="0035212F" w:rsidRPr="00C74594" w:rsidRDefault="0035212F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Fixed wrong command in chapter3.2</w:t>
            </w:r>
          </w:p>
        </w:tc>
      </w:tr>
      <w:tr w:rsidR="00C74594" w:rsidRPr="00204A5B" w14:paraId="1341CA00" w14:textId="77777777" w:rsidTr="00C74594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4C80D7" w14:textId="79C699B5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6EF77505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26513482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14582FA1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627E325" w14:textId="77777777" w:rsidR="00C74594" w:rsidRPr="00C74594" w:rsidRDefault="00C74594">
            <w:pPr>
              <w:rPr>
                <w:szCs w:val="22"/>
                <w:lang w:val="en-US"/>
              </w:rPr>
            </w:pPr>
          </w:p>
        </w:tc>
      </w:tr>
    </w:tbl>
    <w:p w14:paraId="5DEF2762" w14:textId="77777777" w:rsidR="00C74594" w:rsidRPr="00FD08AF" w:rsidRDefault="00C74594">
      <w:pPr>
        <w:rPr>
          <w:lang w:val="en-US"/>
        </w:rPr>
      </w:pPr>
    </w:p>
    <w:p w14:paraId="3AC6BC15" w14:textId="77777777" w:rsidR="00C74594" w:rsidRPr="00FD08AF" w:rsidRDefault="00C74594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C74594" w:rsidRPr="00C74594" w14:paraId="2262C122" w14:textId="77777777" w:rsidTr="00C74594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14:paraId="752A5787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14:paraId="746CD771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14:paraId="0E91FE91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14:paraId="11DFC58A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14:paraId="50A9EFD6" w14:textId="77777777" w:rsidR="00C74594" w:rsidRPr="00C74594" w:rsidRDefault="00C74594" w:rsidP="006C2CC4">
            <w:pPr>
              <w:rPr>
                <w:b/>
                <w:lang w:val="en-US"/>
              </w:rPr>
            </w:pPr>
            <w:r w:rsidRPr="00C74594">
              <w:rPr>
                <w:b/>
                <w:lang w:val="en-US"/>
              </w:rPr>
              <w:t>Remarks</w:t>
            </w:r>
          </w:p>
        </w:tc>
      </w:tr>
      <w:tr w:rsidR="00C74594" w:rsidRPr="00C74594" w14:paraId="37080DD5" w14:textId="77777777" w:rsidTr="00C7459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4197E767" w14:textId="02BE552C" w:rsidR="00C74594" w:rsidRPr="00C74594" w:rsidRDefault="00164E3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14:paraId="7B954124" w14:textId="5AD62D6F" w:rsidR="00C74594" w:rsidRPr="00C74594" w:rsidRDefault="00164E3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  <w:shd w:val="clear" w:color="auto" w:fill="auto"/>
          </w:tcPr>
          <w:p w14:paraId="27F10368" w14:textId="6599DADC" w:rsidR="00C74594" w:rsidRPr="00C74594" w:rsidRDefault="00164E3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  <w:shd w:val="clear" w:color="auto" w:fill="auto"/>
          </w:tcPr>
          <w:p w14:paraId="641C7409" w14:textId="5A6E0B1A" w:rsidR="00C74594" w:rsidRPr="00C74594" w:rsidRDefault="00164E3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329C7382" w14:textId="4AACD4D6" w:rsidR="00C74594" w:rsidRPr="00C74594" w:rsidRDefault="00164E3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First release</w:t>
            </w:r>
          </w:p>
        </w:tc>
      </w:tr>
      <w:tr w:rsidR="00C74594" w:rsidRPr="00C74594" w14:paraId="4666CC57" w14:textId="77777777" w:rsidTr="00C74594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4B07626B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5578BFE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AA28968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87E379F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D288442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</w:tr>
      <w:tr w:rsidR="00C74594" w:rsidRPr="00C74594" w14:paraId="65012F3D" w14:textId="77777777" w:rsidTr="00C74594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70BA02E3" w14:textId="7FD0A5FC" w:rsidR="00C74594" w:rsidRPr="00C74594" w:rsidRDefault="00204A5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2.0</w:t>
            </w:r>
          </w:p>
        </w:tc>
        <w:tc>
          <w:tcPr>
            <w:tcW w:w="1418" w:type="dxa"/>
            <w:shd w:val="clear" w:color="auto" w:fill="auto"/>
          </w:tcPr>
          <w:p w14:paraId="2B0DC423" w14:textId="027CB427" w:rsidR="00C74594" w:rsidRPr="00C74594" w:rsidRDefault="00204A5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16.09.2015</w:t>
            </w:r>
          </w:p>
        </w:tc>
        <w:tc>
          <w:tcPr>
            <w:tcW w:w="1134" w:type="dxa"/>
            <w:shd w:val="clear" w:color="auto" w:fill="auto"/>
          </w:tcPr>
          <w:p w14:paraId="4A2A4E5A" w14:textId="0517FC89" w:rsidR="00C74594" w:rsidRPr="00C74594" w:rsidRDefault="00204A5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14:paraId="540CB227" w14:textId="043FC860" w:rsidR="00C74594" w:rsidRPr="00C74594" w:rsidRDefault="00204A5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  <w:shd w:val="clear" w:color="auto" w:fill="auto"/>
          </w:tcPr>
          <w:p w14:paraId="061B6BBF" w14:textId="1DF6C29D" w:rsidR="00C74594" w:rsidRPr="00C74594" w:rsidRDefault="00204A5B" w:rsidP="006C2CC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Second release</w:t>
            </w:r>
          </w:p>
        </w:tc>
      </w:tr>
      <w:tr w:rsidR="00C74594" w:rsidRPr="00C74594" w14:paraId="264E3BB8" w14:textId="77777777" w:rsidTr="00C74594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97E217B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76D76238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FDFE5F8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0B863D07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7DFF888" w14:textId="77777777" w:rsidR="00C74594" w:rsidRPr="00C74594" w:rsidRDefault="00C74594" w:rsidP="006C2CC4">
            <w:pPr>
              <w:rPr>
                <w:szCs w:val="22"/>
                <w:lang w:val="en-US"/>
              </w:rPr>
            </w:pPr>
          </w:p>
        </w:tc>
      </w:tr>
    </w:tbl>
    <w:p w14:paraId="2255D22B" w14:textId="77777777" w:rsidR="00C74594" w:rsidRDefault="00C74594">
      <w:pPr>
        <w:rPr>
          <w:lang w:val="en-US"/>
        </w:rPr>
        <w:sectPr w:rsidR="00C74594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14:paraId="592F732C" w14:textId="77777777" w:rsidR="0054318C" w:rsidRDefault="0054318C" w:rsidP="0054318C">
      <w:pPr>
        <w:pStyle w:val="Heading1"/>
        <w:rPr>
          <w:lang w:val="en-US"/>
        </w:rPr>
      </w:pPr>
      <w:bookmarkStart w:id="13" w:name="_Toc43015686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2"/>
      <w:r w:rsidRPr="00242D2F">
        <w:rPr>
          <w:lang w:val="en-US"/>
        </w:rPr>
        <w:lastRenderedPageBreak/>
        <w:t>Introduction</w:t>
      </w:r>
      <w:bookmarkEnd w:id="13"/>
    </w:p>
    <w:p w14:paraId="0C624304" w14:textId="40074823" w:rsidR="0054318C" w:rsidRDefault="0054318C" w:rsidP="0054318C">
      <w:pPr>
        <w:rPr>
          <w:lang w:val="en-US"/>
        </w:rPr>
      </w:pPr>
      <w:r>
        <w:rPr>
          <w:lang w:val="en-US"/>
        </w:rPr>
        <w:t>This document provides a list of functionalities implemented in Center Portal 1.</w:t>
      </w:r>
      <w:r w:rsidR="00204A5B">
        <w:rPr>
          <w:lang w:val="en-US"/>
        </w:rPr>
        <w:t>2</w:t>
      </w:r>
    </w:p>
    <w:p w14:paraId="30B1B6BD" w14:textId="77777777" w:rsidR="0054318C" w:rsidRDefault="0054318C" w:rsidP="0054318C">
      <w:pPr>
        <w:pStyle w:val="Heading1"/>
        <w:rPr>
          <w:lang w:val="en-US"/>
        </w:rPr>
      </w:pPr>
      <w:bookmarkStart w:id="14" w:name="_Toc430156867"/>
      <w:r>
        <w:rPr>
          <w:lang w:val="en-US"/>
        </w:rPr>
        <w:t>Functionalities</w:t>
      </w:r>
      <w:bookmarkEnd w:id="14"/>
    </w:p>
    <w:p w14:paraId="2CBC32AC" w14:textId="77777777" w:rsidR="0054318C" w:rsidRDefault="0054318C" w:rsidP="0054318C">
      <w:pPr>
        <w:pStyle w:val="Heading2"/>
        <w:rPr>
          <w:lang w:val="en-US"/>
        </w:rPr>
      </w:pPr>
      <w:bookmarkStart w:id="15" w:name="_Toc430156868"/>
      <w:proofErr w:type="spellStart"/>
      <w:r>
        <w:rPr>
          <w:lang w:val="en-US"/>
        </w:rPr>
        <w:t>BackgroundSystem</w:t>
      </w:r>
      <w:proofErr w:type="spellEnd"/>
      <w:r>
        <w:rPr>
          <w:lang w:val="en-US"/>
        </w:rPr>
        <w:t xml:space="preserve"> configuration</w:t>
      </w:r>
      <w:bookmarkEnd w:id="15"/>
    </w:p>
    <w:p w14:paraId="4AF0CB4C" w14:textId="77777777" w:rsidR="0054318C" w:rsidRDefault="0054318C" w:rsidP="0054318C">
      <w:pPr>
        <w:rPr>
          <w:lang w:val="en-US"/>
        </w:rPr>
      </w:pPr>
      <w:r>
        <w:rPr>
          <w:lang w:val="en-US"/>
        </w:rPr>
        <w:t xml:space="preserve">The portal will provide the configuration relative to the corresponding </w:t>
      </w:r>
      <w:proofErr w:type="spellStart"/>
      <w:r>
        <w:rPr>
          <w:lang w:val="en-US"/>
        </w:rPr>
        <w:t>BackgroundSystem</w:t>
      </w:r>
      <w:proofErr w:type="spellEnd"/>
      <w:r>
        <w:rPr>
          <w:lang w:val="en-US"/>
        </w:rPr>
        <w:t>.</w:t>
      </w:r>
    </w:p>
    <w:p w14:paraId="12B40225" w14:textId="77777777" w:rsidR="0054318C" w:rsidRDefault="0054318C" w:rsidP="0054318C">
      <w:pPr>
        <w:rPr>
          <w:lang w:val="en-US"/>
        </w:rPr>
      </w:pPr>
      <w:r>
        <w:rPr>
          <w:lang w:val="en-US"/>
        </w:rPr>
        <w:t>The configuration is available at:</w:t>
      </w:r>
    </w:p>
    <w:p w14:paraId="1EC30F9F" w14:textId="77777777" w:rsidR="0054318C" w:rsidRDefault="0054318C" w:rsidP="0054318C">
      <w:pPr>
        <w:rPr>
          <w:lang w:val="en-US"/>
        </w:rPr>
      </w:pPr>
      <w:r>
        <w:rPr>
          <w:b/>
          <w:bCs/>
          <w:lang w:val="en-US"/>
        </w:rPr>
        <w:t>{</w:t>
      </w:r>
      <w:proofErr w:type="gramStart"/>
      <w:r>
        <w:rPr>
          <w:b/>
          <w:bCs/>
          <w:lang w:val="en-US"/>
        </w:rPr>
        <w:t>portal-address</w:t>
      </w:r>
      <w:proofErr w:type="gramEnd"/>
      <w:r>
        <w:rPr>
          <w:b/>
          <w:bCs/>
          <w:lang w:val="en-US"/>
        </w:rPr>
        <w:t>}/Configuration</w:t>
      </w:r>
      <w:bookmarkStart w:id="16" w:name="_Ref423078298"/>
      <w:r>
        <w:rPr>
          <w:rStyle w:val="FootnoteReference"/>
          <w:b/>
          <w:bCs/>
          <w:lang w:val="en-US"/>
        </w:rPr>
        <w:footnoteReference w:id="1"/>
      </w:r>
      <w:bookmarkEnd w:id="16"/>
      <w:r>
        <w:rPr>
          <w:b/>
          <w:bCs/>
          <w:lang w:val="en-US"/>
        </w:rPr>
        <w:br/>
      </w:r>
    </w:p>
    <w:p w14:paraId="3C3B19DC" w14:textId="77777777" w:rsidR="0054318C" w:rsidRDefault="0054318C" w:rsidP="0054318C">
      <w:pPr>
        <w:pStyle w:val="Heading2"/>
        <w:rPr>
          <w:lang w:val="en-US"/>
        </w:rPr>
      </w:pPr>
      <w:bookmarkStart w:id="17" w:name="_Toc430156869"/>
      <w:proofErr w:type="spellStart"/>
      <w:r>
        <w:rPr>
          <w:lang w:val="en-US"/>
        </w:rPr>
        <w:t>BackgroundSystem</w:t>
      </w:r>
      <w:proofErr w:type="spellEnd"/>
      <w:r>
        <w:rPr>
          <w:lang w:val="en-US"/>
        </w:rPr>
        <w:t xml:space="preserve"> repository</w:t>
      </w:r>
      <w:bookmarkEnd w:id="17"/>
    </w:p>
    <w:p w14:paraId="425BD142" w14:textId="77777777" w:rsidR="0054318C" w:rsidRDefault="0054318C" w:rsidP="0054318C">
      <w:pPr>
        <w:rPr>
          <w:lang w:val="en-US"/>
        </w:rPr>
      </w:pPr>
      <w:r>
        <w:rPr>
          <w:lang w:val="en-US"/>
        </w:rPr>
        <w:t>The portal will provide the repository configuration for units. The repository configuration will be available at:</w:t>
      </w:r>
    </w:p>
    <w:p w14:paraId="57779DA1" w14:textId="77777777" w:rsidR="0054318C" w:rsidRPr="000639F5" w:rsidRDefault="0054318C" w:rsidP="0054318C">
      <w:pPr>
        <w:rPr>
          <w:b/>
          <w:lang w:val="en-US"/>
        </w:rPr>
      </w:pPr>
      <w:r w:rsidRPr="000639F5">
        <w:rPr>
          <w:b/>
          <w:lang w:val="en-US"/>
        </w:rPr>
        <w:t>{</w:t>
      </w:r>
      <w:proofErr w:type="gramStart"/>
      <w:r w:rsidRPr="000639F5">
        <w:rPr>
          <w:b/>
          <w:lang w:val="en-US"/>
        </w:rPr>
        <w:t>portal-address</w:t>
      </w:r>
      <w:proofErr w:type="gramEnd"/>
      <w:r w:rsidRPr="000639F5">
        <w:rPr>
          <w:b/>
          <w:lang w:val="en-US"/>
        </w:rPr>
        <w:t>}/Repository</w:t>
      </w:r>
      <w:r w:rsidRPr="000639F5">
        <w:rPr>
          <w:b/>
          <w:vertAlign w:val="superscript"/>
          <w:lang w:val="en-US"/>
        </w:rPr>
        <w:fldChar w:fldCharType="begin"/>
      </w:r>
      <w:r w:rsidRPr="000639F5">
        <w:rPr>
          <w:b/>
          <w:vertAlign w:val="superscript"/>
          <w:lang w:val="en-US"/>
        </w:rPr>
        <w:instrText xml:space="preserve"> NOTEREF _Ref423078298 \h  \* MERGEFORMAT </w:instrText>
      </w:r>
      <w:r w:rsidRPr="000639F5">
        <w:rPr>
          <w:b/>
          <w:vertAlign w:val="superscript"/>
          <w:lang w:val="en-US"/>
        </w:rPr>
      </w:r>
      <w:r w:rsidRPr="000639F5">
        <w:rPr>
          <w:b/>
          <w:vertAlign w:val="superscript"/>
          <w:lang w:val="en-US"/>
        </w:rPr>
        <w:fldChar w:fldCharType="separate"/>
      </w:r>
      <w:r w:rsidR="00B011CB">
        <w:rPr>
          <w:b/>
          <w:vertAlign w:val="superscript"/>
          <w:lang w:val="en-US"/>
        </w:rPr>
        <w:t>1</w:t>
      </w:r>
      <w:r w:rsidRPr="000639F5">
        <w:rPr>
          <w:b/>
          <w:vertAlign w:val="superscript"/>
          <w:lang w:val="en-US"/>
        </w:rPr>
        <w:fldChar w:fldCharType="end"/>
      </w:r>
    </w:p>
    <w:p w14:paraId="22E6FC5C" w14:textId="77777777" w:rsidR="0054318C" w:rsidRPr="00553EF5" w:rsidRDefault="0054318C" w:rsidP="0054318C">
      <w:pPr>
        <w:rPr>
          <w:lang w:val="en-US"/>
        </w:rPr>
      </w:pPr>
    </w:p>
    <w:p w14:paraId="126C2B38" w14:textId="77777777" w:rsidR="0054318C" w:rsidRDefault="0054318C" w:rsidP="0054318C">
      <w:pPr>
        <w:pStyle w:val="Heading2"/>
        <w:rPr>
          <w:lang w:val="en-US"/>
        </w:rPr>
      </w:pPr>
      <w:bookmarkStart w:id="18" w:name="_Toc430156870"/>
      <w:r>
        <w:rPr>
          <w:lang w:val="en-US"/>
        </w:rPr>
        <w:t xml:space="preserve">Install </w:t>
      </w:r>
      <w:proofErr w:type="spellStart"/>
      <w:r>
        <w:rPr>
          <w:lang w:val="en-US"/>
        </w:rPr>
        <w:t>ClickOnce</w:t>
      </w:r>
      <w:proofErr w:type="spellEnd"/>
      <w:r>
        <w:rPr>
          <w:lang w:val="en-US"/>
        </w:rPr>
        <w:t xml:space="preserve"> Applications</w:t>
      </w:r>
      <w:bookmarkEnd w:id="18"/>
    </w:p>
    <w:p w14:paraId="5AC2B5FE" w14:textId="77777777" w:rsidR="0054318C" w:rsidRDefault="0054318C" w:rsidP="0054318C">
      <w:pPr>
        <w:rPr>
          <w:lang w:val="en-US"/>
        </w:rPr>
      </w:pPr>
      <w:r>
        <w:rPr>
          <w:lang w:val="en-US"/>
        </w:rPr>
        <w:t xml:space="preserve">It is possible to install </w:t>
      </w:r>
      <w:proofErr w:type="spellStart"/>
      <w:r>
        <w:rPr>
          <w:lang w:val="en-US"/>
        </w:rPr>
        <w:t>ClickOnce</w:t>
      </w:r>
      <w:proofErr w:type="spellEnd"/>
      <w:r>
        <w:rPr>
          <w:lang w:val="en-US"/>
        </w:rPr>
        <w:t xml:space="preserve"> applications through the Portal.</w:t>
      </w:r>
    </w:p>
    <w:p w14:paraId="7ACCC961" w14:textId="77777777" w:rsidR="0054318C" w:rsidRDefault="0054318C" w:rsidP="0054318C">
      <w:pPr>
        <w:rPr>
          <w:lang w:val="en-US"/>
        </w:rPr>
      </w:pPr>
      <w:r>
        <w:rPr>
          <w:lang w:val="en-US"/>
        </w:rPr>
        <w:t xml:space="preserve">Go to </w:t>
      </w:r>
      <w:r w:rsidRPr="00553EF5">
        <w:rPr>
          <w:b/>
          <w:bCs/>
          <w:lang w:val="en-US"/>
        </w:rPr>
        <w:t>{portal-address}/Applications</w:t>
      </w:r>
      <w:r>
        <w:rPr>
          <w:lang w:val="en-US"/>
        </w:rPr>
        <w:t xml:space="preserve"> and, when prompted, insert your credentials (username/password).</w:t>
      </w:r>
    </w:p>
    <w:p w14:paraId="1D5694F6" w14:textId="77777777" w:rsidR="0054318C" w:rsidRDefault="0054318C" w:rsidP="0054318C">
      <w:pPr>
        <w:rPr>
          <w:lang w:val="en-US"/>
        </w:rPr>
      </w:pPr>
      <w:r>
        <w:rPr>
          <w:lang w:val="en-US"/>
        </w:rPr>
        <w:t xml:space="preserve">On submission, the browser will be redirected to a page containing the list of available </w:t>
      </w:r>
      <w:proofErr w:type="spellStart"/>
      <w:r>
        <w:rPr>
          <w:lang w:val="en-US"/>
        </w:rPr>
        <w:t>ClickOnce</w:t>
      </w:r>
      <w:proofErr w:type="spellEnd"/>
      <w:r>
        <w:rPr>
          <w:lang w:val="en-US"/>
        </w:rPr>
        <w:t xml:space="preserve"> applications.</w:t>
      </w:r>
    </w:p>
    <w:p w14:paraId="1D9D6BA0" w14:textId="77777777" w:rsidR="0054318C" w:rsidRDefault="0054318C" w:rsidP="0054318C">
      <w:pPr>
        <w:rPr>
          <w:lang w:val="en-US"/>
        </w:rPr>
      </w:pPr>
      <w:r>
        <w:rPr>
          <w:lang w:val="en-US"/>
        </w:rPr>
        <w:t>Click on any application to install it.</w:t>
      </w:r>
    </w:p>
    <w:p w14:paraId="3B368CD3" w14:textId="77777777" w:rsidR="0054318C" w:rsidRDefault="0054318C" w:rsidP="0054318C">
      <w:pPr>
        <w:rPr>
          <w:lang w:val="en-US"/>
        </w:rPr>
      </w:pPr>
      <w:r>
        <w:rPr>
          <w:lang w:val="en-US"/>
        </w:rPr>
        <w:t>REMARK: only Internet Explorer is fully supported.</w:t>
      </w:r>
    </w:p>
    <w:p w14:paraId="192A8A6F" w14:textId="719A250F" w:rsidR="0054318C" w:rsidRPr="0054318C" w:rsidRDefault="0054318C" w:rsidP="0054318C">
      <w:pPr>
        <w:pStyle w:val="Heading1"/>
        <w:rPr>
          <w:lang w:val="en-US"/>
        </w:rPr>
      </w:pPr>
      <w:bookmarkStart w:id="19" w:name="_Toc430156871"/>
      <w:r>
        <w:rPr>
          <w:lang w:val="en-US"/>
        </w:rPr>
        <w:t>Configure Https</w:t>
      </w:r>
      <w:bookmarkEnd w:id="19"/>
    </w:p>
    <w:p w14:paraId="4D2FE176" w14:textId="72674BB7" w:rsidR="0054318C" w:rsidRDefault="0054318C" w:rsidP="0054318C">
      <w:pPr>
        <w:tabs>
          <w:tab w:val="left" w:pos="5790"/>
        </w:tabs>
        <w:rPr>
          <w:lang w:val="en-US"/>
        </w:rPr>
      </w:pPr>
      <w:r>
        <w:rPr>
          <w:lang w:val="en-US"/>
        </w:rPr>
        <w:t>Windows must be configure</w:t>
      </w:r>
      <w:r w:rsidR="00204A5B">
        <w:rPr>
          <w:lang w:val="en-US"/>
        </w:rPr>
        <w:t>d</w:t>
      </w:r>
      <w:r>
        <w:rPr>
          <w:lang w:val="en-US"/>
        </w:rPr>
        <w:t xml:space="preserve"> to allow Https for the console application hosting the portal.</w:t>
      </w:r>
    </w:p>
    <w:p w14:paraId="418C9FDE" w14:textId="4ADDE562" w:rsidR="0054318C" w:rsidRDefault="0054318C" w:rsidP="0054318C">
      <w:pPr>
        <w:pStyle w:val="Heading2"/>
        <w:rPr>
          <w:lang w:val="en-US"/>
        </w:rPr>
      </w:pPr>
      <w:bookmarkStart w:id="20" w:name="_Ref423091032"/>
      <w:bookmarkStart w:id="21" w:name="_Toc430156872"/>
      <w:r>
        <w:rPr>
          <w:lang w:val="en-US"/>
        </w:rPr>
        <w:t>Install the certificate</w:t>
      </w:r>
      <w:bookmarkEnd w:id="20"/>
      <w:bookmarkEnd w:id="21"/>
    </w:p>
    <w:p w14:paraId="1D70252D" w14:textId="03FE6FF1" w:rsidR="00912989" w:rsidRDefault="0054318C" w:rsidP="0054318C">
      <w:pPr>
        <w:tabs>
          <w:tab w:val="left" w:pos="5790"/>
        </w:tabs>
        <w:rPr>
          <w:lang w:val="en-US"/>
        </w:rPr>
      </w:pPr>
      <w:r>
        <w:rPr>
          <w:lang w:val="en-US"/>
        </w:rPr>
        <w:t xml:space="preserve">First, you’ll need to install the certificate. It must be installed under the </w:t>
      </w:r>
      <w:proofErr w:type="spellStart"/>
      <w:r>
        <w:rPr>
          <w:lang w:val="en-US"/>
        </w:rPr>
        <w:t>LocalMachine</w:t>
      </w:r>
      <w:proofErr w:type="spellEnd"/>
      <w:r>
        <w:rPr>
          <w:lang w:val="en-US"/>
        </w:rPr>
        <w:t>\Personal store.</w:t>
      </w:r>
    </w:p>
    <w:p w14:paraId="47279BC5" w14:textId="77777777" w:rsidR="002F02F9" w:rsidRDefault="002F02F9" w:rsidP="0054318C">
      <w:pPr>
        <w:tabs>
          <w:tab w:val="left" w:pos="5790"/>
        </w:tabs>
        <w:rPr>
          <w:lang w:val="en-US"/>
        </w:rPr>
      </w:pPr>
    </w:p>
    <w:p w14:paraId="0478F095" w14:textId="404BF553" w:rsidR="002F02F9" w:rsidRDefault="002F02F9" w:rsidP="0054318C">
      <w:pPr>
        <w:tabs>
          <w:tab w:val="left" w:pos="5790"/>
        </w:tabs>
        <w:rPr>
          <w:lang w:val="en-US"/>
        </w:rPr>
      </w:pPr>
      <w:r>
        <w:rPr>
          <w:lang w:val="en-US"/>
        </w:rPr>
        <w:t>Open the run dialog (</w:t>
      </w: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>), type the following command (</w:t>
      </w:r>
      <w:r w:rsidR="0040792E">
        <w:rPr>
          <w:lang w:val="en-US"/>
        </w:rPr>
        <w:t>mmc</w:t>
      </w:r>
      <w:r>
        <w:rPr>
          <w:lang w:val="en-US"/>
        </w:rPr>
        <w:t>) and then Enter:</w:t>
      </w:r>
    </w:p>
    <w:p w14:paraId="4FAB130E" w14:textId="77777777" w:rsidR="002F02F9" w:rsidRDefault="002F02F9" w:rsidP="0054318C">
      <w:pPr>
        <w:tabs>
          <w:tab w:val="left" w:pos="5790"/>
        </w:tabs>
        <w:rPr>
          <w:noProof/>
          <w:lang w:val="en-US" w:eastAsia="en-US"/>
        </w:rPr>
      </w:pPr>
    </w:p>
    <w:p w14:paraId="3FADA75B" w14:textId="381D1B3F" w:rsidR="002F02F9" w:rsidRDefault="00204A5B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4CB43333">
          <v:shape id="Picture 1" o:spid="_x0000_i1025" type="#_x0000_t75" style="width:309.75pt;height:159.75pt;visibility:visible;mso-wrap-style:square">
            <v:imagedata r:id="rId30" o:title=""/>
          </v:shape>
        </w:pict>
      </w:r>
    </w:p>
    <w:p w14:paraId="336DC395" w14:textId="77777777" w:rsidR="002F02F9" w:rsidRDefault="002F02F9" w:rsidP="0054318C">
      <w:pPr>
        <w:tabs>
          <w:tab w:val="left" w:pos="5790"/>
        </w:tabs>
        <w:rPr>
          <w:noProof/>
          <w:lang w:val="en-US" w:eastAsia="en-US"/>
        </w:rPr>
      </w:pPr>
    </w:p>
    <w:p w14:paraId="52425F09" w14:textId="3159C663" w:rsidR="00960082" w:rsidRDefault="0040792E" w:rsidP="0054318C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t>Select File -&gt; Add/Remove SnapIn…</w:t>
      </w:r>
    </w:p>
    <w:p w14:paraId="7D28BE5F" w14:textId="77777777" w:rsidR="0040792E" w:rsidRDefault="0040792E" w:rsidP="0054318C">
      <w:pPr>
        <w:tabs>
          <w:tab w:val="left" w:pos="5790"/>
        </w:tabs>
        <w:rPr>
          <w:noProof/>
          <w:lang w:val="en-US" w:eastAsia="en-US"/>
        </w:rPr>
      </w:pPr>
    </w:p>
    <w:p w14:paraId="1797967E" w14:textId="77777777" w:rsidR="0040792E" w:rsidRDefault="0040792E" w:rsidP="0054318C">
      <w:pPr>
        <w:tabs>
          <w:tab w:val="left" w:pos="5790"/>
        </w:tabs>
        <w:rPr>
          <w:noProof/>
          <w:lang w:val="en-US" w:eastAsia="en-US"/>
        </w:rPr>
      </w:pPr>
    </w:p>
    <w:p w14:paraId="055DB7A3" w14:textId="2D751F04" w:rsidR="00960082" w:rsidRDefault="00204A5B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pict w14:anchorId="3A3F12BE">
          <v:shape id="_x0000_i1026" type="#_x0000_t75" style="width:249.75pt;height:237.75pt;visibility:visible;mso-wrap-style:square">
            <v:imagedata r:id="rId31" o:title=""/>
          </v:shape>
        </w:pict>
      </w:r>
    </w:p>
    <w:p w14:paraId="01339B9F" w14:textId="77777777" w:rsidR="0040792E" w:rsidRDefault="0040792E" w:rsidP="0054318C">
      <w:pPr>
        <w:tabs>
          <w:tab w:val="left" w:pos="5790"/>
        </w:tabs>
        <w:rPr>
          <w:noProof/>
          <w:lang w:val="en-US" w:eastAsia="en-US"/>
        </w:rPr>
      </w:pPr>
    </w:p>
    <w:p w14:paraId="33E5DAF6" w14:textId="2AD20BB7" w:rsidR="0040792E" w:rsidRDefault="0040792E" w:rsidP="0054318C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t>Select the Certificates SnapIn and click add</w:t>
      </w:r>
    </w:p>
    <w:p w14:paraId="704BE661" w14:textId="3770726B" w:rsidR="0040792E" w:rsidRDefault="00204A5B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622B6FE4">
          <v:shape id="_x0000_i1027" type="#_x0000_t75" style="width:482.25pt;height:339pt;visibility:visible;mso-wrap-style:square;mso-position-horizontal:absolute;mso-position-horizontal-relative:text;mso-position-vertical:outside;mso-position-vertical-relative:text;mso-width-relative:page;mso-height-relative:page">
            <v:imagedata r:id="rId32" o:title=""/>
          </v:shape>
        </w:pict>
      </w:r>
    </w:p>
    <w:p w14:paraId="71C0667D" w14:textId="77777777" w:rsidR="0040792E" w:rsidRDefault="0040792E" w:rsidP="0054318C">
      <w:pPr>
        <w:tabs>
          <w:tab w:val="left" w:pos="5790"/>
        </w:tabs>
        <w:rPr>
          <w:noProof/>
          <w:lang w:val="en-US" w:eastAsia="en-US"/>
        </w:rPr>
      </w:pPr>
    </w:p>
    <w:p w14:paraId="775A8E33" w14:textId="057703AE" w:rsidR="00960082" w:rsidRDefault="00960082" w:rsidP="0054318C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t>In the opened wizard, select Computer account</w:t>
      </w:r>
    </w:p>
    <w:p w14:paraId="586432F5" w14:textId="77777777" w:rsidR="00960082" w:rsidRDefault="00960082" w:rsidP="0054318C">
      <w:pPr>
        <w:tabs>
          <w:tab w:val="left" w:pos="5790"/>
        </w:tabs>
        <w:rPr>
          <w:noProof/>
          <w:lang w:val="en-US" w:eastAsia="en-US"/>
        </w:rPr>
      </w:pPr>
    </w:p>
    <w:p w14:paraId="680E3E40" w14:textId="136B10FC" w:rsidR="00960082" w:rsidRDefault="00204A5B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pict w14:anchorId="24B6C9DE">
          <v:shape id="_x0000_i1028" type="#_x0000_t75" style="width:400.5pt;height:296.25pt;visibility:visible;mso-wrap-style:square">
            <v:imagedata r:id="rId33" o:title=""/>
          </v:shape>
        </w:pict>
      </w:r>
    </w:p>
    <w:p w14:paraId="1703C69C" w14:textId="12946676" w:rsidR="00960082" w:rsidRDefault="00960082" w:rsidP="002F02F9">
      <w:pPr>
        <w:tabs>
          <w:tab w:val="left" w:pos="5790"/>
        </w:tabs>
        <w:rPr>
          <w:lang w:val="en-US"/>
        </w:rPr>
      </w:pPr>
    </w:p>
    <w:p w14:paraId="06E70DD7" w14:textId="03D2F7B9" w:rsidR="00960082" w:rsidRDefault="00960082" w:rsidP="002F02F9">
      <w:pPr>
        <w:tabs>
          <w:tab w:val="left" w:pos="5790"/>
        </w:tabs>
        <w:rPr>
          <w:lang w:val="en-US"/>
        </w:rPr>
      </w:pPr>
      <w:r>
        <w:rPr>
          <w:lang w:val="en-US"/>
        </w:rPr>
        <w:t xml:space="preserve">In the following </w:t>
      </w:r>
      <w:r w:rsidR="0040792E">
        <w:rPr>
          <w:lang w:val="en-US"/>
        </w:rPr>
        <w:t>s</w:t>
      </w:r>
      <w:r>
        <w:rPr>
          <w:lang w:val="en-US"/>
        </w:rPr>
        <w:t>creen select Finish</w:t>
      </w:r>
    </w:p>
    <w:p w14:paraId="79ACF519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7B43A90E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590DD1A7" w14:textId="59B7C27C" w:rsidR="00960082" w:rsidRDefault="00204A5B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58FC14D3">
          <v:shape id="_x0000_i1029" type="#_x0000_t75" style="width:400.5pt;height:296.25pt;visibility:visible;mso-wrap-style:square">
            <v:imagedata r:id="rId34" o:title=""/>
          </v:shape>
        </w:pict>
      </w:r>
    </w:p>
    <w:p w14:paraId="6DB96A5B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7D321107" w14:textId="1C59F1EE" w:rsidR="00960082" w:rsidRDefault="0040792E" w:rsidP="002F02F9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t>The Certificates (Local Computer) SnapIn should be added to the selected ones (right pane)</w:t>
      </w:r>
      <w:r w:rsidR="00960082">
        <w:rPr>
          <w:noProof/>
          <w:lang w:val="en-US" w:eastAsia="en-US"/>
        </w:rPr>
        <w:t xml:space="preserve">. Type </w:t>
      </w:r>
      <w:r>
        <w:rPr>
          <w:noProof/>
          <w:lang w:val="en-US" w:eastAsia="en-US"/>
        </w:rPr>
        <w:t>Ok</w:t>
      </w:r>
    </w:p>
    <w:p w14:paraId="46B91DBD" w14:textId="3B37B9FF" w:rsidR="00A77F73" w:rsidRDefault="00204A5B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pict w14:anchorId="7E4BC0FE">
          <v:shape id="_x0000_i1030" type="#_x0000_t75" style="width:482.25pt;height:339pt;visibility:visible;mso-wrap-style:square">
            <v:imagedata r:id="rId35" o:title=""/>
          </v:shape>
        </w:pict>
      </w:r>
    </w:p>
    <w:p w14:paraId="7AED7520" w14:textId="77777777" w:rsidR="00960082" w:rsidRDefault="00960082" w:rsidP="002F02F9">
      <w:pPr>
        <w:tabs>
          <w:tab w:val="left" w:pos="5790"/>
        </w:tabs>
        <w:rPr>
          <w:lang w:val="en-US"/>
        </w:rPr>
      </w:pPr>
    </w:p>
    <w:p w14:paraId="35D2020E" w14:textId="5743D92F" w:rsidR="00960082" w:rsidRDefault="00960082" w:rsidP="002F02F9">
      <w:pPr>
        <w:tabs>
          <w:tab w:val="left" w:pos="5790"/>
        </w:tabs>
        <w:rPr>
          <w:lang w:val="en-US"/>
        </w:rPr>
      </w:pPr>
      <w:r>
        <w:rPr>
          <w:lang w:val="en-US"/>
        </w:rPr>
        <w:t xml:space="preserve">Right click on </w:t>
      </w:r>
      <w:proofErr w:type="spellStart"/>
      <w:r>
        <w:rPr>
          <w:lang w:val="en-US"/>
        </w:rPr>
        <w:t>Certifcates</w:t>
      </w:r>
      <w:proofErr w:type="spellEnd"/>
      <w:r w:rsidR="0040792E">
        <w:rPr>
          <w:lang w:val="en-US"/>
        </w:rPr>
        <w:t xml:space="preserve"> (Local Computer)</w:t>
      </w:r>
      <w:r>
        <w:rPr>
          <w:lang w:val="en-US"/>
        </w:rPr>
        <w:t>/Personal</w:t>
      </w:r>
      <w:r w:rsidR="0040792E">
        <w:rPr>
          <w:lang w:val="en-US"/>
        </w:rPr>
        <w:t>/Certificates</w:t>
      </w:r>
      <w:r>
        <w:rPr>
          <w:lang w:val="en-US"/>
        </w:rPr>
        <w:t xml:space="preserve"> and select </w:t>
      </w:r>
      <w:r w:rsidR="0040792E">
        <w:rPr>
          <w:lang w:val="en-US"/>
        </w:rPr>
        <w:t>All Tasks/</w:t>
      </w:r>
      <w:r>
        <w:rPr>
          <w:lang w:val="en-US"/>
        </w:rPr>
        <w:t>Import</w:t>
      </w:r>
      <w:r w:rsidR="0040792E">
        <w:rPr>
          <w:lang w:val="en-US"/>
        </w:rPr>
        <w:t>...</w:t>
      </w:r>
    </w:p>
    <w:p w14:paraId="54A5976B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4DCD2A28" w14:textId="0C94717A" w:rsidR="00960082" w:rsidRDefault="00C97DBD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1C29D9C7">
          <v:shape id="_x0000_i1031" type="#_x0000_t75" style="width:403.5pt;height:248.25pt;visibility:visible;mso-wrap-style:square">
            <v:imagedata r:id="rId36" o:title=""/>
          </v:shape>
        </w:pict>
      </w:r>
    </w:p>
    <w:p w14:paraId="6FAED6E2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21769556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5D4BDA2F" w14:textId="4EBB6E74" w:rsidR="00960082" w:rsidRDefault="0046190A" w:rsidP="002F02F9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  <w:r w:rsidR="00960082">
        <w:rPr>
          <w:noProof/>
          <w:lang w:val="en-US" w:eastAsia="en-US"/>
        </w:rPr>
        <w:lastRenderedPageBreak/>
        <w:t>Select next</w:t>
      </w:r>
      <w:r w:rsidR="0040792E">
        <w:rPr>
          <w:noProof/>
          <w:lang w:val="en-US" w:eastAsia="en-US"/>
        </w:rPr>
        <w:t xml:space="preserve"> in the welcome page of the Wizard (Local Machine should be selected as Store Location)</w:t>
      </w:r>
    </w:p>
    <w:p w14:paraId="3E1351A8" w14:textId="38A7D551" w:rsidR="00960082" w:rsidRDefault="00C97DBD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4DF5F0D1">
          <v:shape id="_x0000_i1032" type="#_x0000_t75" style="width:268.5pt;height:261.75pt;visibility:visible;mso-wrap-style:square">
            <v:imagedata r:id="rId37" o:title=""/>
          </v:shape>
        </w:pict>
      </w:r>
    </w:p>
    <w:p w14:paraId="25D56595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06A6CC17" w14:textId="32AD6FA4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t>Browse and select the certificate, then click Next</w:t>
      </w:r>
    </w:p>
    <w:p w14:paraId="47F0425B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672E7925" w14:textId="779DA9EC" w:rsidR="00960082" w:rsidRDefault="00C97DBD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50DB0C4C">
          <v:shape id="_x0000_i1033" type="#_x0000_t75" style="width:249pt;height:243pt;visibility:visible;mso-wrap-style:square">
            <v:imagedata r:id="rId38" o:title=""/>
          </v:shape>
        </w:pict>
      </w:r>
    </w:p>
    <w:p w14:paraId="41FE2407" w14:textId="77777777" w:rsidR="00960082" w:rsidRDefault="00960082" w:rsidP="002F02F9">
      <w:pPr>
        <w:tabs>
          <w:tab w:val="left" w:pos="5790"/>
        </w:tabs>
        <w:rPr>
          <w:lang w:val="en-US"/>
        </w:rPr>
      </w:pPr>
    </w:p>
    <w:p w14:paraId="2BB21E2A" w14:textId="51D134BC" w:rsidR="00960082" w:rsidRDefault="0046190A" w:rsidP="002F02F9">
      <w:pPr>
        <w:tabs>
          <w:tab w:val="left" w:pos="5790"/>
        </w:tabs>
        <w:rPr>
          <w:lang w:val="en-US"/>
        </w:rPr>
      </w:pPr>
      <w:r>
        <w:rPr>
          <w:lang w:val="en-US"/>
        </w:rPr>
        <w:br w:type="page"/>
      </w:r>
      <w:r w:rsidR="00960082">
        <w:rPr>
          <w:lang w:val="en-US"/>
        </w:rPr>
        <w:lastRenderedPageBreak/>
        <w:t xml:space="preserve">Enter the password and click </w:t>
      </w:r>
      <w:proofErr w:type="gramStart"/>
      <w:r w:rsidR="00960082">
        <w:rPr>
          <w:lang w:val="en-US"/>
        </w:rPr>
        <w:t>Next</w:t>
      </w:r>
      <w:proofErr w:type="gramEnd"/>
    </w:p>
    <w:p w14:paraId="235C2BE2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220C3227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22075AC3" w14:textId="226667BC" w:rsidR="00960082" w:rsidRDefault="00C97DBD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5D3A54C2">
          <v:shape id="_x0000_i1034" type="#_x0000_t75" style="width:318pt;height:309.75pt;visibility:visible;mso-wrap-style:square">
            <v:imagedata r:id="rId39" o:title=""/>
          </v:shape>
        </w:pict>
      </w:r>
    </w:p>
    <w:p w14:paraId="48ECCCB9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00C68674" w14:textId="60EFC9B9" w:rsidR="00960082" w:rsidRDefault="0040792E" w:rsidP="002F02F9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t>Select Personal as Certificate Store and click Next</w:t>
      </w:r>
    </w:p>
    <w:p w14:paraId="5B20C0B1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128D3B1E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3F76A4C8" w14:textId="00783521" w:rsidR="00960082" w:rsidRDefault="00C97DBD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097C940F">
          <v:shape id="_x0000_i1035" type="#_x0000_t75" style="width:242.25pt;height:236.25pt;visibility:visible;mso-wrap-style:square">
            <v:imagedata r:id="rId40" o:title=""/>
          </v:shape>
        </w:pict>
      </w:r>
    </w:p>
    <w:p w14:paraId="4F21B3A8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668CA9B8" w14:textId="392EC1E5" w:rsidR="00960082" w:rsidRDefault="0046190A" w:rsidP="002F02F9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  <w:r w:rsidR="0040792E">
        <w:rPr>
          <w:noProof/>
          <w:lang w:val="en-US" w:eastAsia="en-US"/>
        </w:rPr>
        <w:lastRenderedPageBreak/>
        <w:t>Click Finish</w:t>
      </w:r>
    </w:p>
    <w:p w14:paraId="6A1A9C64" w14:textId="77777777" w:rsidR="0040792E" w:rsidRDefault="0040792E" w:rsidP="002F02F9">
      <w:pPr>
        <w:tabs>
          <w:tab w:val="left" w:pos="5790"/>
        </w:tabs>
        <w:rPr>
          <w:noProof/>
          <w:lang w:val="en-US" w:eastAsia="en-US"/>
        </w:rPr>
      </w:pPr>
    </w:p>
    <w:p w14:paraId="5AF611FD" w14:textId="5D9948D0" w:rsidR="00960082" w:rsidRDefault="00204A5B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082DBC31">
          <v:shape id="_x0000_i1036" type="#_x0000_t75" style="width:411.75pt;height:401.25pt;visibility:visible;mso-wrap-style:square">
            <v:imagedata r:id="rId41" o:title=""/>
          </v:shape>
        </w:pict>
      </w:r>
    </w:p>
    <w:p w14:paraId="3D57F0DA" w14:textId="77777777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</w:p>
    <w:p w14:paraId="71BFC272" w14:textId="611458B0" w:rsidR="00960082" w:rsidRDefault="00960082" w:rsidP="002F02F9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t>In the list of certifica</w:t>
      </w:r>
      <w:r w:rsidR="0092119E">
        <w:rPr>
          <w:noProof/>
          <w:lang w:val="en-US" w:eastAsia="en-US"/>
        </w:rPr>
        <w:t>tes, find the one you added and double-click it</w:t>
      </w:r>
    </w:p>
    <w:p w14:paraId="6FDEC7F4" w14:textId="6C5A3C04" w:rsidR="0040792E" w:rsidRDefault="00204A5B" w:rsidP="0040792E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2A32725E">
          <v:shape id="_x0000_i1037" type="#_x0000_t75" style="width:449.25pt;height:158.25pt;visibility:visible;mso-wrap-style:square">
            <v:imagedata r:id="rId42" o:title=""/>
          </v:shape>
        </w:pict>
      </w:r>
    </w:p>
    <w:p w14:paraId="38BDB6A3" w14:textId="77777777" w:rsidR="0092119E" w:rsidRDefault="0092119E" w:rsidP="002F02F9">
      <w:pPr>
        <w:tabs>
          <w:tab w:val="left" w:pos="5790"/>
        </w:tabs>
        <w:rPr>
          <w:noProof/>
          <w:lang w:val="en-US" w:eastAsia="en-US"/>
        </w:rPr>
      </w:pPr>
    </w:p>
    <w:p w14:paraId="7CE0736A" w14:textId="61E0FDD7" w:rsidR="0092119E" w:rsidRDefault="0046190A" w:rsidP="002F02F9">
      <w:pPr>
        <w:tabs>
          <w:tab w:val="left" w:pos="5790"/>
        </w:tabs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  <w:r w:rsidR="0092119E">
        <w:rPr>
          <w:noProof/>
          <w:lang w:val="en-US" w:eastAsia="en-US"/>
        </w:rPr>
        <w:lastRenderedPageBreak/>
        <w:t xml:space="preserve">Go to the Details tab and find the Thumbprint field. </w:t>
      </w:r>
      <w:r w:rsidR="00A77F73">
        <w:rPr>
          <w:noProof/>
          <w:lang w:val="en-US" w:eastAsia="en-US"/>
        </w:rPr>
        <w:t>This value (without spaces) will be needed in the next step</w:t>
      </w:r>
    </w:p>
    <w:p w14:paraId="58F12F61" w14:textId="77777777" w:rsidR="0092119E" w:rsidRDefault="0092119E" w:rsidP="002F02F9">
      <w:pPr>
        <w:tabs>
          <w:tab w:val="left" w:pos="5790"/>
        </w:tabs>
        <w:rPr>
          <w:noProof/>
          <w:lang w:val="en-US" w:eastAsia="en-US"/>
        </w:rPr>
      </w:pPr>
    </w:p>
    <w:p w14:paraId="37B36F56" w14:textId="0C70C4B3" w:rsidR="0092119E" w:rsidRDefault="00204A5B" w:rsidP="0046190A">
      <w:pPr>
        <w:tabs>
          <w:tab w:val="left" w:pos="5790"/>
        </w:tabs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pict w14:anchorId="19E54ABC">
          <v:shape id="_x0000_i1038" type="#_x0000_t75" style="width:314.25pt;height:391.5pt;visibility:visible;mso-wrap-style:square">
            <v:imagedata r:id="rId43" o:title=""/>
          </v:shape>
        </w:pict>
      </w:r>
    </w:p>
    <w:p w14:paraId="2D1D0E92" w14:textId="77777777" w:rsidR="00960082" w:rsidRDefault="00960082" w:rsidP="002F02F9">
      <w:pPr>
        <w:tabs>
          <w:tab w:val="left" w:pos="5790"/>
        </w:tabs>
        <w:rPr>
          <w:lang w:val="en-US"/>
        </w:rPr>
      </w:pPr>
    </w:p>
    <w:p w14:paraId="232AC3F7" w14:textId="77777777" w:rsidR="002F02F9" w:rsidRDefault="002F02F9" w:rsidP="002F02F9">
      <w:pPr>
        <w:tabs>
          <w:tab w:val="left" w:pos="5790"/>
        </w:tabs>
        <w:jc w:val="center"/>
        <w:rPr>
          <w:lang w:val="en-US"/>
        </w:rPr>
      </w:pPr>
    </w:p>
    <w:p w14:paraId="558FB0A8" w14:textId="77777777" w:rsidR="002F02F9" w:rsidRDefault="002F02F9" w:rsidP="0054318C">
      <w:pPr>
        <w:tabs>
          <w:tab w:val="left" w:pos="5790"/>
        </w:tabs>
        <w:rPr>
          <w:lang w:val="en-US"/>
        </w:rPr>
      </w:pPr>
    </w:p>
    <w:p w14:paraId="4895C039" w14:textId="14C59BEA" w:rsidR="003E3A2E" w:rsidRDefault="003E3A2E" w:rsidP="00395CFE">
      <w:pPr>
        <w:pStyle w:val="Heading2"/>
        <w:rPr>
          <w:lang w:val="en-US"/>
        </w:rPr>
      </w:pPr>
      <w:bookmarkStart w:id="22" w:name="_Toc430156873"/>
      <w:r>
        <w:rPr>
          <w:lang w:val="en-US"/>
        </w:rPr>
        <w:t xml:space="preserve">Add the </w:t>
      </w:r>
      <w:proofErr w:type="spellStart"/>
      <w:r>
        <w:rPr>
          <w:lang w:val="en-US"/>
        </w:rPr>
        <w:t>SslCert</w:t>
      </w:r>
      <w:proofErr w:type="spellEnd"/>
      <w:r>
        <w:rPr>
          <w:lang w:val="en-US"/>
        </w:rPr>
        <w:t xml:space="preserve"> entry</w:t>
      </w:r>
      <w:bookmarkEnd w:id="22"/>
    </w:p>
    <w:p w14:paraId="6D37E7D4" w14:textId="3E849A99" w:rsidR="003E3A2E" w:rsidRDefault="003E3A2E" w:rsidP="0054318C">
      <w:pPr>
        <w:tabs>
          <w:tab w:val="left" w:pos="5790"/>
        </w:tabs>
        <w:rPr>
          <w:lang w:val="en-US"/>
        </w:rPr>
      </w:pPr>
      <w:r>
        <w:rPr>
          <w:lang w:val="en-US"/>
        </w:rPr>
        <w:t>Open an elevated command prompt and type the following command:</w:t>
      </w:r>
    </w:p>
    <w:p w14:paraId="2E8A2C30" w14:textId="77777777" w:rsidR="00395CFE" w:rsidRDefault="00395CFE" w:rsidP="0054318C">
      <w:pPr>
        <w:tabs>
          <w:tab w:val="left" w:pos="5790"/>
        </w:tabs>
        <w:rPr>
          <w:lang w:val="en-US"/>
        </w:rPr>
      </w:pPr>
    </w:p>
    <w:p w14:paraId="294E5E4E" w14:textId="545A320B" w:rsidR="003E3A2E" w:rsidRDefault="003E3A2E" w:rsidP="0054318C">
      <w:pPr>
        <w:tabs>
          <w:tab w:val="left" w:pos="5790"/>
        </w:tabs>
        <w:rPr>
          <w:b/>
          <w:lang w:val="en-US"/>
        </w:rPr>
      </w:pPr>
      <w:proofErr w:type="spellStart"/>
      <w:r w:rsidRPr="00395CFE">
        <w:rPr>
          <w:b/>
          <w:lang w:val="en-US"/>
        </w:rPr>
        <w:t>Netsh</w:t>
      </w:r>
      <w:proofErr w:type="spellEnd"/>
      <w:r w:rsidRPr="00395CFE">
        <w:rPr>
          <w:b/>
          <w:lang w:val="en-US"/>
        </w:rPr>
        <w:t xml:space="preserve"> http add </w:t>
      </w:r>
      <w:proofErr w:type="spellStart"/>
      <w:r w:rsidRPr="00395CFE">
        <w:rPr>
          <w:b/>
          <w:lang w:val="en-US"/>
        </w:rPr>
        <w:t>sslcert</w:t>
      </w:r>
      <w:proofErr w:type="spellEnd"/>
      <w:r w:rsidRPr="00395CFE">
        <w:rPr>
          <w:b/>
          <w:lang w:val="en-US"/>
        </w:rPr>
        <w:t xml:space="preserve"> </w:t>
      </w:r>
      <w:proofErr w:type="spellStart"/>
      <w:r w:rsidRPr="00395CFE">
        <w:rPr>
          <w:b/>
          <w:lang w:val="en-US"/>
        </w:rPr>
        <w:t>ipport</w:t>
      </w:r>
      <w:proofErr w:type="spellEnd"/>
      <w:r w:rsidR="0035212F">
        <w:rPr>
          <w:b/>
          <w:lang w:val="en-US"/>
        </w:rPr>
        <w:t>=</w:t>
      </w:r>
      <w:proofErr w:type="gramStart"/>
      <w:r w:rsidRPr="00395CFE">
        <w:rPr>
          <w:b/>
          <w:lang w:val="en-US"/>
        </w:rPr>
        <w:t>0.0.0.0:</w:t>
      </w:r>
      <w:proofErr w:type="gramEnd"/>
      <w:r w:rsidRPr="00395CFE">
        <w:rPr>
          <w:b/>
          <w:lang w:val="en-US"/>
        </w:rPr>
        <w:t xml:space="preserve">{{port}} </w:t>
      </w:r>
      <w:proofErr w:type="spellStart"/>
      <w:r w:rsidRPr="00395CFE">
        <w:rPr>
          <w:b/>
          <w:lang w:val="en-US"/>
        </w:rPr>
        <w:t>certhash</w:t>
      </w:r>
      <w:proofErr w:type="spellEnd"/>
      <w:r w:rsidRPr="00395CFE">
        <w:rPr>
          <w:b/>
          <w:lang w:val="en-US"/>
        </w:rPr>
        <w:t xml:space="preserve">={{hash}} </w:t>
      </w:r>
      <w:proofErr w:type="spellStart"/>
      <w:r w:rsidRPr="00395CFE">
        <w:rPr>
          <w:b/>
          <w:lang w:val="en-US"/>
        </w:rPr>
        <w:t>appid</w:t>
      </w:r>
      <w:proofErr w:type="spellEnd"/>
      <w:r w:rsidRPr="00395CFE">
        <w:rPr>
          <w:b/>
          <w:lang w:val="en-US"/>
        </w:rPr>
        <w:t>={4e6ddf06-33e3-4c21-99bc-fd097241bad0}</w:t>
      </w:r>
    </w:p>
    <w:p w14:paraId="05CDFED0" w14:textId="77777777" w:rsidR="00395CFE" w:rsidRPr="00395CFE" w:rsidRDefault="00395CFE" w:rsidP="0054318C">
      <w:pPr>
        <w:tabs>
          <w:tab w:val="left" w:pos="5790"/>
        </w:tabs>
        <w:rPr>
          <w:b/>
          <w:lang w:val="en-US"/>
        </w:rPr>
      </w:pPr>
    </w:p>
    <w:p w14:paraId="73B6C2DA" w14:textId="442A35B4" w:rsidR="003E3A2E" w:rsidRDefault="003E3A2E" w:rsidP="0054318C">
      <w:pPr>
        <w:tabs>
          <w:tab w:val="left" w:pos="5790"/>
        </w:tabs>
        <w:rPr>
          <w:lang w:val="en-US"/>
        </w:rPr>
      </w:pPr>
      <w:r>
        <w:rPr>
          <w:lang w:val="en-US"/>
        </w:rPr>
        <w:t>Where:</w:t>
      </w:r>
    </w:p>
    <w:p w14:paraId="455E0D1F" w14:textId="3B2B4236" w:rsidR="003E3A2E" w:rsidRDefault="003E3A2E" w:rsidP="0054318C">
      <w:pPr>
        <w:tabs>
          <w:tab w:val="left" w:pos="5790"/>
        </w:tabs>
        <w:rPr>
          <w:lang w:val="en-US"/>
        </w:rPr>
      </w:pPr>
      <w:r w:rsidRPr="00395CFE">
        <w:rPr>
          <w:i/>
          <w:lang w:val="en-US"/>
        </w:rPr>
        <w:t>{{</w:t>
      </w:r>
      <w:proofErr w:type="gramStart"/>
      <w:r w:rsidRPr="00395CFE">
        <w:rPr>
          <w:i/>
          <w:lang w:val="en-US"/>
        </w:rPr>
        <w:t>port</w:t>
      </w:r>
      <w:proofErr w:type="gramEnd"/>
      <w:r w:rsidRPr="00395CFE">
        <w:rPr>
          <w:i/>
          <w:lang w:val="en-US"/>
        </w:rPr>
        <w:t>}}</w:t>
      </w:r>
      <w:r>
        <w:rPr>
          <w:lang w:val="en-US"/>
        </w:rPr>
        <w:t xml:space="preserve"> is the port number </w:t>
      </w:r>
      <w:r w:rsidR="00395CFE">
        <w:rPr>
          <w:lang w:val="en-US"/>
        </w:rPr>
        <w:t>as configured for the application (</w:t>
      </w:r>
      <w:proofErr w:type="spellStart"/>
      <w:r w:rsidR="00395CFE">
        <w:rPr>
          <w:lang w:val="en-US"/>
        </w:rPr>
        <w:t>HttpsPort</w:t>
      </w:r>
      <w:proofErr w:type="spellEnd"/>
      <w:r w:rsidR="00395CFE">
        <w:rPr>
          <w:lang w:val="en-US"/>
        </w:rPr>
        <w:t xml:space="preserve"> entry)</w:t>
      </w:r>
    </w:p>
    <w:p w14:paraId="4AB52F14" w14:textId="48AA5AEB" w:rsidR="00395CFE" w:rsidRDefault="00395CFE" w:rsidP="0054318C">
      <w:pPr>
        <w:tabs>
          <w:tab w:val="left" w:pos="5790"/>
        </w:tabs>
        <w:rPr>
          <w:lang w:val="en-US"/>
        </w:rPr>
      </w:pPr>
      <w:r w:rsidRPr="00395CFE">
        <w:rPr>
          <w:i/>
          <w:lang w:val="en-US"/>
        </w:rPr>
        <w:t>{{</w:t>
      </w:r>
      <w:proofErr w:type="gramStart"/>
      <w:r w:rsidRPr="00395CFE">
        <w:rPr>
          <w:i/>
          <w:lang w:val="en-US"/>
        </w:rPr>
        <w:t>hash</w:t>
      </w:r>
      <w:proofErr w:type="gramEnd"/>
      <w:r w:rsidRPr="00395CFE">
        <w:rPr>
          <w:i/>
          <w:lang w:val="en-US"/>
        </w:rPr>
        <w:t>}}</w:t>
      </w:r>
      <w:r>
        <w:rPr>
          <w:lang w:val="en-US"/>
        </w:rPr>
        <w:t xml:space="preserve"> is the certificate Thumbprints as mentioned in the chapter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_Ref423091032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011CB">
        <w:rPr>
          <w:lang w:val="en-US"/>
        </w:rPr>
        <w:t>3.1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4D792272" w14:textId="77777777" w:rsidR="00395CFE" w:rsidRPr="00242D2F" w:rsidRDefault="00395CFE" w:rsidP="0054318C">
      <w:pPr>
        <w:tabs>
          <w:tab w:val="left" w:pos="5790"/>
        </w:tabs>
        <w:rPr>
          <w:lang w:val="en-US"/>
        </w:rPr>
      </w:pPr>
      <w:bookmarkStart w:id="23" w:name="_GoBack"/>
      <w:bookmarkEnd w:id="23"/>
    </w:p>
    <w:sectPr w:rsidR="00395CFE" w:rsidRPr="00242D2F" w:rsidSect="000F09A1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14B88" w14:textId="77777777" w:rsidR="00C97DBD" w:rsidRDefault="00C97DBD">
      <w:r>
        <w:separator/>
      </w:r>
    </w:p>
  </w:endnote>
  <w:endnote w:type="continuationSeparator" w:id="0">
    <w:p w14:paraId="69E69BBE" w14:textId="77777777" w:rsidR="00C97DBD" w:rsidRDefault="00C9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altName w:val="Courier New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58EE" w14:textId="77777777" w:rsidR="00362161" w:rsidRDefault="00362161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691B" w14:textId="77777777" w:rsidR="00D937EB" w:rsidRDefault="00D937EB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D937EB" w:rsidRPr="00FD08AF" w14:paraId="67C1030E" w14:textId="77777777" w:rsidTr="00AD55F2">
      <w:tc>
        <w:tcPr>
          <w:tcW w:w="0" w:type="auto"/>
          <w:shd w:val="clear" w:color="auto" w:fill="auto"/>
        </w:tcPr>
        <w:p w14:paraId="5FB815C9" w14:textId="77777777" w:rsidR="00D937EB" w:rsidRPr="00AD55F2" w:rsidRDefault="00D937EB" w:rsidP="00AD55F2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AD55F2">
            <w:rPr>
              <w:lang w:val="en-US"/>
            </w:rPr>
            <w:fldChar w:fldCharType="begin"/>
          </w:r>
          <w:r w:rsidRPr="00AD55F2">
            <w:rPr>
              <w:lang w:val="en-US"/>
            </w:rPr>
            <w:instrText xml:space="preserve"> FILENAME \* CHARFORMAT </w:instrText>
          </w:r>
          <w:r w:rsidRPr="00AD55F2">
            <w:rPr>
              <w:lang w:val="en-US"/>
            </w:rPr>
            <w:fldChar w:fldCharType="separate"/>
          </w:r>
          <w:r w:rsidR="00B011CB">
            <w:rPr>
              <w:noProof/>
              <w:lang w:val="en-US"/>
            </w:rPr>
            <w:t>TD_CenterPortal.docx</w:t>
          </w:r>
          <w:r w:rsidRPr="00AD55F2">
            <w:rPr>
              <w:lang w:val="en-US"/>
            </w:rPr>
            <w:fldChar w:fldCharType="end"/>
          </w:r>
          <w:r w:rsidRPr="00AD55F2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14:paraId="3428ACBE" w14:textId="77777777" w:rsidR="00D937EB" w:rsidRPr="00AD55F2" w:rsidRDefault="00D937EB" w:rsidP="00AD55F2">
          <w:pPr>
            <w:pStyle w:val="Footer"/>
            <w:tabs>
              <w:tab w:val="clear" w:pos="4536"/>
            </w:tabs>
            <w:rPr>
              <w:lang w:val="en-US"/>
            </w:rPr>
          </w:pPr>
          <w:r w:rsidRPr="00AD55F2">
            <w:rPr>
              <w:lang w:val="en-US"/>
            </w:rPr>
            <w:fldChar w:fldCharType="begin"/>
          </w:r>
          <w:r w:rsidRPr="00AD55F2">
            <w:rPr>
              <w:lang w:val="en-US"/>
            </w:rPr>
            <w:instrText xml:space="preserve"> DOCPROPERTY GO_Footer \* CHARFORMAT</w:instrText>
          </w:r>
          <w:r w:rsidRPr="00AD55F2">
            <w:rPr>
              <w:lang w:val="en-US"/>
            </w:rPr>
            <w:fldChar w:fldCharType="separate"/>
          </w:r>
          <w:r w:rsidR="00B011CB">
            <w:rPr>
              <w:lang w:val="en-US"/>
            </w:rPr>
            <w:t>2011-11-15 / LEF, Internal use only</w:t>
          </w:r>
          <w:r w:rsidRPr="00AD55F2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14:paraId="1777BE02" w14:textId="77777777" w:rsidR="00D937EB" w:rsidRPr="00AD55F2" w:rsidRDefault="00D937EB" w:rsidP="00AD55F2">
          <w:pPr>
            <w:pStyle w:val="Footer"/>
            <w:tabs>
              <w:tab w:val="right" w:pos="1512"/>
            </w:tabs>
            <w:rPr>
              <w:lang w:val="en-US"/>
            </w:rPr>
          </w:pPr>
          <w:r w:rsidRPr="00AD55F2">
            <w:rPr>
              <w:lang w:val="en-US"/>
            </w:rPr>
            <w:tab/>
            <w:t xml:space="preserve">Page </w:t>
          </w:r>
          <w:r w:rsidRPr="00AD55F2">
            <w:rPr>
              <w:rStyle w:val="PageNumber"/>
              <w:lang w:val="en-US"/>
            </w:rPr>
            <w:fldChar w:fldCharType="begin"/>
          </w:r>
          <w:r w:rsidRPr="00AD55F2">
            <w:rPr>
              <w:rStyle w:val="PageNumber"/>
              <w:lang w:val="en-US"/>
            </w:rPr>
            <w:instrText xml:space="preserve"> PAGE </w:instrText>
          </w:r>
          <w:r w:rsidRPr="00AD55F2">
            <w:rPr>
              <w:rStyle w:val="PageNumber"/>
              <w:lang w:val="en-US"/>
            </w:rPr>
            <w:fldChar w:fldCharType="separate"/>
          </w:r>
          <w:r w:rsidR="00B011CB">
            <w:rPr>
              <w:rStyle w:val="PageNumber"/>
              <w:noProof/>
              <w:lang w:val="en-US"/>
            </w:rPr>
            <w:t>11</w:t>
          </w:r>
          <w:r w:rsidRPr="00AD55F2">
            <w:rPr>
              <w:rStyle w:val="PageNumber"/>
              <w:lang w:val="en-US"/>
            </w:rPr>
            <w:fldChar w:fldCharType="end"/>
          </w:r>
          <w:r w:rsidRPr="00AD55F2">
            <w:rPr>
              <w:rStyle w:val="PageNumber"/>
              <w:lang w:val="en-US"/>
            </w:rPr>
            <w:t xml:space="preserve"> / </w:t>
          </w:r>
          <w:r w:rsidRPr="00AD55F2">
            <w:rPr>
              <w:rStyle w:val="PageNumber"/>
              <w:lang w:val="en-US"/>
            </w:rPr>
            <w:fldChar w:fldCharType="begin"/>
          </w:r>
          <w:r w:rsidRPr="00AD55F2">
            <w:rPr>
              <w:rStyle w:val="PageNumber"/>
              <w:lang w:val="en-US"/>
            </w:rPr>
            <w:instrText xml:space="preserve"> NUMPAGES </w:instrText>
          </w:r>
          <w:r w:rsidRPr="00AD55F2">
            <w:rPr>
              <w:rStyle w:val="PageNumber"/>
              <w:lang w:val="en-US"/>
            </w:rPr>
            <w:fldChar w:fldCharType="separate"/>
          </w:r>
          <w:r w:rsidR="00B011CB">
            <w:rPr>
              <w:rStyle w:val="PageNumber"/>
              <w:noProof/>
              <w:lang w:val="en-US"/>
            </w:rPr>
            <w:t>11</w:t>
          </w:r>
          <w:r w:rsidRPr="00AD55F2">
            <w:rPr>
              <w:rStyle w:val="PageNumber"/>
              <w:lang w:val="en-US"/>
            </w:rPr>
            <w:fldChar w:fldCharType="end"/>
          </w:r>
        </w:p>
      </w:tc>
    </w:tr>
  </w:tbl>
  <w:p w14:paraId="729F0FFE" w14:textId="77777777" w:rsidR="00D937EB" w:rsidRPr="00FD08AF" w:rsidRDefault="00D937EB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452F8" w14:textId="77777777" w:rsidR="00D937EB" w:rsidRDefault="00D937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C2C81" w14:textId="77777777" w:rsidR="00362161" w:rsidRDefault="00362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7181B" w14:textId="77777777" w:rsidR="00362161" w:rsidRDefault="0036216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D7494" w14:textId="77777777" w:rsidR="00C74594" w:rsidRDefault="00C7459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C74594" w:rsidRPr="00FD08AF" w14:paraId="20147DB0" w14:textId="77777777" w:rsidTr="00AD55F2">
      <w:tc>
        <w:tcPr>
          <w:tcW w:w="0" w:type="auto"/>
          <w:shd w:val="clear" w:color="auto" w:fill="auto"/>
        </w:tcPr>
        <w:p w14:paraId="34629364" w14:textId="77777777" w:rsidR="00C74594" w:rsidRPr="00AD55F2" w:rsidRDefault="00C74594" w:rsidP="00AD55F2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AD55F2">
            <w:rPr>
              <w:lang w:val="en-US"/>
            </w:rPr>
            <w:fldChar w:fldCharType="begin"/>
          </w:r>
          <w:r w:rsidRPr="00AD55F2">
            <w:rPr>
              <w:lang w:val="en-US"/>
            </w:rPr>
            <w:instrText xml:space="preserve"> FILENAME \* CHARFORMAT </w:instrText>
          </w:r>
          <w:r w:rsidRPr="00AD55F2">
            <w:rPr>
              <w:lang w:val="en-US"/>
            </w:rPr>
            <w:fldChar w:fldCharType="separate"/>
          </w:r>
          <w:r w:rsidR="00B011CB">
            <w:rPr>
              <w:noProof/>
              <w:lang w:val="en-US"/>
            </w:rPr>
            <w:t>TD_CenterPortal.docx</w:t>
          </w:r>
          <w:r w:rsidRPr="00AD55F2">
            <w:rPr>
              <w:lang w:val="en-US"/>
            </w:rPr>
            <w:fldChar w:fldCharType="end"/>
          </w:r>
          <w:r w:rsidRPr="00AD55F2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14:paraId="44BD3F31" w14:textId="77777777" w:rsidR="00C74594" w:rsidRPr="00AD55F2" w:rsidRDefault="00C74594" w:rsidP="00AD55F2">
          <w:pPr>
            <w:pStyle w:val="Footer"/>
            <w:tabs>
              <w:tab w:val="clear" w:pos="4536"/>
            </w:tabs>
            <w:rPr>
              <w:lang w:val="en-US"/>
            </w:rPr>
          </w:pPr>
          <w:r w:rsidRPr="00AD55F2">
            <w:rPr>
              <w:lang w:val="en-US"/>
            </w:rPr>
            <w:fldChar w:fldCharType="begin"/>
          </w:r>
          <w:r w:rsidRPr="00AD55F2">
            <w:rPr>
              <w:lang w:val="en-US"/>
            </w:rPr>
            <w:instrText xml:space="preserve"> DOCPROPERTY GO_Footer \* CHARFORMAT</w:instrText>
          </w:r>
          <w:r w:rsidRPr="00AD55F2">
            <w:rPr>
              <w:lang w:val="en-US"/>
            </w:rPr>
            <w:fldChar w:fldCharType="separate"/>
          </w:r>
          <w:r w:rsidR="00B011CB">
            <w:rPr>
              <w:lang w:val="en-US"/>
            </w:rPr>
            <w:t>2011-11-15 / LEF, Internal use only</w:t>
          </w:r>
          <w:r w:rsidRPr="00AD55F2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14:paraId="2B2E08CD" w14:textId="77777777" w:rsidR="00C74594" w:rsidRPr="00AD55F2" w:rsidRDefault="00C74594" w:rsidP="00AD55F2">
          <w:pPr>
            <w:pStyle w:val="Footer"/>
            <w:tabs>
              <w:tab w:val="right" w:pos="1512"/>
            </w:tabs>
            <w:rPr>
              <w:lang w:val="en-US"/>
            </w:rPr>
          </w:pPr>
          <w:r w:rsidRPr="00AD55F2">
            <w:rPr>
              <w:lang w:val="en-US"/>
            </w:rPr>
            <w:tab/>
            <w:t xml:space="preserve">Page </w:t>
          </w:r>
          <w:r w:rsidRPr="00AD55F2">
            <w:rPr>
              <w:rStyle w:val="PageNumber"/>
              <w:lang w:val="en-US"/>
            </w:rPr>
            <w:fldChar w:fldCharType="begin"/>
          </w:r>
          <w:r w:rsidRPr="00AD55F2">
            <w:rPr>
              <w:rStyle w:val="PageNumber"/>
              <w:lang w:val="en-US"/>
            </w:rPr>
            <w:instrText xml:space="preserve"> PAGE </w:instrText>
          </w:r>
          <w:r w:rsidRPr="00AD55F2">
            <w:rPr>
              <w:rStyle w:val="PageNumber"/>
              <w:lang w:val="en-US"/>
            </w:rPr>
            <w:fldChar w:fldCharType="separate"/>
          </w:r>
          <w:r w:rsidR="00B011CB">
            <w:rPr>
              <w:rStyle w:val="PageNumber"/>
              <w:noProof/>
              <w:lang w:val="en-US"/>
            </w:rPr>
            <w:t>2</w:t>
          </w:r>
          <w:r w:rsidRPr="00AD55F2">
            <w:rPr>
              <w:rStyle w:val="PageNumber"/>
              <w:lang w:val="en-US"/>
            </w:rPr>
            <w:fldChar w:fldCharType="end"/>
          </w:r>
          <w:r w:rsidRPr="00AD55F2">
            <w:rPr>
              <w:rStyle w:val="PageNumber"/>
              <w:lang w:val="en-US"/>
            </w:rPr>
            <w:t xml:space="preserve"> / </w:t>
          </w:r>
          <w:r w:rsidRPr="00AD55F2">
            <w:rPr>
              <w:rStyle w:val="PageNumber"/>
              <w:lang w:val="en-US"/>
            </w:rPr>
            <w:fldChar w:fldCharType="begin"/>
          </w:r>
          <w:r w:rsidRPr="00AD55F2">
            <w:rPr>
              <w:rStyle w:val="PageNumber"/>
              <w:lang w:val="en-US"/>
            </w:rPr>
            <w:instrText xml:space="preserve"> NUMPAGES </w:instrText>
          </w:r>
          <w:r w:rsidRPr="00AD55F2">
            <w:rPr>
              <w:rStyle w:val="PageNumber"/>
              <w:lang w:val="en-US"/>
            </w:rPr>
            <w:fldChar w:fldCharType="separate"/>
          </w:r>
          <w:r w:rsidR="00B011CB">
            <w:rPr>
              <w:rStyle w:val="PageNumber"/>
              <w:noProof/>
              <w:lang w:val="en-US"/>
            </w:rPr>
            <w:t>11</w:t>
          </w:r>
          <w:r w:rsidRPr="00AD55F2">
            <w:rPr>
              <w:rStyle w:val="PageNumber"/>
              <w:lang w:val="en-US"/>
            </w:rPr>
            <w:fldChar w:fldCharType="end"/>
          </w:r>
        </w:p>
      </w:tc>
    </w:tr>
  </w:tbl>
  <w:p w14:paraId="4D267AEA" w14:textId="77777777" w:rsidR="00C74594" w:rsidRPr="00FD08AF" w:rsidRDefault="00C74594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DB3DB" w14:textId="77777777" w:rsidR="00C74594" w:rsidRDefault="00C74594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3BB1B" w14:textId="77777777" w:rsidR="00C74594" w:rsidRDefault="00C74594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C74594" w:rsidRPr="00FD08AF" w14:paraId="3C259EFC" w14:textId="77777777" w:rsidTr="00AD55F2">
      <w:tc>
        <w:tcPr>
          <w:tcW w:w="0" w:type="auto"/>
          <w:shd w:val="clear" w:color="auto" w:fill="auto"/>
        </w:tcPr>
        <w:p w14:paraId="463C6FA2" w14:textId="77777777" w:rsidR="00C74594" w:rsidRPr="00AD55F2" w:rsidRDefault="00C74594" w:rsidP="00AD55F2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AD55F2">
            <w:rPr>
              <w:lang w:val="en-US"/>
            </w:rPr>
            <w:fldChar w:fldCharType="begin"/>
          </w:r>
          <w:r w:rsidRPr="00AD55F2">
            <w:rPr>
              <w:lang w:val="en-US"/>
            </w:rPr>
            <w:instrText xml:space="preserve"> FILENAME \* CHARFORMAT </w:instrText>
          </w:r>
          <w:r w:rsidRPr="00AD55F2">
            <w:rPr>
              <w:lang w:val="en-US"/>
            </w:rPr>
            <w:fldChar w:fldCharType="separate"/>
          </w:r>
          <w:r w:rsidR="00B011CB">
            <w:rPr>
              <w:noProof/>
              <w:lang w:val="en-US"/>
            </w:rPr>
            <w:t>TD_CenterPortal.docx</w:t>
          </w:r>
          <w:r w:rsidRPr="00AD55F2">
            <w:rPr>
              <w:lang w:val="en-US"/>
            </w:rPr>
            <w:fldChar w:fldCharType="end"/>
          </w:r>
          <w:r w:rsidRPr="00AD55F2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14:paraId="1793702C" w14:textId="77777777" w:rsidR="00C74594" w:rsidRPr="00AD55F2" w:rsidRDefault="00C74594" w:rsidP="00AD55F2">
          <w:pPr>
            <w:pStyle w:val="Footer"/>
            <w:tabs>
              <w:tab w:val="clear" w:pos="4536"/>
            </w:tabs>
            <w:rPr>
              <w:lang w:val="en-US"/>
            </w:rPr>
          </w:pPr>
          <w:r w:rsidRPr="00AD55F2">
            <w:rPr>
              <w:lang w:val="en-US"/>
            </w:rPr>
            <w:fldChar w:fldCharType="begin"/>
          </w:r>
          <w:r w:rsidRPr="00AD55F2">
            <w:rPr>
              <w:lang w:val="en-US"/>
            </w:rPr>
            <w:instrText xml:space="preserve"> DOCPROPERTY GO_Footer \* CHARFORMAT</w:instrText>
          </w:r>
          <w:r w:rsidRPr="00AD55F2">
            <w:rPr>
              <w:lang w:val="en-US"/>
            </w:rPr>
            <w:fldChar w:fldCharType="separate"/>
          </w:r>
          <w:r w:rsidR="00B011CB">
            <w:rPr>
              <w:lang w:val="en-US"/>
            </w:rPr>
            <w:t>2011-11-15 / LEF, Internal use only</w:t>
          </w:r>
          <w:r w:rsidRPr="00AD55F2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14:paraId="0E43050E" w14:textId="77777777" w:rsidR="00C74594" w:rsidRPr="00AD55F2" w:rsidRDefault="00C74594" w:rsidP="00AD55F2">
          <w:pPr>
            <w:pStyle w:val="Footer"/>
            <w:tabs>
              <w:tab w:val="right" w:pos="1512"/>
            </w:tabs>
            <w:rPr>
              <w:lang w:val="en-US"/>
            </w:rPr>
          </w:pPr>
          <w:r w:rsidRPr="00AD55F2">
            <w:rPr>
              <w:lang w:val="en-US"/>
            </w:rPr>
            <w:tab/>
            <w:t xml:space="preserve">Page </w:t>
          </w:r>
          <w:r w:rsidRPr="00AD55F2">
            <w:rPr>
              <w:rStyle w:val="PageNumber"/>
              <w:lang w:val="en-US"/>
            </w:rPr>
            <w:fldChar w:fldCharType="begin"/>
          </w:r>
          <w:r w:rsidRPr="00AD55F2">
            <w:rPr>
              <w:rStyle w:val="PageNumber"/>
              <w:lang w:val="en-US"/>
            </w:rPr>
            <w:instrText xml:space="preserve"> PAGE </w:instrText>
          </w:r>
          <w:r w:rsidRPr="00AD55F2">
            <w:rPr>
              <w:rStyle w:val="PageNumber"/>
              <w:lang w:val="en-US"/>
            </w:rPr>
            <w:fldChar w:fldCharType="separate"/>
          </w:r>
          <w:r w:rsidR="00B011CB">
            <w:rPr>
              <w:rStyle w:val="PageNumber"/>
              <w:noProof/>
              <w:lang w:val="en-US"/>
            </w:rPr>
            <w:t>3</w:t>
          </w:r>
          <w:r w:rsidRPr="00AD55F2">
            <w:rPr>
              <w:rStyle w:val="PageNumber"/>
              <w:lang w:val="en-US"/>
            </w:rPr>
            <w:fldChar w:fldCharType="end"/>
          </w:r>
          <w:r w:rsidRPr="00AD55F2">
            <w:rPr>
              <w:rStyle w:val="PageNumber"/>
              <w:lang w:val="en-US"/>
            </w:rPr>
            <w:t xml:space="preserve"> / </w:t>
          </w:r>
          <w:r w:rsidRPr="00AD55F2">
            <w:rPr>
              <w:rStyle w:val="PageNumber"/>
              <w:lang w:val="en-US"/>
            </w:rPr>
            <w:fldChar w:fldCharType="begin"/>
          </w:r>
          <w:r w:rsidRPr="00AD55F2">
            <w:rPr>
              <w:rStyle w:val="PageNumber"/>
              <w:lang w:val="en-US"/>
            </w:rPr>
            <w:instrText xml:space="preserve"> NUMPAGES </w:instrText>
          </w:r>
          <w:r w:rsidRPr="00AD55F2">
            <w:rPr>
              <w:rStyle w:val="PageNumber"/>
              <w:lang w:val="en-US"/>
            </w:rPr>
            <w:fldChar w:fldCharType="separate"/>
          </w:r>
          <w:r w:rsidR="00B011CB">
            <w:rPr>
              <w:rStyle w:val="PageNumber"/>
              <w:noProof/>
              <w:lang w:val="en-US"/>
            </w:rPr>
            <w:t>11</w:t>
          </w:r>
          <w:r w:rsidRPr="00AD55F2">
            <w:rPr>
              <w:rStyle w:val="PageNumber"/>
              <w:lang w:val="en-US"/>
            </w:rPr>
            <w:fldChar w:fldCharType="end"/>
          </w:r>
        </w:p>
      </w:tc>
    </w:tr>
  </w:tbl>
  <w:p w14:paraId="0A510C88" w14:textId="77777777" w:rsidR="00C74594" w:rsidRPr="00FD08AF" w:rsidRDefault="00C74594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A8A" w14:textId="77777777" w:rsidR="00C74594" w:rsidRDefault="00C74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5151F" w14:textId="77777777" w:rsidR="00C97DBD" w:rsidRDefault="00C97DBD">
      <w:r>
        <w:separator/>
      </w:r>
    </w:p>
  </w:footnote>
  <w:footnote w:type="continuationSeparator" w:id="0">
    <w:p w14:paraId="486B350D" w14:textId="77777777" w:rsidR="00C97DBD" w:rsidRDefault="00C97DBD">
      <w:r>
        <w:continuationSeparator/>
      </w:r>
    </w:p>
  </w:footnote>
  <w:footnote w:id="1">
    <w:p w14:paraId="4E919488" w14:textId="77777777" w:rsidR="0054318C" w:rsidRPr="00552906" w:rsidRDefault="0054318C" w:rsidP="0054318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52906">
        <w:rPr>
          <w:lang w:val="en-US"/>
        </w:rPr>
        <w:t xml:space="preserve"> {portal-address} must be replaced with the full Uri of the system (including scheme and</w:t>
      </w:r>
      <w:r>
        <w:rPr>
          <w:lang w:val="en-US"/>
        </w:rPr>
        <w:t xml:space="preserve"> port). The full address is case-sensitive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08494" w14:textId="77777777" w:rsidR="00362161" w:rsidRDefault="00362161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F5FC2" w14:textId="77777777" w:rsidR="00D937EB" w:rsidRDefault="00D937EB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D937EB" w:rsidRPr="00FD08AF" w14:paraId="74551230" w14:textId="77777777" w:rsidTr="00AD55F2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14:paraId="0C89F106" w14:textId="77777777" w:rsidR="00D937EB" w:rsidRPr="00AD55F2" w:rsidRDefault="00C97DBD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 w14:anchorId="259E63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42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14:paraId="22F03605" w14:textId="77777777" w:rsidR="00D937EB" w:rsidRPr="00AD55F2" w:rsidRDefault="00D937EB" w:rsidP="00C862CE">
          <w:pPr>
            <w:pStyle w:val="Header"/>
            <w:rPr>
              <w:szCs w:val="22"/>
              <w:lang w:val="en-US"/>
            </w:rPr>
          </w:pP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B011CB">
            <w:rPr>
              <w:rFonts w:ascii="Frutiger 57Cn" w:hAnsi="Frutiger 57Cn"/>
              <w:b/>
              <w:szCs w:val="22"/>
              <w:lang w:val="en-US"/>
            </w:rPr>
            <w:t>Center, Portal Technical Description</w: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D937EB" w:rsidRPr="00FD08AF" w14:paraId="7DC3AC50" w14:textId="77777777" w:rsidTr="00AD55F2">
      <w:trPr>
        <w:jc w:val="center"/>
      </w:trPr>
      <w:tc>
        <w:tcPr>
          <w:tcW w:w="1701" w:type="dxa"/>
          <w:vMerge/>
          <w:shd w:val="clear" w:color="auto" w:fill="auto"/>
        </w:tcPr>
        <w:p w14:paraId="7EA7BA5D" w14:textId="77777777" w:rsidR="00D937EB" w:rsidRPr="00AD55F2" w:rsidRDefault="00D937EB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14:paraId="03A5769A" w14:textId="77777777" w:rsidR="00D937EB" w:rsidRPr="00AD55F2" w:rsidRDefault="00D937EB" w:rsidP="00C862CE">
          <w:pPr>
            <w:pStyle w:val="Header"/>
            <w:rPr>
              <w:sz w:val="32"/>
              <w:szCs w:val="28"/>
              <w:lang w:val="en-US"/>
            </w:rPr>
          </w:pPr>
          <w:r w:rsidRPr="00AD55F2">
            <w:rPr>
              <w:szCs w:val="22"/>
              <w:lang w:val="en-US"/>
            </w:rPr>
            <w:fldChar w:fldCharType="begin"/>
          </w:r>
          <w:r w:rsidRPr="00AD55F2">
            <w:rPr>
              <w:szCs w:val="22"/>
              <w:lang w:val="en-US"/>
            </w:rPr>
            <w:instrText xml:space="preserve"> DOCPROPERTY GO_Header2 \* CHARFORMAT</w:instrText>
          </w:r>
          <w:r w:rsidRPr="00AD55F2">
            <w:rPr>
              <w:szCs w:val="22"/>
              <w:lang w:val="en-US"/>
            </w:rPr>
            <w:fldChar w:fldCharType="separate"/>
          </w:r>
          <w:r w:rsidR="00B011CB">
            <w:rPr>
              <w:szCs w:val="22"/>
              <w:lang w:val="en-US"/>
            </w:rPr>
            <w:t>Technical Description, 2.0, Released</w:t>
          </w:r>
          <w:r w:rsidRPr="00AD55F2">
            <w:rPr>
              <w:szCs w:val="22"/>
              <w:lang w:val="en-US"/>
            </w:rPr>
            <w:fldChar w:fldCharType="end"/>
          </w:r>
        </w:p>
      </w:tc>
    </w:tr>
  </w:tbl>
  <w:p w14:paraId="56B66602" w14:textId="77777777" w:rsidR="00D937EB" w:rsidRPr="00FD08AF" w:rsidRDefault="00D937EB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1D22D" w14:textId="77777777" w:rsidR="00D937EB" w:rsidRDefault="00D937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74594" w:rsidRPr="00FD08AF" w14:paraId="21E54651" w14:textId="77777777" w:rsidTr="00AD55F2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14:paraId="7AD667A4" w14:textId="77777777" w:rsidR="00C74594" w:rsidRPr="00AD55F2" w:rsidRDefault="00C97DBD">
          <w:pPr>
            <w:pStyle w:val="Header"/>
            <w:rPr>
              <w:lang w:val="en-US"/>
            </w:rPr>
          </w:pPr>
          <w:r>
            <w:rPr>
              <w:lang w:val="en-US"/>
            </w:rPr>
            <w:pict w14:anchorId="48E81A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14:paraId="0E5304A1" w14:textId="77777777" w:rsidR="00C74594" w:rsidRPr="00AD55F2" w:rsidRDefault="00C74594">
          <w:pPr>
            <w:pStyle w:val="Header"/>
            <w:rPr>
              <w:szCs w:val="22"/>
              <w:lang w:val="en-US"/>
            </w:rPr>
          </w:pP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B011CB">
            <w:rPr>
              <w:rFonts w:ascii="Frutiger 57Cn" w:hAnsi="Frutiger 57Cn"/>
              <w:b/>
              <w:szCs w:val="22"/>
              <w:lang w:val="en-US"/>
            </w:rPr>
            <w:t>Center</w: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B011CB">
            <w:rPr>
              <w:rFonts w:ascii="Frutiger 57Cn" w:hAnsi="Frutiger 57Cn"/>
              <w:b/>
              <w:szCs w:val="22"/>
              <w:lang w:val="en-US"/>
            </w:rPr>
            <w:t>Portal Technical Description</w: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74594" w:rsidRPr="00FD08AF" w14:paraId="3BE6B70A" w14:textId="77777777" w:rsidTr="00AD55F2">
      <w:trPr>
        <w:jc w:val="center"/>
      </w:trPr>
      <w:tc>
        <w:tcPr>
          <w:tcW w:w="1701" w:type="dxa"/>
          <w:vMerge/>
          <w:shd w:val="clear" w:color="auto" w:fill="auto"/>
        </w:tcPr>
        <w:p w14:paraId="73C7633F" w14:textId="77777777" w:rsidR="00C74594" w:rsidRPr="00AD55F2" w:rsidRDefault="00C74594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14:paraId="43374F37" w14:textId="77777777" w:rsidR="00C74594" w:rsidRPr="00AD55F2" w:rsidRDefault="00C74594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AD55F2">
            <w:rPr>
              <w:lang w:val="en-US"/>
            </w:rPr>
            <w:fldChar w:fldCharType="begin"/>
          </w:r>
          <w:r w:rsidRPr="00AD55F2">
            <w:rPr>
              <w:lang w:val="en-US"/>
            </w:rPr>
            <w:instrText xml:space="preserve"> DOCPROPERTY GO_DocType \* CHARFORMAT</w:instrText>
          </w:r>
          <w:r w:rsidRPr="00AD55F2">
            <w:rPr>
              <w:lang w:val="en-US"/>
            </w:rPr>
            <w:fldChar w:fldCharType="separate"/>
          </w:r>
          <w:r w:rsidR="00B011CB">
            <w:rPr>
              <w:lang w:val="en-US"/>
            </w:rPr>
            <w:t>Technical Description</w:t>
          </w:r>
          <w:r w:rsidRPr="00AD55F2">
            <w:rPr>
              <w:lang w:val="en-US"/>
            </w:rPr>
            <w:fldChar w:fldCharType="end"/>
          </w:r>
          <w:r w:rsidRPr="00AD55F2">
            <w:rPr>
              <w:lang w:val="en-US"/>
            </w:rPr>
            <w:t xml:space="preserve">, </w:t>
          </w:r>
          <w:r w:rsidRPr="00AD55F2">
            <w:rPr>
              <w:lang w:val="en-US"/>
            </w:rPr>
            <w:fldChar w:fldCharType="begin"/>
          </w:r>
          <w:r w:rsidRPr="00AD55F2">
            <w:rPr>
              <w:lang w:val="en-US"/>
            </w:rPr>
            <w:instrText xml:space="preserve"> DOCPROPERTY GO_Version \* CHARFORMAT</w:instrText>
          </w:r>
          <w:r w:rsidRPr="00AD55F2">
            <w:rPr>
              <w:lang w:val="en-US"/>
            </w:rPr>
            <w:fldChar w:fldCharType="separate"/>
          </w:r>
          <w:r w:rsidR="00B011CB">
            <w:rPr>
              <w:lang w:val="en-US"/>
            </w:rPr>
            <w:t>2.0</w:t>
          </w:r>
          <w:r w:rsidRPr="00AD55F2">
            <w:rPr>
              <w:lang w:val="en-US"/>
            </w:rPr>
            <w:fldChar w:fldCharType="end"/>
          </w:r>
          <w:r w:rsidRPr="00AD55F2">
            <w:rPr>
              <w:lang w:val="en-US"/>
            </w:rPr>
            <w:t xml:space="preserve">, State: </w:t>
          </w:r>
          <w:r w:rsidRPr="00AD55F2">
            <w:rPr>
              <w:lang w:val="en-US"/>
            </w:rPr>
            <w:fldChar w:fldCharType="begin"/>
          </w:r>
          <w:r w:rsidRPr="00AD55F2">
            <w:rPr>
              <w:lang w:val="en-US"/>
            </w:rPr>
            <w:instrText xml:space="preserve"> DOCPROPERTY GO_State \* CHARFORMAT</w:instrText>
          </w:r>
          <w:r w:rsidRPr="00AD55F2">
            <w:rPr>
              <w:lang w:val="en-US"/>
            </w:rPr>
            <w:fldChar w:fldCharType="separate"/>
          </w:r>
          <w:r w:rsidR="00B011CB">
            <w:rPr>
              <w:lang w:val="en-US"/>
            </w:rPr>
            <w:t>Released</w:t>
          </w:r>
          <w:r w:rsidRPr="00AD55F2">
            <w:rPr>
              <w:lang w:val="en-US"/>
            </w:rPr>
            <w:fldChar w:fldCharType="end"/>
          </w:r>
        </w:p>
      </w:tc>
    </w:tr>
  </w:tbl>
  <w:p w14:paraId="1D08CE1B" w14:textId="77777777" w:rsidR="00C74594" w:rsidRPr="00FD08AF" w:rsidRDefault="00C74594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F8750" w14:textId="77777777" w:rsidR="00362161" w:rsidRDefault="0036216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358E" w14:textId="77777777" w:rsidR="00C74594" w:rsidRDefault="00C7459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74594" w:rsidRPr="00FD08AF" w14:paraId="02CE713F" w14:textId="77777777" w:rsidTr="00AD55F2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14:paraId="2CAFD605" w14:textId="77777777" w:rsidR="00C74594" w:rsidRPr="00AD55F2" w:rsidRDefault="00204A5B">
          <w:pPr>
            <w:pStyle w:val="Header"/>
            <w:rPr>
              <w:lang w:val="en-US"/>
            </w:rPr>
          </w:pPr>
          <w:r>
            <w:rPr>
              <w:lang w:val="en-US"/>
            </w:rPr>
            <w:pict w14:anchorId="0B4E70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14:paraId="70B24A04" w14:textId="77777777" w:rsidR="00C74594" w:rsidRPr="00AD55F2" w:rsidRDefault="00C74594">
          <w:pPr>
            <w:pStyle w:val="Header"/>
            <w:rPr>
              <w:szCs w:val="22"/>
              <w:lang w:val="en-US"/>
            </w:rPr>
          </w:pP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B011CB">
            <w:rPr>
              <w:rFonts w:ascii="Frutiger 57Cn" w:hAnsi="Frutiger 57Cn"/>
              <w:b/>
              <w:szCs w:val="22"/>
              <w:lang w:val="en-US"/>
            </w:rPr>
            <w:t>Center, Portal Technical Description</w: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74594" w:rsidRPr="00FD08AF" w14:paraId="35D970B3" w14:textId="77777777" w:rsidTr="00AD55F2">
      <w:trPr>
        <w:jc w:val="center"/>
      </w:trPr>
      <w:tc>
        <w:tcPr>
          <w:tcW w:w="1701" w:type="dxa"/>
          <w:vMerge/>
          <w:shd w:val="clear" w:color="auto" w:fill="auto"/>
        </w:tcPr>
        <w:p w14:paraId="44DB1FAE" w14:textId="77777777" w:rsidR="00C74594" w:rsidRPr="00AD55F2" w:rsidRDefault="00C74594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14:paraId="255B2CFB" w14:textId="77777777" w:rsidR="00C74594" w:rsidRPr="00AD55F2" w:rsidRDefault="00C74594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AD55F2">
            <w:rPr>
              <w:szCs w:val="22"/>
              <w:lang w:val="en-US"/>
            </w:rPr>
            <w:fldChar w:fldCharType="begin"/>
          </w:r>
          <w:r w:rsidRPr="00AD55F2">
            <w:rPr>
              <w:szCs w:val="22"/>
              <w:lang w:val="en-US"/>
            </w:rPr>
            <w:instrText xml:space="preserve"> DOCPROPERTY GO_Header2 \* CHARFORMAT</w:instrText>
          </w:r>
          <w:r w:rsidRPr="00AD55F2">
            <w:rPr>
              <w:szCs w:val="22"/>
              <w:lang w:val="en-US"/>
            </w:rPr>
            <w:fldChar w:fldCharType="separate"/>
          </w:r>
          <w:r w:rsidR="00B011CB">
            <w:rPr>
              <w:szCs w:val="22"/>
              <w:lang w:val="en-US"/>
            </w:rPr>
            <w:t>Technical Description, 2.0, Released</w:t>
          </w:r>
          <w:r w:rsidRPr="00AD55F2">
            <w:rPr>
              <w:szCs w:val="22"/>
              <w:lang w:val="en-US"/>
            </w:rPr>
            <w:fldChar w:fldCharType="end"/>
          </w:r>
        </w:p>
      </w:tc>
    </w:tr>
  </w:tbl>
  <w:p w14:paraId="71C562DC" w14:textId="77777777" w:rsidR="00C74594" w:rsidRPr="00FD08AF" w:rsidRDefault="00C74594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C384A" w14:textId="77777777" w:rsidR="00C74594" w:rsidRDefault="00C74594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E4B81" w14:textId="77777777" w:rsidR="00C74594" w:rsidRDefault="00C74594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74594" w:rsidRPr="00FD08AF" w14:paraId="1E71FC31" w14:textId="77777777" w:rsidTr="00AD55F2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14:paraId="1BD07F22" w14:textId="77777777" w:rsidR="00C74594" w:rsidRPr="00AD55F2" w:rsidRDefault="00204A5B">
          <w:pPr>
            <w:pStyle w:val="Header"/>
            <w:rPr>
              <w:lang w:val="en-US"/>
            </w:rPr>
          </w:pPr>
          <w:r>
            <w:rPr>
              <w:lang w:val="en-US"/>
            </w:rPr>
            <w:pict w14:anchorId="5B3544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14:paraId="28AA0AED" w14:textId="77777777" w:rsidR="00C74594" w:rsidRPr="00AD55F2" w:rsidRDefault="00C74594">
          <w:pPr>
            <w:pStyle w:val="Header"/>
            <w:rPr>
              <w:szCs w:val="22"/>
              <w:lang w:val="en-US"/>
            </w:rPr>
          </w:pP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B011CB">
            <w:rPr>
              <w:rFonts w:ascii="Frutiger 57Cn" w:hAnsi="Frutiger 57Cn"/>
              <w:b/>
              <w:szCs w:val="22"/>
              <w:lang w:val="en-US"/>
            </w:rPr>
            <w:t>Center, Portal Technical Description</w:t>
          </w:r>
          <w:r w:rsidRPr="00AD55F2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74594" w:rsidRPr="00FD08AF" w14:paraId="0C431127" w14:textId="77777777" w:rsidTr="00AD55F2">
      <w:trPr>
        <w:jc w:val="center"/>
      </w:trPr>
      <w:tc>
        <w:tcPr>
          <w:tcW w:w="1701" w:type="dxa"/>
          <w:vMerge/>
          <w:shd w:val="clear" w:color="auto" w:fill="auto"/>
        </w:tcPr>
        <w:p w14:paraId="15E4B254" w14:textId="77777777" w:rsidR="00C74594" w:rsidRPr="00AD55F2" w:rsidRDefault="00C74594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14:paraId="019A01C8" w14:textId="77777777" w:rsidR="00C74594" w:rsidRPr="00AD55F2" w:rsidRDefault="00C74594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AD55F2">
            <w:rPr>
              <w:szCs w:val="22"/>
              <w:lang w:val="en-US"/>
            </w:rPr>
            <w:fldChar w:fldCharType="begin"/>
          </w:r>
          <w:r w:rsidRPr="00AD55F2">
            <w:rPr>
              <w:szCs w:val="22"/>
              <w:lang w:val="en-US"/>
            </w:rPr>
            <w:instrText xml:space="preserve"> DOCPROPERTY GO_Header2 \* CHARFORMAT</w:instrText>
          </w:r>
          <w:r w:rsidRPr="00AD55F2">
            <w:rPr>
              <w:szCs w:val="22"/>
              <w:lang w:val="en-US"/>
            </w:rPr>
            <w:fldChar w:fldCharType="separate"/>
          </w:r>
          <w:r w:rsidR="00B011CB">
            <w:rPr>
              <w:szCs w:val="22"/>
              <w:lang w:val="en-US"/>
            </w:rPr>
            <w:t>Technical Description, 2.0, Released</w:t>
          </w:r>
          <w:r w:rsidRPr="00AD55F2">
            <w:rPr>
              <w:szCs w:val="22"/>
              <w:lang w:val="en-US"/>
            </w:rPr>
            <w:fldChar w:fldCharType="end"/>
          </w:r>
        </w:p>
      </w:tc>
    </w:tr>
  </w:tbl>
  <w:p w14:paraId="03F5C131" w14:textId="77777777" w:rsidR="00C74594" w:rsidRPr="00FD08AF" w:rsidRDefault="00C74594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BC344" w14:textId="77777777" w:rsidR="00C74594" w:rsidRDefault="00C74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662EF"/>
    <w:multiLevelType w:val="hybridMultilevel"/>
    <w:tmpl w:val="5704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038104B"/>
    <w:multiLevelType w:val="hybridMultilevel"/>
    <w:tmpl w:val="8CDA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6969"/>
    <w:multiLevelType w:val="hybridMultilevel"/>
    <w:tmpl w:val="F62A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20A2"/>
    <w:multiLevelType w:val="hybridMultilevel"/>
    <w:tmpl w:val="1BA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E4F9E"/>
    <w:multiLevelType w:val="hybridMultilevel"/>
    <w:tmpl w:val="69A6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9933F01"/>
    <w:multiLevelType w:val="hybridMultilevel"/>
    <w:tmpl w:val="741E4738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E60C0"/>
    <w:multiLevelType w:val="hybridMultilevel"/>
    <w:tmpl w:val="E1E23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7B2"/>
    <w:rsid w:val="00000EEB"/>
    <w:rsid w:val="00007A8B"/>
    <w:rsid w:val="00012AED"/>
    <w:rsid w:val="00014372"/>
    <w:rsid w:val="000228C1"/>
    <w:rsid w:val="00022A75"/>
    <w:rsid w:val="000276CF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74B0"/>
    <w:rsid w:val="000B3DCE"/>
    <w:rsid w:val="000C22F0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4E3B"/>
    <w:rsid w:val="00165F3D"/>
    <w:rsid w:val="00172621"/>
    <w:rsid w:val="00185E1A"/>
    <w:rsid w:val="0019429F"/>
    <w:rsid w:val="00197622"/>
    <w:rsid w:val="001A7B22"/>
    <w:rsid w:val="001B2EF4"/>
    <w:rsid w:val="001C14B7"/>
    <w:rsid w:val="001C2DDD"/>
    <w:rsid w:val="001D5389"/>
    <w:rsid w:val="001E4E97"/>
    <w:rsid w:val="001F1590"/>
    <w:rsid w:val="00204A5B"/>
    <w:rsid w:val="00211797"/>
    <w:rsid w:val="0022431B"/>
    <w:rsid w:val="002310F8"/>
    <w:rsid w:val="00235CB6"/>
    <w:rsid w:val="00236A80"/>
    <w:rsid w:val="00242D2F"/>
    <w:rsid w:val="002530C8"/>
    <w:rsid w:val="002612B0"/>
    <w:rsid w:val="00266AB2"/>
    <w:rsid w:val="002671A2"/>
    <w:rsid w:val="00274547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02F9"/>
    <w:rsid w:val="002F13D1"/>
    <w:rsid w:val="003227F5"/>
    <w:rsid w:val="00326E17"/>
    <w:rsid w:val="003366EE"/>
    <w:rsid w:val="00340568"/>
    <w:rsid w:val="003438AC"/>
    <w:rsid w:val="00351527"/>
    <w:rsid w:val="0035212F"/>
    <w:rsid w:val="003552E4"/>
    <w:rsid w:val="00362161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95CFE"/>
    <w:rsid w:val="003B7C39"/>
    <w:rsid w:val="003C4A89"/>
    <w:rsid w:val="003C5E4B"/>
    <w:rsid w:val="003D0CBC"/>
    <w:rsid w:val="003D20C5"/>
    <w:rsid w:val="003E3A2E"/>
    <w:rsid w:val="003E3AC3"/>
    <w:rsid w:val="003F72BF"/>
    <w:rsid w:val="00407138"/>
    <w:rsid w:val="0040792E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190A"/>
    <w:rsid w:val="0046254E"/>
    <w:rsid w:val="00472185"/>
    <w:rsid w:val="00472EE2"/>
    <w:rsid w:val="00476359"/>
    <w:rsid w:val="004776B4"/>
    <w:rsid w:val="00495C3C"/>
    <w:rsid w:val="004961AA"/>
    <w:rsid w:val="004C122E"/>
    <w:rsid w:val="004C15AD"/>
    <w:rsid w:val="004D1587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18C"/>
    <w:rsid w:val="005438A1"/>
    <w:rsid w:val="0055384F"/>
    <w:rsid w:val="00553EF5"/>
    <w:rsid w:val="0055478A"/>
    <w:rsid w:val="0056291F"/>
    <w:rsid w:val="00566FB7"/>
    <w:rsid w:val="005732ED"/>
    <w:rsid w:val="00574FE5"/>
    <w:rsid w:val="00575D53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5F738B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62A1A"/>
    <w:rsid w:val="0077204A"/>
    <w:rsid w:val="00774B13"/>
    <w:rsid w:val="007762CD"/>
    <w:rsid w:val="00777B45"/>
    <w:rsid w:val="00791CF9"/>
    <w:rsid w:val="007A5F6F"/>
    <w:rsid w:val="007B1BBE"/>
    <w:rsid w:val="007B3595"/>
    <w:rsid w:val="007C1802"/>
    <w:rsid w:val="007E2211"/>
    <w:rsid w:val="007F753D"/>
    <w:rsid w:val="008120AF"/>
    <w:rsid w:val="008161C1"/>
    <w:rsid w:val="00837EBB"/>
    <w:rsid w:val="00844CC0"/>
    <w:rsid w:val="008477C7"/>
    <w:rsid w:val="00873199"/>
    <w:rsid w:val="00885A03"/>
    <w:rsid w:val="008863EE"/>
    <w:rsid w:val="008912C1"/>
    <w:rsid w:val="008A3D5B"/>
    <w:rsid w:val="008A4C9C"/>
    <w:rsid w:val="008A5859"/>
    <w:rsid w:val="008B3A7D"/>
    <w:rsid w:val="008C69AD"/>
    <w:rsid w:val="008E1468"/>
    <w:rsid w:val="009111F1"/>
    <w:rsid w:val="00912989"/>
    <w:rsid w:val="00914BA5"/>
    <w:rsid w:val="0092119E"/>
    <w:rsid w:val="00943553"/>
    <w:rsid w:val="009435AD"/>
    <w:rsid w:val="00951DFE"/>
    <w:rsid w:val="00954C44"/>
    <w:rsid w:val="0095559B"/>
    <w:rsid w:val="00960082"/>
    <w:rsid w:val="0097463E"/>
    <w:rsid w:val="00990830"/>
    <w:rsid w:val="009A5257"/>
    <w:rsid w:val="009C3137"/>
    <w:rsid w:val="009D17B2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3D47"/>
    <w:rsid w:val="00A77F73"/>
    <w:rsid w:val="00A92BED"/>
    <w:rsid w:val="00AA6B08"/>
    <w:rsid w:val="00AA7853"/>
    <w:rsid w:val="00AB3268"/>
    <w:rsid w:val="00AB38CC"/>
    <w:rsid w:val="00AB59A4"/>
    <w:rsid w:val="00AD55F2"/>
    <w:rsid w:val="00AF5511"/>
    <w:rsid w:val="00AF71C8"/>
    <w:rsid w:val="00B011CB"/>
    <w:rsid w:val="00B019F0"/>
    <w:rsid w:val="00B02194"/>
    <w:rsid w:val="00B023EB"/>
    <w:rsid w:val="00B027E0"/>
    <w:rsid w:val="00B0781B"/>
    <w:rsid w:val="00B12A80"/>
    <w:rsid w:val="00B24839"/>
    <w:rsid w:val="00B24A2F"/>
    <w:rsid w:val="00B52AC5"/>
    <w:rsid w:val="00B67F33"/>
    <w:rsid w:val="00B7037B"/>
    <w:rsid w:val="00B761B6"/>
    <w:rsid w:val="00B77288"/>
    <w:rsid w:val="00B8277F"/>
    <w:rsid w:val="00B83042"/>
    <w:rsid w:val="00B850DB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4594"/>
    <w:rsid w:val="00C76357"/>
    <w:rsid w:val="00C82471"/>
    <w:rsid w:val="00C862CE"/>
    <w:rsid w:val="00C87F2E"/>
    <w:rsid w:val="00C97DBD"/>
    <w:rsid w:val="00CB4A78"/>
    <w:rsid w:val="00CB59AE"/>
    <w:rsid w:val="00CC192A"/>
    <w:rsid w:val="00CD04D8"/>
    <w:rsid w:val="00CE00BB"/>
    <w:rsid w:val="00CF16A0"/>
    <w:rsid w:val="00D13091"/>
    <w:rsid w:val="00D22BE0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37EB"/>
    <w:rsid w:val="00D94B08"/>
    <w:rsid w:val="00DA20F5"/>
    <w:rsid w:val="00DB2AB3"/>
    <w:rsid w:val="00DB3C39"/>
    <w:rsid w:val="00DB55C0"/>
    <w:rsid w:val="00DC50E5"/>
    <w:rsid w:val="00DC6BC0"/>
    <w:rsid w:val="00DD6A50"/>
    <w:rsid w:val="00DE0574"/>
    <w:rsid w:val="00DE0B7C"/>
    <w:rsid w:val="00DE76E0"/>
    <w:rsid w:val="00DF109F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06FE7"/>
    <w:rsid w:val="00F12C98"/>
    <w:rsid w:val="00F15B25"/>
    <w:rsid w:val="00F15D49"/>
    <w:rsid w:val="00F179EF"/>
    <w:rsid w:val="00F231DC"/>
    <w:rsid w:val="00F34F09"/>
    <w:rsid w:val="00F3723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18D0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615DA86"/>
  <w15:chartTrackingRefBased/>
  <w15:docId w15:val="{3AF8CD28-8C0A-431A-9F75-F33F5FDC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paragraph" w:styleId="FootnoteText">
    <w:name w:val="footnote text"/>
    <w:basedOn w:val="Normal"/>
    <w:link w:val="FootnoteTextChar"/>
    <w:rsid w:val="0054318C"/>
    <w:rPr>
      <w:sz w:val="20"/>
      <w:szCs w:val="20"/>
    </w:rPr>
  </w:style>
  <w:style w:type="character" w:customStyle="1" w:styleId="FootnoteTextChar">
    <w:name w:val="Footnote Text Char"/>
    <w:link w:val="FootnoteText"/>
    <w:rsid w:val="0054318C"/>
    <w:rPr>
      <w:rFonts w:ascii="Frutiger 45 Light" w:hAnsi="Frutiger 45 Light"/>
      <w:lang w:val="de-CH" w:eastAsia="de-CH"/>
    </w:rPr>
  </w:style>
  <w:style w:type="character" w:styleId="FootnoteReference">
    <w:name w:val="footnote reference"/>
    <w:rsid w:val="005431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9" Type="http://schemas.openxmlformats.org/officeDocument/2006/relationships/image" Target="media/image12.png"/><Relationship Id="rId21" Type="http://schemas.openxmlformats.org/officeDocument/2006/relationships/footer" Target="footer5.xm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footer" Target="footer1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footer" Target="footer9.xml"/><Relationship Id="rId11" Type="http://schemas.openxmlformats.org/officeDocument/2006/relationships/image" Target="media/image1.emf"/><Relationship Id="rId24" Type="http://schemas.openxmlformats.org/officeDocument/2006/relationships/header" Target="header7.xm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image" Target="media/image9.png"/><Relationship Id="rId49" Type="http://schemas.openxmlformats.org/officeDocument/2006/relationships/footer" Target="footer1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image" Target="media/image4.png"/><Relationship Id="rId44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header" Target="header12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footer" Target="footer10.xml"/><Relationship Id="rId20" Type="http://schemas.openxmlformats.org/officeDocument/2006/relationships/footer" Target="footer4.xm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tfsgorba/sites/teamsoftware/Shared%20Documents/Forms/Document/Gorba_D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ckage xmlns="a35ec0d3-d74a-4534-b28a-108b5c5c3120">
      <ns2:Value xmlns:ns2="a35ec0d3-d74a-4534-b28a-108b5c5c3120">Internal</ns2:Value>
    </Package>
    <Content_x0020_Status xmlns="a35ec0d3-d74a-4534-b28a-108b5c5c3120">Up to date</Content_x0020_Status>
    <GO_Abstract xmlns="a35ec0d3-d74a-4534-b28a-108b5c5c3120" xsi:nil="true"/>
    <Product_x0020_Family xmlns="a35ec0d3-d74a-4534-b28a-108b5c5c3120">
      <ns2:Value xmlns:ns2="a35ec0d3-d74a-4534-b28a-108b5c5c3120">Center</ns2:Value>
    </Product_x0020_Family>
    <GO_Version xmlns="a35ec0d3-d74a-4534-b28a-108b5c5c3120" xsi:nil="true"/>
    <GO_State xmlns="a35ec0d3-d74a-4534-b28a-108b5c5c3120" xsi:nil="true"/>
    <GO_Author xmlns="a35ec0d3-d74a-4534-b28a-108b5c5c3120" xsi:nil="true"/>
    <GO_Classification xmlns="a35ec0d3-d74a-4534-b28a-108b5c5c3120">Internal use only</GO_Classification>
    <GO_CreationDate xmlns="a35ec0d3-d74a-4534-b28a-108b5c5c3120" xsi:nil="true"/>
    <GO_Title xmlns="a35ec0d3-d74a-4534-b28a-108b5c5c3120">Center Diag feature list</GO_Title>
    <GO_Subject xmlns="a35ec0d3-d74a-4534-b28a-108b5c5c31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chnical Description" ma:contentTypeID="0x010100FA940743F1A9674AB38CF870987A787700716617C7B5AAC048A2AF681DF729EC51" ma:contentTypeVersion="26" ma:contentTypeDescription="Document containing a technical documentation of a product or a feature." ma:contentTypeScope="" ma:versionID="b4e00a6b9451461d9b73346a264209a1">
  <xsd:schema xmlns:xsd="http://www.w3.org/2001/XMLSchema" xmlns:xs="http://www.w3.org/2001/XMLSchema" xmlns:p="http://schemas.microsoft.com/office/2006/metadata/properties" xmlns:ns2="a35ec0d3-d74a-4534-b28a-108b5c5c3120" targetNamespace="http://schemas.microsoft.com/office/2006/metadata/properties" ma:root="true" ma:fieldsID="df2322327b8309e3395810e7b35f3aaa" ns2:_="">
    <xsd:import namespace="a35ec0d3-d74a-4534-b28a-108b5c5c3120"/>
    <xsd:element name="properties">
      <xsd:complexType>
        <xsd:sequence>
          <xsd:element name="documentManagement">
            <xsd:complexType>
              <xsd:all>
                <xsd:element ref="ns2:GO_Title"/>
                <xsd:element ref="ns2:GO_Subject" minOccurs="0"/>
                <xsd:element ref="ns2:Product_x0020_Family" minOccurs="0"/>
                <xsd:element ref="ns2:Package" minOccurs="0"/>
                <xsd:element ref="ns2:GO_State" minOccurs="0"/>
                <xsd:element ref="ns2:Content_x0020_Status" minOccurs="0"/>
                <xsd:element ref="ns2:GO_Author" minOccurs="0"/>
                <xsd:element ref="ns2:GO_Version" minOccurs="0"/>
                <xsd:element ref="ns2:GO_CreationDate" minOccurs="0"/>
                <xsd:element ref="ns2:GO_Classification" minOccurs="0"/>
                <xsd:element ref="ns2:GO_Abstra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ec0d3-d74a-4534-b28a-108b5c5c3120" elementFormDefault="qualified">
    <xsd:import namespace="http://schemas.microsoft.com/office/2006/documentManagement/types"/>
    <xsd:import namespace="http://schemas.microsoft.com/office/infopath/2007/PartnerControls"/>
    <xsd:element name="GO_Title" ma:index="1" ma:displayName="GO_Title" ma:description="Title of the document" ma:internalName="GO_Title" ma:readOnly="false">
      <xsd:simpleType>
        <xsd:restriction base="dms:Text">
          <xsd:maxLength value="255"/>
        </xsd:restriction>
      </xsd:simpleType>
    </xsd:element>
    <xsd:element name="GO_Subject" ma:index="2" nillable="true" ma:displayName="GO_Subject" ma:description="Subject or subtitle of the document" ma:internalName="GO_Subject">
      <xsd:simpleType>
        <xsd:restriction base="dms:Text">
          <xsd:maxLength value="255"/>
        </xsd:restriction>
      </xsd:simpleType>
    </xsd:element>
    <xsd:element name="Product_x0020_Family" ma:index="3" nillable="true" ma:displayName="Product Group" ma:internalName="Product_x0020_Famil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orba"/>
                    <xsd:enumeration value="Center"/>
                    <xsd:enumeration value="Motion"/>
                    <xsd:enumeration value="Qube"/>
                    <xsd:enumeration value="Internal"/>
                  </xsd:restriction>
                </xsd:simpleType>
              </xsd:element>
            </xsd:sequence>
          </xsd:extension>
        </xsd:complexContent>
      </xsd:complexType>
    </xsd:element>
    <xsd:element name="Package" ma:index="4" nillable="true" ma:displayName="Package" ma:internalName="Package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S"/>
                    <xsd:enumeration value="CUx"/>
                    <xsd:enumeration value="Iqube"/>
                    <xsd:enumeration value="Legacy"/>
                    <xsd:enumeration value="MediaPlayer"/>
                    <xsd:enumeration value="Media"/>
                    <xsd:enumeration value="Motion"/>
                    <xsd:enumeration value="Online"/>
                    <xsd:enumeration value="Obc"/>
                    <xsd:enumeration value="Protran"/>
                    <xsd:enumeration value="Terminal Control"/>
                    <xsd:enumeration value="Update"/>
                    <xsd:enumeration value="Webmedia"/>
                    <xsd:enumeration value="Internal"/>
                  </xsd:restriction>
                </xsd:simpleType>
              </xsd:element>
            </xsd:sequence>
          </xsd:extension>
        </xsd:complexContent>
      </xsd:complexType>
    </xsd:element>
    <xsd:element name="GO_State" ma:index="5" nillable="true" ma:displayName="GO_State" ma:description="State information shown in the document" ma:format="Dropdown" ma:internalName="GO_State">
      <xsd:simpleType>
        <xsd:restriction base="dms:Choice">
          <xsd:enumeration value="Draft"/>
          <xsd:enumeration value="Reviewed"/>
          <xsd:enumeration value="Released"/>
        </xsd:restriction>
      </xsd:simpleType>
    </xsd:element>
    <xsd:element name="Content_x0020_Status" ma:index="6" nillable="true" ma:displayName="GO_Validity" ma:default="Up to date" ma:format="Dropdown" ma:internalName="Content_x0020_Status" ma:readOnly="false">
      <xsd:simpleType>
        <xsd:restriction base="dms:Choice">
          <xsd:enumeration value="Up to date"/>
          <xsd:enumeration value="Deprecated"/>
          <xsd:enumeration value="Outdated"/>
        </xsd:restriction>
      </xsd:simpleType>
    </xsd:element>
    <xsd:element name="GO_Author" ma:index="7" nillable="true" ma:displayName="GO_Author" ma:description="Author shown in the document" ma:internalName="GO_Author">
      <xsd:simpleType>
        <xsd:restriction base="dms:Text">
          <xsd:maxLength value="255"/>
        </xsd:restriction>
      </xsd:simpleType>
    </xsd:element>
    <xsd:element name="GO_Version" ma:index="8" nillable="true" ma:displayName="GO_Version" ma:description="Version shown in the document" ma:internalName="GO_Version">
      <xsd:simpleType>
        <xsd:restriction base="dms:Text">
          <xsd:maxLength value="255"/>
        </xsd:restriction>
      </xsd:simpleType>
    </xsd:element>
    <xsd:element name="GO_CreationDate" ma:index="9" nillable="true" ma:displayName="GO_CreationDate" ma:description="Creation date shown in the document" ma:internalName="GO_CreationDate">
      <xsd:simpleType>
        <xsd:restriction base="dms:Text">
          <xsd:maxLength value="255"/>
        </xsd:restriction>
      </xsd:simpleType>
    </xsd:element>
    <xsd:element name="GO_Classification" ma:index="10" nillable="true" ma:displayName="GO_Classification" ma:default="Internal use only" ma:description="Classification shown in the document" ma:format="Dropdown" ma:internalName="GO_Classification">
      <xsd:simpleType>
        <xsd:restriction base="dms:Choice">
          <xsd:enumeration value="Public"/>
          <xsd:enumeration value="Internal use only"/>
          <xsd:enumeration value="Confidental"/>
        </xsd:restriction>
      </xsd:simpleType>
    </xsd:element>
    <xsd:element name="GO_Abstract" ma:index="11" nillable="true" ma:displayName="GO_Abstract" ma:internalName="GO_Abstrac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18" ma:displayName="Title"/>
        <xsd:element ref="dc:subject" minOccurs="0" maxOccurs="1"/>
        <xsd:element ref="dc:description" minOccurs="0" maxOccurs="1"/>
        <xsd:element name="keywords" minOccurs="0" maxOccurs="1" type="xsd:string" ma:index="1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3363-629A-43F1-842D-86A5B0C105B0}">
  <ds:schemaRefs>
    <ds:schemaRef ds:uri="http://schemas.microsoft.com/office/2006/metadata/properties"/>
    <ds:schemaRef ds:uri="http://schemas.microsoft.com/office/infopath/2007/PartnerControls"/>
    <ds:schemaRef ds:uri="a35ec0d3-d74a-4534-b28a-108b5c5c3120"/>
  </ds:schemaRefs>
</ds:datastoreItem>
</file>

<file path=customXml/itemProps2.xml><?xml version="1.0" encoding="utf-8"?>
<ds:datastoreItem xmlns:ds="http://schemas.openxmlformats.org/officeDocument/2006/customXml" ds:itemID="{4FE4981C-E3CF-45A8-8DD4-09DD364BC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ec0d3-d74a-4534-b28a-108b5c5c3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EF046D-98D8-47A6-8D14-61E87D667D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7AD713-DD65-4D06-9101-03ABBE50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</Template>
  <TotalTime>0</TotalTime>
  <Pages>1</Pages>
  <Words>629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Leonetti Francesco</dc:creator>
  <cp:keywords/>
  <dc:description/>
  <cp:lastModifiedBy>Epple Thomas</cp:lastModifiedBy>
  <cp:revision>14</cp:revision>
  <cp:lastPrinted>2015-09-16T06:53:00Z</cp:lastPrinted>
  <dcterms:created xsi:type="dcterms:W3CDTF">2014-12-10T07:02:00Z</dcterms:created>
  <dcterms:modified xsi:type="dcterms:W3CDTF">2015-09-16T06:54:00Z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2.0</vt:lpwstr>
  </property>
  <property fmtid="{D5CDD505-2E9C-101B-9397-08002B2CF9AE}" pid="3" name="GO_Author">
    <vt:lpwstr>LEF</vt:lpwstr>
  </property>
  <property fmtid="{D5CDD505-2E9C-101B-9397-08002B2CF9AE}" pid="4" name="GO_Project">
    <vt:lpwstr>Center</vt:lpwstr>
  </property>
  <property fmtid="{D5CDD505-2E9C-101B-9397-08002B2CF9AE}" pid="5" name="GO_DocType">
    <vt:lpwstr>Technical Description</vt:lpwstr>
  </property>
  <property fmtid="{D5CDD505-2E9C-101B-9397-08002B2CF9AE}" pid="6" name="GO_Title">
    <vt:lpwstr>Portal Technical Description</vt:lpwstr>
  </property>
  <property fmtid="{D5CDD505-2E9C-101B-9397-08002B2CF9AE}" pid="7" name="GO_Subject">
    <vt:lpwstr/>
  </property>
  <property fmtid="{D5CDD505-2E9C-101B-9397-08002B2CF9AE}" pid="8" name="GO_CreationDate">
    <vt:lpwstr>2011-11-15</vt:lpwstr>
  </property>
  <property fmtid="{D5CDD505-2E9C-101B-9397-08002B2CF9AE}" pid="9" name="GO_State">
    <vt:lpwstr>Released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Center, Portal Technical Description</vt:lpwstr>
  </property>
  <property fmtid="{D5CDD505-2E9C-101B-9397-08002B2CF9AE}" pid="13" name="GO_Header2">
    <vt:lpwstr>Technical Description, 2.0, Released</vt:lpwstr>
  </property>
  <property fmtid="{D5CDD505-2E9C-101B-9397-08002B2CF9AE}" pid="14" name="GO_Footer">
    <vt:lpwstr>2011-11-15 / LEF, Internal use only</vt:lpwstr>
  </property>
  <property fmtid="{D5CDD505-2E9C-101B-9397-08002B2CF9AE}" pid="15" name="GO_Repository">
    <vt:lpwstr>$/Gorba/Main/Center/Portal/Documents/TD_CenterPortal.docx</vt:lpwstr>
  </property>
  <property fmtid="{D5CDD505-2E9C-101B-9397-08002B2CF9AE}" pid="16" name="ContentTypeId">
    <vt:lpwstr>0x010100FA940743F1A9674AB38CF870987A787700716617C7B5AAC048A2AF681DF729EC51</vt:lpwstr>
  </property>
</Properties>
</file>