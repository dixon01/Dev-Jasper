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58" w:rsidRPr="00674670" w:rsidRDefault="00FD2758">
      <w:pPr>
        <w:rPr>
          <w:lang w:val="en-US"/>
        </w:rPr>
      </w:pPr>
      <w:bookmarkStart w:id="0" w:name="GO_Bookmark_FirstPage"/>
      <w:bookmarkStart w:id="1" w:name="_Toc293598981"/>
      <w:bookmarkStart w:id="2" w:name="_Toc293599001"/>
      <w:bookmarkStart w:id="3" w:name="_Toc293599022"/>
      <w:bookmarkStart w:id="4" w:name="_Toc293599103"/>
      <w:bookmarkStart w:id="5" w:name="_Toc293599417"/>
      <w:bookmarkStart w:id="6" w:name="_Toc293599443"/>
      <w:bookmarkStart w:id="7" w:name="_Toc293599474"/>
      <w:bookmarkStart w:id="8" w:name="_Toc293599632"/>
      <w:bookmarkStart w:id="9" w:name="_Toc293599734"/>
      <w:bookmarkStart w:id="10" w:name="_Toc293605510"/>
      <w:bookmarkStart w:id="11" w:name="_Toc329857866"/>
      <w:bookmarkStart w:id="12" w:name="_Toc368676094"/>
      <w:bookmarkStart w:id="13" w:name="_Toc368676138"/>
    </w:p>
    <w:p w:rsidR="00FD2758" w:rsidRPr="00674670" w:rsidRDefault="00FD2758">
      <w:pPr>
        <w:rPr>
          <w:lang w:val="en-US"/>
        </w:rPr>
      </w:pPr>
    </w:p>
    <w:p w:rsidR="00FD2758" w:rsidRPr="00674670" w:rsidRDefault="00FD275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974"/>
        <w:gridCol w:w="8663"/>
      </w:tblGrid>
      <w:tr w:rsidR="00FD2758" w:rsidRPr="00674670">
        <w:tc>
          <w:tcPr>
            <w:tcW w:w="1008" w:type="dxa"/>
          </w:tcPr>
          <w:p w:rsidR="00FD2758" w:rsidRPr="00674670" w:rsidRDefault="00FD2758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FD2758" w:rsidRPr="00674670" w:rsidRDefault="00FD2758">
            <w:pPr>
              <w:rPr>
                <w:b/>
                <w:sz w:val="56"/>
                <w:szCs w:val="56"/>
                <w:lang w:val="en-US"/>
              </w:rPr>
            </w:pPr>
            <w:r w:rsidRPr="00674670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674670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674670">
              <w:rPr>
                <w:b/>
                <w:sz w:val="56"/>
                <w:szCs w:val="56"/>
                <w:lang w:val="en-US"/>
              </w:rPr>
              <w:fldChar w:fldCharType="separate"/>
            </w:r>
            <w:r w:rsidR="0015684B">
              <w:rPr>
                <w:b/>
                <w:sz w:val="56"/>
                <w:szCs w:val="56"/>
                <w:lang w:val="en-US"/>
              </w:rPr>
              <w:t>icenter.media</w:t>
            </w:r>
            <w:r w:rsidRPr="00674670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FD2758" w:rsidRPr="00674670">
        <w:trPr>
          <w:cantSplit/>
          <w:trHeight w:val="284"/>
        </w:trPr>
        <w:tc>
          <w:tcPr>
            <w:tcW w:w="1008" w:type="dxa"/>
          </w:tcPr>
          <w:p w:rsidR="00FD2758" w:rsidRPr="00674670" w:rsidRDefault="00FD275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FD2758" w:rsidRPr="00674670" w:rsidRDefault="00FD2758">
            <w:pPr>
              <w:rPr>
                <w:b/>
                <w:szCs w:val="22"/>
                <w:lang w:val="en-US"/>
              </w:rPr>
            </w:pPr>
          </w:p>
        </w:tc>
      </w:tr>
      <w:tr w:rsidR="00FD2758" w:rsidRPr="00674670">
        <w:tc>
          <w:tcPr>
            <w:tcW w:w="1008" w:type="dxa"/>
          </w:tcPr>
          <w:p w:rsidR="00FD2758" w:rsidRPr="00674670" w:rsidRDefault="00FD2758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FD2758" w:rsidRPr="00674670" w:rsidRDefault="00FD2758">
            <w:pPr>
              <w:rPr>
                <w:sz w:val="56"/>
                <w:szCs w:val="56"/>
                <w:lang w:val="en-US"/>
              </w:rPr>
            </w:pPr>
            <w:r w:rsidRPr="00674670">
              <w:rPr>
                <w:sz w:val="56"/>
                <w:szCs w:val="56"/>
                <w:lang w:val="en-US"/>
              </w:rPr>
              <w:fldChar w:fldCharType="begin"/>
            </w:r>
            <w:r w:rsidRPr="00674670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Pr="00674670">
              <w:rPr>
                <w:sz w:val="56"/>
                <w:szCs w:val="56"/>
                <w:lang w:val="en-US"/>
              </w:rPr>
              <w:fldChar w:fldCharType="separate"/>
            </w:r>
            <w:r w:rsidR="0015684B">
              <w:rPr>
                <w:sz w:val="56"/>
                <w:szCs w:val="56"/>
                <w:lang w:val="en-US"/>
              </w:rPr>
              <w:t>Analog clock configuration</w:t>
            </w:r>
            <w:r w:rsidRPr="00674670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FD2758" w:rsidRPr="00674670">
        <w:trPr>
          <w:trHeight w:val="284"/>
        </w:trPr>
        <w:tc>
          <w:tcPr>
            <w:tcW w:w="1008" w:type="dxa"/>
          </w:tcPr>
          <w:p w:rsidR="00FD2758" w:rsidRPr="00674670" w:rsidRDefault="00FD275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FD2758" w:rsidRPr="00674670" w:rsidRDefault="00FD2758">
            <w:pPr>
              <w:rPr>
                <w:szCs w:val="22"/>
                <w:lang w:val="en-US"/>
              </w:rPr>
            </w:pPr>
          </w:p>
        </w:tc>
      </w:tr>
      <w:tr w:rsidR="00FD2758" w:rsidRPr="00674670">
        <w:tc>
          <w:tcPr>
            <w:tcW w:w="1008" w:type="dxa"/>
          </w:tcPr>
          <w:p w:rsidR="00FD2758" w:rsidRPr="00674670" w:rsidRDefault="00FD2758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FD2758" w:rsidRPr="00674670" w:rsidRDefault="00FD2758">
            <w:pPr>
              <w:rPr>
                <w:sz w:val="56"/>
                <w:szCs w:val="56"/>
                <w:lang w:val="en-US"/>
              </w:rPr>
            </w:pPr>
            <w:r w:rsidRPr="00674670">
              <w:rPr>
                <w:sz w:val="56"/>
                <w:szCs w:val="56"/>
                <w:lang w:val="en-US"/>
              </w:rPr>
              <w:fldChar w:fldCharType="begin"/>
            </w:r>
            <w:r w:rsidRPr="00674670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674670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FD2758" w:rsidRPr="00674670">
        <w:trPr>
          <w:trHeight w:val="284"/>
        </w:trPr>
        <w:tc>
          <w:tcPr>
            <w:tcW w:w="1008" w:type="dxa"/>
          </w:tcPr>
          <w:p w:rsidR="00FD2758" w:rsidRPr="00674670" w:rsidRDefault="00FD275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FD2758" w:rsidRPr="00674670" w:rsidRDefault="00FD2758">
            <w:pPr>
              <w:rPr>
                <w:szCs w:val="22"/>
                <w:lang w:val="en-US"/>
              </w:rPr>
            </w:pPr>
          </w:p>
        </w:tc>
      </w:tr>
      <w:tr w:rsidR="00FD2758" w:rsidRPr="00674670">
        <w:tc>
          <w:tcPr>
            <w:tcW w:w="1008" w:type="dxa"/>
          </w:tcPr>
          <w:p w:rsidR="00FD2758" w:rsidRPr="00674670" w:rsidRDefault="00FD2758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FD2758" w:rsidRPr="00674670" w:rsidRDefault="00FD2758">
            <w:pPr>
              <w:rPr>
                <w:sz w:val="56"/>
                <w:szCs w:val="56"/>
                <w:lang w:val="en-US"/>
              </w:rPr>
            </w:pPr>
            <w:r w:rsidRPr="00674670">
              <w:rPr>
                <w:sz w:val="56"/>
                <w:szCs w:val="56"/>
                <w:lang w:val="en-US"/>
              </w:rPr>
              <w:fldChar w:fldCharType="begin"/>
            </w:r>
            <w:r w:rsidRPr="00674670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674670">
              <w:rPr>
                <w:sz w:val="56"/>
                <w:szCs w:val="56"/>
                <w:lang w:val="en-US"/>
              </w:rPr>
              <w:fldChar w:fldCharType="separate"/>
            </w:r>
            <w:r w:rsidR="0015684B">
              <w:rPr>
                <w:sz w:val="56"/>
                <w:szCs w:val="56"/>
                <w:lang w:val="en-US"/>
              </w:rPr>
              <w:t>Guideline</w:t>
            </w:r>
            <w:r w:rsidRPr="00674670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FD2758" w:rsidRPr="00674670">
        <w:trPr>
          <w:cantSplit/>
          <w:trHeight w:val="1134"/>
        </w:trPr>
        <w:tc>
          <w:tcPr>
            <w:tcW w:w="1008" w:type="dxa"/>
          </w:tcPr>
          <w:p w:rsidR="00FD2758" w:rsidRPr="00674670" w:rsidRDefault="00FD2758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FD2758" w:rsidRPr="00674670" w:rsidRDefault="00FD2758">
            <w:pPr>
              <w:rPr>
                <w:szCs w:val="22"/>
                <w:lang w:val="en-US"/>
              </w:rPr>
            </w:pPr>
          </w:p>
        </w:tc>
      </w:tr>
      <w:tr w:rsidR="00FD2758" w:rsidRPr="00674670">
        <w:tc>
          <w:tcPr>
            <w:tcW w:w="1008" w:type="dxa"/>
          </w:tcPr>
          <w:p w:rsidR="00FD2758" w:rsidRPr="00674670" w:rsidRDefault="00FD275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FD2758" w:rsidRPr="00674670" w:rsidRDefault="00FD2758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674670">
              <w:rPr>
                <w:szCs w:val="22"/>
                <w:lang w:val="en-US"/>
              </w:rPr>
              <w:t>Version:</w:t>
            </w:r>
            <w:r w:rsidRPr="00674670">
              <w:rPr>
                <w:szCs w:val="22"/>
                <w:lang w:val="en-US"/>
              </w:rPr>
              <w:tab/>
            </w:r>
            <w:r w:rsidRPr="00674670">
              <w:rPr>
                <w:szCs w:val="22"/>
                <w:lang w:val="en-US"/>
              </w:rPr>
              <w:fldChar w:fldCharType="begin"/>
            </w:r>
            <w:r w:rsidRPr="00674670">
              <w:rPr>
                <w:szCs w:val="22"/>
                <w:lang w:val="en-US"/>
              </w:rPr>
              <w:instrText xml:space="preserve"> DOCPROPERTY  GO_Version  \* CHARFORMAT</w:instrText>
            </w:r>
            <w:r w:rsidRPr="00674670">
              <w:rPr>
                <w:szCs w:val="22"/>
                <w:lang w:val="en-US"/>
              </w:rPr>
              <w:fldChar w:fldCharType="separate"/>
            </w:r>
            <w:r w:rsidR="0015684B">
              <w:rPr>
                <w:szCs w:val="22"/>
                <w:lang w:val="en-US"/>
              </w:rPr>
              <w:t>0.2</w:t>
            </w:r>
            <w:r w:rsidRPr="00674670">
              <w:rPr>
                <w:szCs w:val="22"/>
                <w:lang w:val="en-US"/>
              </w:rPr>
              <w:fldChar w:fldCharType="end"/>
            </w:r>
          </w:p>
        </w:tc>
      </w:tr>
      <w:tr w:rsidR="00FD2758" w:rsidRPr="00674670">
        <w:tc>
          <w:tcPr>
            <w:tcW w:w="1008" w:type="dxa"/>
          </w:tcPr>
          <w:p w:rsidR="00FD2758" w:rsidRPr="00674670" w:rsidRDefault="00FD275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FD2758" w:rsidRPr="00674670" w:rsidRDefault="00FD2758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674670">
              <w:rPr>
                <w:szCs w:val="22"/>
                <w:lang w:val="en-US"/>
              </w:rPr>
              <w:t>State:</w:t>
            </w:r>
            <w:r w:rsidRPr="00674670">
              <w:rPr>
                <w:szCs w:val="22"/>
                <w:lang w:val="en-US"/>
              </w:rPr>
              <w:tab/>
            </w:r>
            <w:r w:rsidRPr="00674670">
              <w:rPr>
                <w:szCs w:val="22"/>
                <w:lang w:val="en-US"/>
              </w:rPr>
              <w:fldChar w:fldCharType="begin"/>
            </w:r>
            <w:r w:rsidRPr="00674670">
              <w:rPr>
                <w:szCs w:val="22"/>
                <w:lang w:val="en-US"/>
              </w:rPr>
              <w:instrText xml:space="preserve"> DOCPROPERTY  GO_State  \* CHARFORMAT</w:instrText>
            </w:r>
            <w:r w:rsidRPr="00674670">
              <w:rPr>
                <w:szCs w:val="22"/>
                <w:lang w:val="en-US"/>
              </w:rPr>
              <w:fldChar w:fldCharType="separate"/>
            </w:r>
            <w:r w:rsidR="0015684B">
              <w:rPr>
                <w:szCs w:val="22"/>
                <w:lang w:val="en-US"/>
              </w:rPr>
              <w:t>Draft</w:t>
            </w:r>
            <w:r w:rsidRPr="00674670">
              <w:rPr>
                <w:szCs w:val="22"/>
                <w:lang w:val="en-US"/>
              </w:rPr>
              <w:fldChar w:fldCharType="end"/>
            </w:r>
          </w:p>
        </w:tc>
      </w:tr>
      <w:tr w:rsidR="00FD2758" w:rsidRPr="00674670">
        <w:tc>
          <w:tcPr>
            <w:tcW w:w="1008" w:type="dxa"/>
          </w:tcPr>
          <w:p w:rsidR="00FD2758" w:rsidRPr="00674670" w:rsidRDefault="00FD275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FD2758" w:rsidRPr="00674670" w:rsidRDefault="00FD2758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674670">
              <w:rPr>
                <w:szCs w:val="22"/>
                <w:lang w:val="en-US"/>
              </w:rPr>
              <w:t>Classification:</w:t>
            </w:r>
            <w:r w:rsidRPr="00674670">
              <w:rPr>
                <w:szCs w:val="22"/>
                <w:lang w:val="en-US"/>
              </w:rPr>
              <w:tab/>
            </w:r>
            <w:r w:rsidRPr="00674670">
              <w:rPr>
                <w:szCs w:val="22"/>
                <w:lang w:val="en-US"/>
              </w:rPr>
              <w:fldChar w:fldCharType="begin"/>
            </w:r>
            <w:r w:rsidRPr="00674670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674670">
              <w:rPr>
                <w:szCs w:val="22"/>
                <w:lang w:val="en-US"/>
              </w:rPr>
              <w:fldChar w:fldCharType="separate"/>
            </w:r>
            <w:r w:rsidR="0015684B">
              <w:rPr>
                <w:szCs w:val="22"/>
                <w:lang w:val="en-US"/>
              </w:rPr>
              <w:t>Internal use only</w:t>
            </w:r>
            <w:r w:rsidRPr="00674670">
              <w:rPr>
                <w:szCs w:val="22"/>
                <w:lang w:val="en-US"/>
              </w:rPr>
              <w:fldChar w:fldCharType="end"/>
            </w:r>
          </w:p>
        </w:tc>
      </w:tr>
      <w:tr w:rsidR="00FD2758" w:rsidRPr="00674670">
        <w:tc>
          <w:tcPr>
            <w:tcW w:w="1008" w:type="dxa"/>
          </w:tcPr>
          <w:p w:rsidR="00FD2758" w:rsidRPr="00674670" w:rsidRDefault="00FD275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FD2758" w:rsidRPr="00674670" w:rsidRDefault="00FD2758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674670">
              <w:rPr>
                <w:szCs w:val="22"/>
                <w:lang w:val="en-US"/>
              </w:rPr>
              <w:t>Author:</w:t>
            </w:r>
            <w:r w:rsidRPr="00674670">
              <w:rPr>
                <w:szCs w:val="22"/>
                <w:lang w:val="en-US"/>
              </w:rPr>
              <w:tab/>
            </w:r>
            <w:r w:rsidRPr="00674670">
              <w:rPr>
                <w:szCs w:val="22"/>
                <w:lang w:val="en-US"/>
              </w:rPr>
              <w:fldChar w:fldCharType="begin"/>
            </w:r>
            <w:r w:rsidRPr="00674670">
              <w:rPr>
                <w:szCs w:val="22"/>
                <w:lang w:val="en-US"/>
              </w:rPr>
              <w:instrText xml:space="preserve"> DOCPROPERTY  GO_Author  \* CHARFORMAT</w:instrText>
            </w:r>
            <w:r w:rsidRPr="00674670">
              <w:rPr>
                <w:szCs w:val="22"/>
                <w:lang w:val="en-US"/>
              </w:rPr>
              <w:fldChar w:fldCharType="separate"/>
            </w:r>
            <w:r w:rsidR="0015684B">
              <w:rPr>
                <w:szCs w:val="22"/>
                <w:lang w:val="en-US"/>
              </w:rPr>
              <w:t>EPT</w:t>
            </w:r>
            <w:r w:rsidRPr="00674670">
              <w:rPr>
                <w:szCs w:val="22"/>
                <w:lang w:val="en-US"/>
              </w:rPr>
              <w:fldChar w:fldCharType="end"/>
            </w:r>
          </w:p>
        </w:tc>
      </w:tr>
      <w:tr w:rsidR="00FD2758" w:rsidRPr="00674670">
        <w:tc>
          <w:tcPr>
            <w:tcW w:w="1008" w:type="dxa"/>
          </w:tcPr>
          <w:p w:rsidR="00FD2758" w:rsidRPr="00674670" w:rsidRDefault="00FD275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FD2758" w:rsidRPr="00674670" w:rsidRDefault="00FD2758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674670">
              <w:rPr>
                <w:szCs w:val="22"/>
                <w:lang w:val="en-US"/>
              </w:rPr>
              <w:t>Creation date:</w:t>
            </w:r>
            <w:r w:rsidRPr="00674670">
              <w:rPr>
                <w:szCs w:val="22"/>
                <w:lang w:val="en-US"/>
              </w:rPr>
              <w:tab/>
            </w:r>
            <w:r w:rsidRPr="00674670">
              <w:rPr>
                <w:szCs w:val="22"/>
                <w:lang w:val="en-US"/>
              </w:rPr>
              <w:fldChar w:fldCharType="begin"/>
            </w:r>
            <w:r w:rsidRPr="00674670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674670">
              <w:rPr>
                <w:szCs w:val="22"/>
                <w:lang w:val="en-US"/>
              </w:rPr>
              <w:fldChar w:fldCharType="separate"/>
            </w:r>
            <w:r w:rsidR="0015684B">
              <w:rPr>
                <w:szCs w:val="22"/>
                <w:lang w:val="en-US"/>
              </w:rPr>
              <w:t>2014-11-14</w:t>
            </w:r>
            <w:r w:rsidRPr="00674670">
              <w:rPr>
                <w:szCs w:val="22"/>
                <w:lang w:val="en-US"/>
              </w:rPr>
              <w:fldChar w:fldCharType="end"/>
            </w:r>
          </w:p>
        </w:tc>
      </w:tr>
      <w:tr w:rsidR="00FD2758" w:rsidRPr="00674670">
        <w:trPr>
          <w:trHeight w:val="1134"/>
        </w:trPr>
        <w:tc>
          <w:tcPr>
            <w:tcW w:w="1008" w:type="dxa"/>
          </w:tcPr>
          <w:p w:rsidR="00FD2758" w:rsidRPr="00674670" w:rsidRDefault="00FD275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FD2758" w:rsidRPr="00674670" w:rsidRDefault="00FD2758" w:rsidP="001D23C4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Repository:</w:t>
            </w:r>
            <w:r>
              <w:rPr>
                <w:szCs w:val="22"/>
                <w:lang w:val="en-US"/>
              </w:rPr>
              <w:tab/>
            </w:r>
            <w:r w:rsidRPr="00674670">
              <w:rPr>
                <w:szCs w:val="22"/>
                <w:lang w:val="en-US"/>
              </w:rPr>
              <w:fldChar w:fldCharType="begin"/>
            </w:r>
            <w:r w:rsidRPr="00674670">
              <w:rPr>
                <w:szCs w:val="22"/>
                <w:lang w:val="en-US"/>
              </w:rPr>
              <w:instrText xml:space="preserve"> DOCPROPERTY  GO_</w:instrText>
            </w:r>
            <w:r>
              <w:rPr>
                <w:szCs w:val="22"/>
                <w:lang w:val="en-US"/>
              </w:rPr>
              <w:instrText>Repository</w:instrText>
            </w:r>
            <w:r w:rsidRPr="00674670">
              <w:rPr>
                <w:szCs w:val="22"/>
                <w:lang w:val="en-US"/>
              </w:rPr>
              <w:instrText xml:space="preserve">  \* CHARFORMAT</w:instrText>
            </w:r>
            <w:r w:rsidRPr="00674670">
              <w:rPr>
                <w:szCs w:val="22"/>
                <w:lang w:val="en-US"/>
              </w:rPr>
              <w:fldChar w:fldCharType="separate"/>
            </w:r>
            <w:r w:rsidR="0015684B">
              <w:rPr>
                <w:szCs w:val="22"/>
                <w:lang w:val="en-US"/>
              </w:rPr>
              <w:t>/Main/Center/Media/Documents/Analog clock configuration.docx</w:t>
            </w:r>
            <w:r w:rsidRPr="00674670">
              <w:rPr>
                <w:szCs w:val="22"/>
                <w:lang w:val="en-US"/>
              </w:rPr>
              <w:fldChar w:fldCharType="end"/>
            </w:r>
          </w:p>
        </w:tc>
      </w:tr>
      <w:tr w:rsidR="00FD2758" w:rsidRPr="00674670">
        <w:tc>
          <w:tcPr>
            <w:tcW w:w="1008" w:type="dxa"/>
          </w:tcPr>
          <w:p w:rsidR="00FD2758" w:rsidRPr="00674670" w:rsidRDefault="00FD275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FD2758" w:rsidRPr="00FD2758" w:rsidRDefault="00FD2758">
            <w:pPr>
              <w:rPr>
                <w:szCs w:val="22"/>
              </w:rPr>
            </w:pPr>
            <w:r w:rsidRPr="00FD2758">
              <w:rPr>
                <w:szCs w:val="22"/>
              </w:rPr>
              <w:t>Gorba AG</w:t>
            </w:r>
          </w:p>
          <w:p w:rsidR="00FD2758" w:rsidRPr="00FD2758" w:rsidRDefault="00FD2758">
            <w:pPr>
              <w:rPr>
                <w:szCs w:val="22"/>
              </w:rPr>
            </w:pPr>
            <w:r w:rsidRPr="00FD2758">
              <w:rPr>
                <w:szCs w:val="22"/>
              </w:rPr>
              <w:t xml:space="preserve">Sandackerstrasse </w:t>
            </w:r>
          </w:p>
          <w:p w:rsidR="00FD2758" w:rsidRPr="00FD2758" w:rsidRDefault="00FD2758">
            <w:pPr>
              <w:rPr>
                <w:szCs w:val="22"/>
              </w:rPr>
            </w:pPr>
            <w:r w:rsidRPr="00FD2758">
              <w:rPr>
                <w:szCs w:val="22"/>
              </w:rPr>
              <w:t xml:space="preserve">9245 Oberbüren </w:t>
            </w:r>
          </w:p>
          <w:p w:rsidR="00FD2758" w:rsidRPr="00FD2758" w:rsidRDefault="00FD2758">
            <w:pPr>
              <w:rPr>
                <w:szCs w:val="22"/>
              </w:rPr>
            </w:pPr>
            <w:r w:rsidRPr="00FD2758">
              <w:rPr>
                <w:szCs w:val="22"/>
              </w:rPr>
              <w:t>Switzerland</w:t>
            </w:r>
          </w:p>
        </w:tc>
      </w:tr>
    </w:tbl>
    <w:p w:rsidR="00FD2758" w:rsidRPr="00FD2758" w:rsidRDefault="00FD2758">
      <w:pPr>
        <w:sectPr w:rsidR="00FD2758" w:rsidRPr="00FD275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FD2758" w:rsidRPr="00BC5F4C" w:rsidRDefault="00FD2758">
      <w:pPr>
        <w:rPr>
          <w:b/>
          <w:sz w:val="28"/>
          <w:szCs w:val="28"/>
          <w:lang w:val="en-US"/>
        </w:rPr>
      </w:pPr>
      <w:bookmarkStart w:id="14" w:name="GO_Bookmark_Toc"/>
      <w:bookmarkEnd w:id="0"/>
      <w:r w:rsidRPr="00BC5F4C">
        <w:rPr>
          <w:b/>
          <w:sz w:val="28"/>
          <w:szCs w:val="28"/>
          <w:lang w:val="en-US"/>
        </w:rPr>
        <w:lastRenderedPageBreak/>
        <w:t>Table of contents</w:t>
      </w:r>
    </w:p>
    <w:p w:rsidR="0015684B" w:rsidRDefault="00FD2758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BC5F4C">
        <w:rPr>
          <w:lang w:val="en-US"/>
        </w:rPr>
        <w:fldChar w:fldCharType="begin"/>
      </w:r>
      <w:r w:rsidRPr="00BC5F4C">
        <w:rPr>
          <w:lang w:val="en-US"/>
        </w:rPr>
        <w:instrText xml:space="preserve"> TOC \o "1-4" \h \z \u </w:instrText>
      </w:r>
      <w:r>
        <w:rPr>
          <w:lang w:val="en-US"/>
        </w:rPr>
        <w:instrText>\x</w:instrText>
      </w:r>
      <w:r w:rsidRPr="00BC5F4C">
        <w:rPr>
          <w:lang w:val="en-US"/>
        </w:rPr>
        <w:fldChar w:fldCharType="separate"/>
      </w:r>
      <w:hyperlink w:anchor="_Toc404064121" w:history="1">
        <w:r w:rsidR="0015684B" w:rsidRPr="000A6869">
          <w:rPr>
            <w:rStyle w:val="Hyperlink"/>
            <w:noProof/>
            <w:lang w:val="en-US"/>
          </w:rPr>
          <w:t>1</w:t>
        </w:r>
        <w:r w:rsidR="001568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684B" w:rsidRPr="000A6869">
          <w:rPr>
            <w:rStyle w:val="Hyperlink"/>
            <w:noProof/>
            <w:lang w:val="en-US"/>
          </w:rPr>
          <w:t>Introduction</w:t>
        </w:r>
        <w:r w:rsidR="0015684B">
          <w:rPr>
            <w:noProof/>
            <w:webHidden/>
          </w:rPr>
          <w:tab/>
        </w:r>
        <w:r w:rsidR="0015684B">
          <w:rPr>
            <w:noProof/>
            <w:webHidden/>
          </w:rPr>
          <w:fldChar w:fldCharType="begin"/>
        </w:r>
        <w:r w:rsidR="0015684B">
          <w:rPr>
            <w:noProof/>
            <w:webHidden/>
          </w:rPr>
          <w:instrText xml:space="preserve"> PAGEREF _Toc404064121 \h </w:instrText>
        </w:r>
        <w:r w:rsidR="0015684B">
          <w:rPr>
            <w:noProof/>
            <w:webHidden/>
          </w:rPr>
        </w:r>
        <w:r w:rsidR="0015684B">
          <w:rPr>
            <w:noProof/>
            <w:webHidden/>
          </w:rPr>
          <w:fldChar w:fldCharType="separate"/>
        </w:r>
        <w:r w:rsidR="0001513E">
          <w:rPr>
            <w:noProof/>
            <w:webHidden/>
          </w:rPr>
          <w:t>4</w:t>
        </w:r>
        <w:r w:rsidR="0015684B">
          <w:rPr>
            <w:noProof/>
            <w:webHidden/>
          </w:rPr>
          <w:fldChar w:fldCharType="end"/>
        </w:r>
      </w:hyperlink>
    </w:p>
    <w:p w:rsidR="0015684B" w:rsidRDefault="002062A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04064122" w:history="1">
        <w:r w:rsidR="0015684B" w:rsidRPr="000A6869">
          <w:rPr>
            <w:rStyle w:val="Hyperlink"/>
            <w:noProof/>
            <w:lang w:val="en-US"/>
          </w:rPr>
          <w:t>2</w:t>
        </w:r>
        <w:r w:rsidR="001568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684B" w:rsidRPr="000A6869">
          <w:rPr>
            <w:rStyle w:val="Hyperlink"/>
            <w:noProof/>
            <w:lang w:val="en-US"/>
          </w:rPr>
          <w:t>Configuration</w:t>
        </w:r>
        <w:r w:rsidR="0015684B">
          <w:rPr>
            <w:noProof/>
            <w:webHidden/>
          </w:rPr>
          <w:tab/>
        </w:r>
        <w:r w:rsidR="0015684B">
          <w:rPr>
            <w:noProof/>
            <w:webHidden/>
          </w:rPr>
          <w:fldChar w:fldCharType="begin"/>
        </w:r>
        <w:r w:rsidR="0015684B">
          <w:rPr>
            <w:noProof/>
            <w:webHidden/>
          </w:rPr>
          <w:instrText xml:space="preserve"> PAGEREF _Toc404064122 \h </w:instrText>
        </w:r>
        <w:r w:rsidR="0015684B">
          <w:rPr>
            <w:noProof/>
            <w:webHidden/>
          </w:rPr>
        </w:r>
        <w:r w:rsidR="0015684B">
          <w:rPr>
            <w:noProof/>
            <w:webHidden/>
          </w:rPr>
          <w:fldChar w:fldCharType="separate"/>
        </w:r>
        <w:r w:rsidR="0001513E">
          <w:rPr>
            <w:noProof/>
            <w:webHidden/>
          </w:rPr>
          <w:t>4</w:t>
        </w:r>
        <w:r w:rsidR="0015684B">
          <w:rPr>
            <w:noProof/>
            <w:webHidden/>
          </w:rPr>
          <w:fldChar w:fldCharType="end"/>
        </w:r>
      </w:hyperlink>
    </w:p>
    <w:p w:rsidR="0015684B" w:rsidRDefault="002062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064123" w:history="1">
        <w:r w:rsidR="0015684B" w:rsidRPr="000A6869">
          <w:rPr>
            <w:rStyle w:val="Hyperlink"/>
            <w:noProof/>
            <w:lang w:val="en-US"/>
          </w:rPr>
          <w:t>2.1</w:t>
        </w:r>
        <w:r w:rsidR="001568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684B" w:rsidRPr="000A6869">
          <w:rPr>
            <w:rStyle w:val="Hyperlink"/>
            <w:noProof/>
            <w:lang w:val="en-US"/>
          </w:rPr>
          <w:t>General</w:t>
        </w:r>
        <w:r w:rsidR="0015684B">
          <w:rPr>
            <w:noProof/>
            <w:webHidden/>
          </w:rPr>
          <w:tab/>
        </w:r>
        <w:r w:rsidR="0015684B">
          <w:rPr>
            <w:noProof/>
            <w:webHidden/>
          </w:rPr>
          <w:fldChar w:fldCharType="begin"/>
        </w:r>
        <w:r w:rsidR="0015684B">
          <w:rPr>
            <w:noProof/>
            <w:webHidden/>
          </w:rPr>
          <w:instrText xml:space="preserve"> PAGEREF _Toc404064123 \h </w:instrText>
        </w:r>
        <w:r w:rsidR="0015684B">
          <w:rPr>
            <w:noProof/>
            <w:webHidden/>
          </w:rPr>
        </w:r>
        <w:r w:rsidR="0015684B">
          <w:rPr>
            <w:noProof/>
            <w:webHidden/>
          </w:rPr>
          <w:fldChar w:fldCharType="separate"/>
        </w:r>
        <w:r w:rsidR="0001513E">
          <w:rPr>
            <w:noProof/>
            <w:webHidden/>
          </w:rPr>
          <w:t>4</w:t>
        </w:r>
        <w:r w:rsidR="0015684B">
          <w:rPr>
            <w:noProof/>
            <w:webHidden/>
          </w:rPr>
          <w:fldChar w:fldCharType="end"/>
        </w:r>
      </w:hyperlink>
    </w:p>
    <w:p w:rsidR="0015684B" w:rsidRDefault="002062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064124" w:history="1">
        <w:r w:rsidR="0015684B" w:rsidRPr="000A6869">
          <w:rPr>
            <w:rStyle w:val="Hyperlink"/>
            <w:noProof/>
            <w:lang w:val="en-US"/>
          </w:rPr>
          <w:t>2.2</w:t>
        </w:r>
        <w:r w:rsidR="001568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684B" w:rsidRPr="000A6869">
          <w:rPr>
            <w:rStyle w:val="Hyperlink"/>
            <w:noProof/>
            <w:lang w:val="en-US"/>
          </w:rPr>
          <w:t>Properties of a hand</w:t>
        </w:r>
        <w:r w:rsidR="0015684B">
          <w:rPr>
            <w:noProof/>
            <w:webHidden/>
          </w:rPr>
          <w:tab/>
        </w:r>
        <w:r w:rsidR="0015684B">
          <w:rPr>
            <w:noProof/>
            <w:webHidden/>
          </w:rPr>
          <w:fldChar w:fldCharType="begin"/>
        </w:r>
        <w:r w:rsidR="0015684B">
          <w:rPr>
            <w:noProof/>
            <w:webHidden/>
          </w:rPr>
          <w:instrText xml:space="preserve"> PAGEREF _Toc404064124 \h </w:instrText>
        </w:r>
        <w:r w:rsidR="0015684B">
          <w:rPr>
            <w:noProof/>
            <w:webHidden/>
          </w:rPr>
        </w:r>
        <w:r w:rsidR="0015684B">
          <w:rPr>
            <w:noProof/>
            <w:webHidden/>
          </w:rPr>
          <w:fldChar w:fldCharType="separate"/>
        </w:r>
        <w:r w:rsidR="0001513E">
          <w:rPr>
            <w:noProof/>
            <w:webHidden/>
          </w:rPr>
          <w:t>4</w:t>
        </w:r>
        <w:r w:rsidR="0015684B">
          <w:rPr>
            <w:noProof/>
            <w:webHidden/>
          </w:rPr>
          <w:fldChar w:fldCharType="end"/>
        </w:r>
      </w:hyperlink>
    </w:p>
    <w:p w:rsidR="0015684B" w:rsidRDefault="002062A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04064125" w:history="1">
        <w:r w:rsidR="0015684B" w:rsidRPr="000A6869">
          <w:rPr>
            <w:rStyle w:val="Hyperlink"/>
            <w:noProof/>
            <w:lang w:val="en-US"/>
          </w:rPr>
          <w:t>3</w:t>
        </w:r>
        <w:r w:rsidR="001568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684B" w:rsidRPr="000A6869">
          <w:rPr>
            <w:rStyle w:val="Hyperlink"/>
            <w:noProof/>
            <w:lang w:val="en-US"/>
          </w:rPr>
          <w:t>Step by step example</w:t>
        </w:r>
        <w:r w:rsidR="0015684B">
          <w:rPr>
            <w:noProof/>
            <w:webHidden/>
          </w:rPr>
          <w:tab/>
        </w:r>
        <w:r w:rsidR="0015684B">
          <w:rPr>
            <w:noProof/>
            <w:webHidden/>
          </w:rPr>
          <w:fldChar w:fldCharType="begin"/>
        </w:r>
        <w:r w:rsidR="0015684B">
          <w:rPr>
            <w:noProof/>
            <w:webHidden/>
          </w:rPr>
          <w:instrText xml:space="preserve"> PAGEREF _Toc404064125 \h </w:instrText>
        </w:r>
        <w:r w:rsidR="0015684B">
          <w:rPr>
            <w:noProof/>
            <w:webHidden/>
          </w:rPr>
        </w:r>
        <w:r w:rsidR="0015684B">
          <w:rPr>
            <w:noProof/>
            <w:webHidden/>
          </w:rPr>
          <w:fldChar w:fldCharType="separate"/>
        </w:r>
        <w:r w:rsidR="0001513E">
          <w:rPr>
            <w:noProof/>
            <w:webHidden/>
          </w:rPr>
          <w:t>5</w:t>
        </w:r>
        <w:r w:rsidR="0015684B">
          <w:rPr>
            <w:noProof/>
            <w:webHidden/>
          </w:rPr>
          <w:fldChar w:fldCharType="end"/>
        </w:r>
      </w:hyperlink>
    </w:p>
    <w:p w:rsidR="0015684B" w:rsidRDefault="002062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064126" w:history="1">
        <w:r w:rsidR="0015684B" w:rsidRPr="000A6869">
          <w:rPr>
            <w:rStyle w:val="Hyperlink"/>
            <w:noProof/>
            <w:lang w:val="en-US"/>
          </w:rPr>
          <w:t>3.1</w:t>
        </w:r>
        <w:r w:rsidR="001568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684B" w:rsidRPr="000A6869">
          <w:rPr>
            <w:rStyle w:val="Hyperlink"/>
            <w:noProof/>
            <w:lang w:val="en-US"/>
          </w:rPr>
          <w:t>Specification</w:t>
        </w:r>
        <w:r w:rsidR="0015684B">
          <w:rPr>
            <w:noProof/>
            <w:webHidden/>
          </w:rPr>
          <w:tab/>
        </w:r>
        <w:r w:rsidR="0015684B">
          <w:rPr>
            <w:noProof/>
            <w:webHidden/>
          </w:rPr>
          <w:fldChar w:fldCharType="begin"/>
        </w:r>
        <w:r w:rsidR="0015684B">
          <w:rPr>
            <w:noProof/>
            <w:webHidden/>
          </w:rPr>
          <w:instrText xml:space="preserve"> PAGEREF _Toc404064126 \h </w:instrText>
        </w:r>
        <w:r w:rsidR="0015684B">
          <w:rPr>
            <w:noProof/>
            <w:webHidden/>
          </w:rPr>
        </w:r>
        <w:r w:rsidR="0015684B">
          <w:rPr>
            <w:noProof/>
            <w:webHidden/>
          </w:rPr>
          <w:fldChar w:fldCharType="separate"/>
        </w:r>
        <w:r w:rsidR="0001513E">
          <w:rPr>
            <w:noProof/>
            <w:webHidden/>
          </w:rPr>
          <w:t>5</w:t>
        </w:r>
        <w:r w:rsidR="0015684B">
          <w:rPr>
            <w:noProof/>
            <w:webHidden/>
          </w:rPr>
          <w:fldChar w:fldCharType="end"/>
        </w:r>
      </w:hyperlink>
    </w:p>
    <w:p w:rsidR="0015684B" w:rsidRDefault="002062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064127" w:history="1">
        <w:r w:rsidR="0015684B" w:rsidRPr="000A6869">
          <w:rPr>
            <w:rStyle w:val="Hyperlink"/>
            <w:noProof/>
            <w:lang w:val="en-US"/>
          </w:rPr>
          <w:t>3.2</w:t>
        </w:r>
        <w:r w:rsidR="001568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684B" w:rsidRPr="000A6869">
          <w:rPr>
            <w:rStyle w:val="Hyperlink"/>
            <w:noProof/>
            <w:lang w:val="en-US"/>
          </w:rPr>
          <w:t>Add the background picture with the font face</w:t>
        </w:r>
        <w:r w:rsidR="0015684B">
          <w:rPr>
            <w:noProof/>
            <w:webHidden/>
          </w:rPr>
          <w:tab/>
        </w:r>
        <w:r w:rsidR="0015684B">
          <w:rPr>
            <w:noProof/>
            <w:webHidden/>
          </w:rPr>
          <w:fldChar w:fldCharType="begin"/>
        </w:r>
        <w:r w:rsidR="0015684B">
          <w:rPr>
            <w:noProof/>
            <w:webHidden/>
          </w:rPr>
          <w:instrText xml:space="preserve"> PAGEREF _Toc404064127 \h </w:instrText>
        </w:r>
        <w:r w:rsidR="0015684B">
          <w:rPr>
            <w:noProof/>
            <w:webHidden/>
          </w:rPr>
        </w:r>
        <w:r w:rsidR="0015684B">
          <w:rPr>
            <w:noProof/>
            <w:webHidden/>
          </w:rPr>
          <w:fldChar w:fldCharType="separate"/>
        </w:r>
        <w:r w:rsidR="0001513E">
          <w:rPr>
            <w:noProof/>
            <w:webHidden/>
          </w:rPr>
          <w:t>5</w:t>
        </w:r>
        <w:r w:rsidR="0015684B">
          <w:rPr>
            <w:noProof/>
            <w:webHidden/>
          </w:rPr>
          <w:fldChar w:fldCharType="end"/>
        </w:r>
      </w:hyperlink>
    </w:p>
    <w:p w:rsidR="0015684B" w:rsidRDefault="002062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064128" w:history="1">
        <w:r w:rsidR="0015684B" w:rsidRPr="000A6869">
          <w:rPr>
            <w:rStyle w:val="Hyperlink"/>
            <w:noProof/>
            <w:lang w:val="en-US"/>
          </w:rPr>
          <w:t>3.3</w:t>
        </w:r>
        <w:r w:rsidR="001568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684B" w:rsidRPr="000A6869">
          <w:rPr>
            <w:rStyle w:val="Hyperlink"/>
            <w:noProof/>
            <w:lang w:val="en-US"/>
          </w:rPr>
          <w:t>Create an analog clock element and resize it, so that the selection border fits the clock face</w:t>
        </w:r>
        <w:r w:rsidR="0015684B">
          <w:rPr>
            <w:noProof/>
            <w:webHidden/>
          </w:rPr>
          <w:tab/>
        </w:r>
        <w:r w:rsidR="0015684B">
          <w:rPr>
            <w:noProof/>
            <w:webHidden/>
          </w:rPr>
          <w:fldChar w:fldCharType="begin"/>
        </w:r>
        <w:r w:rsidR="0015684B">
          <w:rPr>
            <w:noProof/>
            <w:webHidden/>
          </w:rPr>
          <w:instrText xml:space="preserve"> PAGEREF _Toc404064128 \h </w:instrText>
        </w:r>
        <w:r w:rsidR="0015684B">
          <w:rPr>
            <w:noProof/>
            <w:webHidden/>
          </w:rPr>
        </w:r>
        <w:r w:rsidR="0015684B">
          <w:rPr>
            <w:noProof/>
            <w:webHidden/>
          </w:rPr>
          <w:fldChar w:fldCharType="separate"/>
        </w:r>
        <w:r w:rsidR="0001513E">
          <w:rPr>
            <w:noProof/>
            <w:webHidden/>
          </w:rPr>
          <w:t>6</w:t>
        </w:r>
        <w:r w:rsidR="0015684B">
          <w:rPr>
            <w:noProof/>
            <w:webHidden/>
          </w:rPr>
          <w:fldChar w:fldCharType="end"/>
        </w:r>
      </w:hyperlink>
    </w:p>
    <w:p w:rsidR="0015684B" w:rsidRDefault="002062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064129" w:history="1">
        <w:r w:rsidR="0015684B" w:rsidRPr="000A6869">
          <w:rPr>
            <w:rStyle w:val="Hyperlink"/>
            <w:noProof/>
            <w:lang w:val="en-US"/>
          </w:rPr>
          <w:t>3.4</w:t>
        </w:r>
        <w:r w:rsidR="001568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684B" w:rsidRPr="000A6869">
          <w:rPr>
            <w:rStyle w:val="Hyperlink"/>
            <w:noProof/>
            <w:lang w:val="en-US"/>
          </w:rPr>
          <w:t>Add the hand media files</w:t>
        </w:r>
        <w:r w:rsidR="0015684B">
          <w:rPr>
            <w:noProof/>
            <w:webHidden/>
          </w:rPr>
          <w:tab/>
        </w:r>
        <w:r w:rsidR="0015684B">
          <w:rPr>
            <w:noProof/>
            <w:webHidden/>
          </w:rPr>
          <w:fldChar w:fldCharType="begin"/>
        </w:r>
        <w:r w:rsidR="0015684B">
          <w:rPr>
            <w:noProof/>
            <w:webHidden/>
          </w:rPr>
          <w:instrText xml:space="preserve"> PAGEREF _Toc404064129 \h </w:instrText>
        </w:r>
        <w:r w:rsidR="0015684B">
          <w:rPr>
            <w:noProof/>
            <w:webHidden/>
          </w:rPr>
        </w:r>
        <w:r w:rsidR="0015684B">
          <w:rPr>
            <w:noProof/>
            <w:webHidden/>
          </w:rPr>
          <w:fldChar w:fldCharType="separate"/>
        </w:r>
        <w:r w:rsidR="0001513E">
          <w:rPr>
            <w:noProof/>
            <w:webHidden/>
          </w:rPr>
          <w:t>6</w:t>
        </w:r>
        <w:r w:rsidR="0015684B">
          <w:rPr>
            <w:noProof/>
            <w:webHidden/>
          </w:rPr>
          <w:fldChar w:fldCharType="end"/>
        </w:r>
      </w:hyperlink>
    </w:p>
    <w:p w:rsidR="0015684B" w:rsidRDefault="002062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064130" w:history="1">
        <w:r w:rsidR="0015684B" w:rsidRPr="000A6869">
          <w:rPr>
            <w:rStyle w:val="Hyperlink"/>
            <w:noProof/>
            <w:lang w:val="en-US"/>
          </w:rPr>
          <w:t>3.5</w:t>
        </w:r>
        <w:r w:rsidR="001568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684B" w:rsidRPr="000A6869">
          <w:rPr>
            <w:rStyle w:val="Hyperlink"/>
            <w:noProof/>
            <w:lang w:val="en-US"/>
          </w:rPr>
          <w:t>Set the properties of the hands in the property grid</w:t>
        </w:r>
        <w:r w:rsidR="0015684B">
          <w:rPr>
            <w:noProof/>
            <w:webHidden/>
          </w:rPr>
          <w:tab/>
        </w:r>
        <w:r w:rsidR="0015684B">
          <w:rPr>
            <w:noProof/>
            <w:webHidden/>
          </w:rPr>
          <w:fldChar w:fldCharType="begin"/>
        </w:r>
        <w:r w:rsidR="0015684B">
          <w:rPr>
            <w:noProof/>
            <w:webHidden/>
          </w:rPr>
          <w:instrText xml:space="preserve"> PAGEREF _Toc404064130 \h </w:instrText>
        </w:r>
        <w:r w:rsidR="0015684B">
          <w:rPr>
            <w:noProof/>
            <w:webHidden/>
          </w:rPr>
        </w:r>
        <w:r w:rsidR="0015684B">
          <w:rPr>
            <w:noProof/>
            <w:webHidden/>
          </w:rPr>
          <w:fldChar w:fldCharType="separate"/>
        </w:r>
        <w:r w:rsidR="0001513E">
          <w:rPr>
            <w:noProof/>
            <w:webHidden/>
          </w:rPr>
          <w:t>7</w:t>
        </w:r>
        <w:r w:rsidR="0015684B">
          <w:rPr>
            <w:noProof/>
            <w:webHidden/>
          </w:rPr>
          <w:fldChar w:fldCharType="end"/>
        </w:r>
      </w:hyperlink>
    </w:p>
    <w:p w:rsidR="0015684B" w:rsidRDefault="002062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064131" w:history="1">
        <w:r w:rsidR="0015684B" w:rsidRPr="000A6869">
          <w:rPr>
            <w:rStyle w:val="Hyperlink"/>
            <w:noProof/>
            <w:lang w:val="en-US"/>
          </w:rPr>
          <w:t>3.6</w:t>
        </w:r>
        <w:r w:rsidR="001568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684B" w:rsidRPr="000A6869">
          <w:rPr>
            <w:rStyle w:val="Hyperlink"/>
            <w:noProof/>
            <w:lang w:val="en-US"/>
          </w:rPr>
          <w:t>Do fine tuning</w:t>
        </w:r>
        <w:r w:rsidR="0015684B">
          <w:rPr>
            <w:noProof/>
            <w:webHidden/>
          </w:rPr>
          <w:tab/>
        </w:r>
        <w:r w:rsidR="0015684B">
          <w:rPr>
            <w:noProof/>
            <w:webHidden/>
          </w:rPr>
          <w:fldChar w:fldCharType="begin"/>
        </w:r>
        <w:r w:rsidR="0015684B">
          <w:rPr>
            <w:noProof/>
            <w:webHidden/>
          </w:rPr>
          <w:instrText xml:space="preserve"> PAGEREF _Toc404064131 \h </w:instrText>
        </w:r>
        <w:r w:rsidR="0015684B">
          <w:rPr>
            <w:noProof/>
            <w:webHidden/>
          </w:rPr>
        </w:r>
        <w:r w:rsidR="0015684B">
          <w:rPr>
            <w:noProof/>
            <w:webHidden/>
          </w:rPr>
          <w:fldChar w:fldCharType="separate"/>
        </w:r>
        <w:r w:rsidR="0001513E">
          <w:rPr>
            <w:noProof/>
            <w:webHidden/>
          </w:rPr>
          <w:t>7</w:t>
        </w:r>
        <w:r w:rsidR="0015684B">
          <w:rPr>
            <w:noProof/>
            <w:webHidden/>
          </w:rPr>
          <w:fldChar w:fldCharType="end"/>
        </w:r>
      </w:hyperlink>
    </w:p>
    <w:p w:rsidR="0015684B" w:rsidRDefault="002062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064132" w:history="1">
        <w:r w:rsidR="0015684B" w:rsidRPr="000A6869">
          <w:rPr>
            <w:rStyle w:val="Hyperlink"/>
            <w:noProof/>
            <w:lang w:val="en-US"/>
          </w:rPr>
          <w:t>3.7</w:t>
        </w:r>
        <w:r w:rsidR="001568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684B" w:rsidRPr="000A6869">
          <w:rPr>
            <w:rStyle w:val="Hyperlink"/>
            <w:noProof/>
            <w:lang w:val="en-US"/>
          </w:rPr>
          <w:t>Result</w:t>
        </w:r>
        <w:r w:rsidR="0015684B">
          <w:rPr>
            <w:noProof/>
            <w:webHidden/>
          </w:rPr>
          <w:tab/>
        </w:r>
        <w:r w:rsidR="0015684B">
          <w:rPr>
            <w:noProof/>
            <w:webHidden/>
          </w:rPr>
          <w:fldChar w:fldCharType="begin"/>
        </w:r>
        <w:r w:rsidR="0015684B">
          <w:rPr>
            <w:noProof/>
            <w:webHidden/>
          </w:rPr>
          <w:instrText xml:space="preserve"> PAGEREF _Toc404064132 \h </w:instrText>
        </w:r>
        <w:r w:rsidR="0015684B">
          <w:rPr>
            <w:noProof/>
            <w:webHidden/>
          </w:rPr>
        </w:r>
        <w:r w:rsidR="0015684B">
          <w:rPr>
            <w:noProof/>
            <w:webHidden/>
          </w:rPr>
          <w:fldChar w:fldCharType="separate"/>
        </w:r>
        <w:r w:rsidR="0001513E">
          <w:rPr>
            <w:noProof/>
            <w:webHidden/>
          </w:rPr>
          <w:t>8</w:t>
        </w:r>
        <w:r w:rsidR="0015684B">
          <w:rPr>
            <w:noProof/>
            <w:webHidden/>
          </w:rPr>
          <w:fldChar w:fldCharType="end"/>
        </w:r>
      </w:hyperlink>
    </w:p>
    <w:p w:rsidR="00FD2758" w:rsidRDefault="00FD2758">
      <w:pPr>
        <w:rPr>
          <w:lang w:val="en-US"/>
        </w:rPr>
        <w:sectPr w:rsidR="00FD2758">
          <w:headerReference w:type="default" r:id="rId13"/>
          <w:footerReference w:type="default" r:id="rId14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BC5F4C">
        <w:rPr>
          <w:lang w:val="en-US"/>
        </w:rPr>
        <w:fldChar w:fldCharType="end"/>
      </w:r>
    </w:p>
    <w:p w:rsidR="00E150A7" w:rsidRPr="00FD08AF" w:rsidRDefault="00E150A7">
      <w:pPr>
        <w:rPr>
          <w:b/>
          <w:sz w:val="28"/>
          <w:szCs w:val="28"/>
          <w:lang w:val="en-US"/>
        </w:rPr>
      </w:pPr>
      <w:bookmarkStart w:id="15" w:name="GO_Bookmark_History"/>
      <w:bookmarkEnd w:id="14"/>
      <w:r w:rsidRPr="00FD08AF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680"/>
        <w:gridCol w:w="1127"/>
      </w:tblGrid>
      <w:tr w:rsidR="00E150A7" w:rsidRPr="00FD08AF" w:rsidTr="006C2CC4">
        <w:trPr>
          <w:cantSplit/>
        </w:trPr>
        <w:tc>
          <w:tcPr>
            <w:tcW w:w="1134" w:type="dxa"/>
            <w:shd w:val="clear" w:color="auto" w:fill="E6E6E6"/>
          </w:tcPr>
          <w:p w:rsidR="00E150A7" w:rsidRPr="00FD08AF" w:rsidRDefault="00E150A7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150A7" w:rsidRPr="00FD08AF" w:rsidRDefault="00E150A7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150A7" w:rsidRPr="00FD08AF" w:rsidRDefault="00E150A7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150A7" w:rsidRPr="00FD08AF" w:rsidRDefault="00E150A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150A7" w:rsidRPr="00FD08AF" w:rsidRDefault="00E150A7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E150A7" w:rsidRPr="00FD08AF" w:rsidRDefault="00E150A7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State</w:t>
            </w:r>
          </w:p>
        </w:tc>
      </w:tr>
      <w:tr w:rsidR="00E150A7" w:rsidRPr="00FD08AF" w:rsidTr="006C2CC4">
        <w:trPr>
          <w:cantSplit/>
        </w:trPr>
        <w:tc>
          <w:tcPr>
            <w:tcW w:w="1134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14.11.2014</w:t>
            </w:r>
          </w:p>
        </w:tc>
        <w:tc>
          <w:tcPr>
            <w:tcW w:w="1134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Dev.</w:t>
            </w:r>
          </w:p>
        </w:tc>
        <w:tc>
          <w:tcPr>
            <w:tcW w:w="0" w:type="auto"/>
          </w:tcPr>
          <w:p w:rsidR="00E150A7" w:rsidRPr="00FD08AF" w:rsidRDefault="00E150A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First version</w:t>
            </w:r>
          </w:p>
        </w:tc>
        <w:tc>
          <w:tcPr>
            <w:tcW w:w="1127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E150A7" w:rsidRPr="004F3B9A" w:rsidTr="006C2CC4">
        <w:trPr>
          <w:cantSplit/>
        </w:trPr>
        <w:tc>
          <w:tcPr>
            <w:tcW w:w="1134" w:type="dxa"/>
          </w:tcPr>
          <w:p w:rsidR="00E150A7" w:rsidRDefault="00E150A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0.2</w:t>
            </w:r>
          </w:p>
        </w:tc>
        <w:tc>
          <w:tcPr>
            <w:tcW w:w="1418" w:type="dxa"/>
          </w:tcPr>
          <w:p w:rsidR="00E150A7" w:rsidRDefault="00E150A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17.11.2014</w:t>
            </w:r>
          </w:p>
        </w:tc>
        <w:tc>
          <w:tcPr>
            <w:tcW w:w="1134" w:type="dxa"/>
          </w:tcPr>
          <w:p w:rsidR="00E150A7" w:rsidRDefault="00E150A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</w:tcPr>
          <w:p w:rsidR="00E150A7" w:rsidRDefault="00E150A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Dev.</w:t>
            </w:r>
          </w:p>
        </w:tc>
        <w:tc>
          <w:tcPr>
            <w:tcW w:w="0" w:type="auto"/>
          </w:tcPr>
          <w:p w:rsidR="004F3B9A" w:rsidRDefault="004F3B9A" w:rsidP="004F3B9A">
            <w:pPr>
              <w:pStyle w:val="ListParagraph"/>
              <w:numPr>
                <w:ilvl w:val="0"/>
                <w:numId w:val="13"/>
              </w:numPr>
              <w:rPr>
                <w:szCs w:val="22"/>
                <w:lang w:val="en-US"/>
              </w:rPr>
            </w:pPr>
            <w:r w:rsidRPr="004F3B9A">
              <w:rPr>
                <w:szCs w:val="22"/>
                <w:lang w:val="en-US"/>
              </w:rPr>
              <w:t>Clarified widths and heights</w:t>
            </w:r>
          </w:p>
          <w:p w:rsidR="00E150A7" w:rsidRPr="004F3B9A" w:rsidRDefault="004F3B9A" w:rsidP="004F3B9A">
            <w:pPr>
              <w:pStyle w:val="ListParagraph"/>
              <w:numPr>
                <w:ilvl w:val="0"/>
                <w:numId w:val="13"/>
              </w:numPr>
              <w:rPr>
                <w:szCs w:val="22"/>
                <w:lang w:val="en-US"/>
              </w:rPr>
            </w:pPr>
            <w:r w:rsidRPr="004F3B9A">
              <w:rPr>
                <w:szCs w:val="22"/>
                <w:lang w:val="en-US"/>
              </w:rPr>
              <w:t>Added some more comments in the figures</w:t>
            </w:r>
          </w:p>
        </w:tc>
        <w:tc>
          <w:tcPr>
            <w:tcW w:w="1127" w:type="dxa"/>
          </w:tcPr>
          <w:p w:rsidR="00E150A7" w:rsidRDefault="004F3B9A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</w:tbl>
    <w:p w:rsidR="00E150A7" w:rsidRPr="00FD08AF" w:rsidRDefault="00E150A7">
      <w:pPr>
        <w:rPr>
          <w:lang w:val="en-US"/>
        </w:rPr>
      </w:pPr>
    </w:p>
    <w:p w:rsidR="00E150A7" w:rsidRPr="00FD08AF" w:rsidRDefault="00E150A7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t>Review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4807"/>
      </w:tblGrid>
      <w:tr w:rsidR="00E150A7" w:rsidRPr="004F3B9A" w:rsidTr="006C2CC4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150A7" w:rsidRPr="00FD08AF" w:rsidRDefault="00E150A7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150A7" w:rsidRPr="00FD08AF" w:rsidRDefault="00E150A7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150A7" w:rsidRPr="00FD08AF" w:rsidRDefault="00E150A7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150A7" w:rsidRPr="00FD08AF" w:rsidRDefault="00E150A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150A7" w:rsidRPr="00FD08AF" w:rsidRDefault="00E150A7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Remarks</w:t>
            </w:r>
          </w:p>
        </w:tc>
      </w:tr>
      <w:tr w:rsidR="00E150A7" w:rsidRPr="00205309" w:rsidTr="006C2CC4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150A7" w:rsidRPr="00FD08AF" w:rsidRDefault="00E150A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17.11.2014</w:t>
            </w:r>
          </w:p>
        </w:tc>
        <w:tc>
          <w:tcPr>
            <w:tcW w:w="1134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AMR</w:t>
            </w:r>
          </w:p>
        </w:tc>
        <w:tc>
          <w:tcPr>
            <w:tcW w:w="1134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PO</w:t>
            </w:r>
          </w:p>
        </w:tc>
        <w:tc>
          <w:tcPr>
            <w:tcW w:w="0" w:type="auto"/>
          </w:tcPr>
          <w:p w:rsidR="00E150A7" w:rsidRPr="00FD08AF" w:rsidRDefault="00E150A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Different widths and heights not clear</w:t>
            </w:r>
          </w:p>
        </w:tc>
      </w:tr>
      <w:tr w:rsidR="00E150A7" w:rsidRPr="00205309" w:rsidTr="006C2CC4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:rsidR="00E150A7" w:rsidRPr="00FD08AF" w:rsidRDefault="00E150A7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150A7" w:rsidRPr="00FD08AF" w:rsidRDefault="00E150A7">
            <w:pPr>
              <w:rPr>
                <w:szCs w:val="22"/>
                <w:lang w:val="en-US"/>
              </w:rPr>
            </w:pPr>
          </w:p>
        </w:tc>
      </w:tr>
      <w:tr w:rsidR="00E150A7" w:rsidRPr="00205309" w:rsidTr="006C2CC4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150A7" w:rsidRPr="00FD08AF" w:rsidRDefault="00E150A7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150A7" w:rsidRPr="00FD08AF" w:rsidRDefault="00E150A7">
            <w:pPr>
              <w:rPr>
                <w:szCs w:val="22"/>
                <w:lang w:val="en-US"/>
              </w:rPr>
            </w:pPr>
          </w:p>
        </w:tc>
      </w:tr>
      <w:tr w:rsidR="00E150A7" w:rsidRPr="00205309" w:rsidTr="006C2CC4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E150A7" w:rsidRPr="00FD08AF" w:rsidRDefault="00E150A7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150A7" w:rsidRPr="00FD08AF" w:rsidRDefault="00E150A7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150A7" w:rsidRPr="00FD08AF" w:rsidRDefault="00E150A7">
            <w:pPr>
              <w:rPr>
                <w:szCs w:val="22"/>
                <w:lang w:val="en-US"/>
              </w:rPr>
            </w:pPr>
          </w:p>
        </w:tc>
      </w:tr>
    </w:tbl>
    <w:p w:rsidR="00E150A7" w:rsidRPr="00FD08AF" w:rsidRDefault="00E150A7">
      <w:pPr>
        <w:rPr>
          <w:lang w:val="en-US"/>
        </w:rPr>
      </w:pPr>
    </w:p>
    <w:p w:rsidR="00E150A7" w:rsidRPr="00FD08AF" w:rsidRDefault="00E150A7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t>Release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4807"/>
      </w:tblGrid>
      <w:tr w:rsidR="00E150A7" w:rsidRPr="00FD08AF" w:rsidTr="006C2CC4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150A7" w:rsidRPr="00FD08AF" w:rsidRDefault="00E150A7" w:rsidP="006C2CC4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150A7" w:rsidRPr="00FD08AF" w:rsidRDefault="00E150A7" w:rsidP="006C2CC4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150A7" w:rsidRPr="00FD08AF" w:rsidRDefault="00E150A7" w:rsidP="006C2CC4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150A7" w:rsidRPr="00FD08AF" w:rsidRDefault="00E150A7" w:rsidP="006C2CC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150A7" w:rsidRPr="00FD08AF" w:rsidRDefault="00E150A7" w:rsidP="006C2CC4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Remarks</w:t>
            </w:r>
          </w:p>
        </w:tc>
      </w:tr>
      <w:tr w:rsidR="00E150A7" w:rsidRPr="00FD08AF" w:rsidTr="006C2CC4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</w:tr>
      <w:tr w:rsidR="00E150A7" w:rsidRPr="00FD08AF" w:rsidTr="006C2CC4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</w:tr>
      <w:tr w:rsidR="00E150A7" w:rsidRPr="00FD08AF" w:rsidTr="006C2CC4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</w:tr>
      <w:tr w:rsidR="00E150A7" w:rsidRPr="00FD08AF" w:rsidTr="006C2CC4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150A7" w:rsidRPr="00FD08AF" w:rsidRDefault="00E150A7" w:rsidP="006C2CC4">
            <w:pPr>
              <w:rPr>
                <w:szCs w:val="22"/>
                <w:lang w:val="en-US"/>
              </w:rPr>
            </w:pPr>
          </w:p>
        </w:tc>
      </w:tr>
    </w:tbl>
    <w:p w:rsidR="00E150A7" w:rsidRDefault="00E150A7">
      <w:pPr>
        <w:rPr>
          <w:lang w:val="en-US"/>
        </w:rPr>
        <w:sectPr w:rsidR="00E150A7">
          <w:headerReference w:type="default" r:id="rId15"/>
          <w:footerReference w:type="default" r:id="rId16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6D614F" w:rsidRDefault="00912989" w:rsidP="00912989">
      <w:pPr>
        <w:pStyle w:val="Heading1"/>
        <w:rPr>
          <w:lang w:val="en-US"/>
        </w:rPr>
      </w:pPr>
      <w:bookmarkStart w:id="16" w:name="_Toc404064121"/>
      <w:bookmarkEnd w:id="15"/>
      <w:r w:rsidRPr="00606F68">
        <w:rPr>
          <w:lang w:val="en-US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6"/>
    </w:p>
    <w:p w:rsidR="00406388" w:rsidRDefault="00406388" w:rsidP="00406388">
      <w:pPr>
        <w:rPr>
          <w:lang w:val="en-US"/>
        </w:rPr>
      </w:pPr>
      <w:r>
        <w:rPr>
          <w:lang w:val="en-US"/>
        </w:rPr>
        <w:t>This document describes how to configure the hands of an analog clock.</w:t>
      </w:r>
    </w:p>
    <w:p w:rsidR="00406388" w:rsidRDefault="00406388" w:rsidP="00406388">
      <w:pPr>
        <w:rPr>
          <w:lang w:val="en-US"/>
        </w:rPr>
      </w:pPr>
    </w:p>
    <w:p w:rsidR="00406388" w:rsidRDefault="00F840C6" w:rsidP="00E91259">
      <w:pPr>
        <w:pStyle w:val="Heading1"/>
        <w:rPr>
          <w:lang w:val="en-US"/>
        </w:rPr>
      </w:pPr>
      <w:bookmarkStart w:id="17" w:name="_Toc404064122"/>
      <w:r>
        <w:rPr>
          <w:lang w:val="en-US"/>
        </w:rPr>
        <w:t>Configuration</w:t>
      </w:r>
      <w:bookmarkEnd w:id="17"/>
    </w:p>
    <w:p w:rsidR="00F840C6" w:rsidRDefault="00F840C6" w:rsidP="00E91259">
      <w:pPr>
        <w:pStyle w:val="Heading2"/>
        <w:rPr>
          <w:lang w:val="en-US"/>
        </w:rPr>
      </w:pPr>
      <w:bookmarkStart w:id="18" w:name="_Toc404064123"/>
      <w:r>
        <w:rPr>
          <w:lang w:val="en-US"/>
        </w:rPr>
        <w:t>General</w:t>
      </w:r>
      <w:bookmarkEnd w:id="18"/>
    </w:p>
    <w:p w:rsidR="00E150A7" w:rsidRPr="00E150A7" w:rsidRDefault="00E150A7" w:rsidP="00E150A7">
      <w:pPr>
        <w:pStyle w:val="ListParagraph"/>
        <w:numPr>
          <w:ilvl w:val="0"/>
          <w:numId w:val="12"/>
        </w:numPr>
        <w:rPr>
          <w:lang w:val="en-US"/>
        </w:rPr>
      </w:pPr>
      <w:r w:rsidRPr="00E150A7">
        <w:rPr>
          <w:lang w:val="en-US"/>
        </w:rPr>
        <w:t>Always round up because a pixel can’t have a fragment</w:t>
      </w:r>
      <w:r>
        <w:rPr>
          <w:lang w:val="en-US"/>
        </w:rPr>
        <w:br/>
        <w:t>E</w:t>
      </w:r>
      <w:r w:rsidRPr="00E150A7">
        <w:rPr>
          <w:lang w:val="en-US"/>
        </w:rPr>
        <w:t xml:space="preserve">.g. </w:t>
      </w:r>
      <w:r>
        <w:rPr>
          <w:lang w:val="en-US"/>
        </w:rPr>
        <w:t>5 / 2 = 3</w:t>
      </w:r>
    </w:p>
    <w:p w:rsidR="00D73443" w:rsidRPr="00205309" w:rsidRDefault="00D73443" w:rsidP="0040638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5920" behindDoc="0" locked="0" layoutInCell="1" allowOverlap="1" wp14:anchorId="1F684B74" wp14:editId="7F23513E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1943100" cy="1616710"/>
                <wp:effectExtent l="0" t="0" r="0" b="2540"/>
                <wp:wrapTopAndBottom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8" name="Group 88"/>
                        <wpg:cNvGrpSpPr/>
                        <wpg:grpSpPr>
                          <a:xfrm>
                            <a:off x="33796" y="0"/>
                            <a:ext cx="1762125" cy="1581150"/>
                            <a:chOff x="0" y="123825"/>
                            <a:chExt cx="1762125" cy="158115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9075" y="352425"/>
                              <a:ext cx="1228571" cy="122857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9" name="Straight Connector 29"/>
                          <wps:cNvCnPr/>
                          <wps:spPr>
                            <a:xfrm>
                              <a:off x="409575" y="172425"/>
                              <a:ext cx="0" cy="153255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228600" y="341925"/>
                              <a:ext cx="1524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0" y="151425"/>
                              <a:ext cx="657225" cy="28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7D8A" w:rsidRPr="00E91259" w:rsidRDefault="00637D8A" w:rsidP="00637D8A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E91259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(0,0)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1617486" y="161925"/>
                              <a:ext cx="10160" cy="154305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Text Box 12"/>
                          <wps:cNvSpPr txBox="1"/>
                          <wps:spPr>
                            <a:xfrm>
                              <a:off x="618150" y="123825"/>
                              <a:ext cx="91537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7D8A" w:rsidRDefault="00C31A42" w:rsidP="00637D8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Frutiger 45 Light" w:eastAsia="PMingLiU" w:hAnsi="Frutiger 45 Light"/>
                                    <w:sz w:val="16"/>
                                    <w:szCs w:val="16"/>
                                  </w:rPr>
                                  <w:t>Clock</w:t>
                                </w:r>
                                <w:r w:rsidR="00637D8A">
                                  <w:rPr>
                                    <w:rFonts w:ascii="Frutiger 45 Light" w:eastAsia="PMingLiU" w:hAnsi="Frutiger 45 Light"/>
                                    <w:sz w:val="16"/>
                                    <w:szCs w:val="16"/>
                                  </w:rPr>
                                  <w:t>Wi</w:t>
                                </w:r>
                                <w:r>
                                  <w:rPr>
                                    <w:rFonts w:ascii="Frutiger 45 Light" w:eastAsia="PMingLiU" w:hAnsi="Frutiger 45 Light"/>
                                    <w:sz w:val="16"/>
                                    <w:szCs w:val="16"/>
                                  </w:rPr>
                                  <w:t>d</w:t>
                                </w:r>
                                <w:r w:rsidR="00637D8A">
                                  <w:rPr>
                                    <w:rFonts w:ascii="Frutiger 45 Light" w:eastAsia="PMingLiU" w:hAnsi="Frutiger 45 Light"/>
                                    <w:sz w:val="16"/>
                                    <w:szCs w:val="16"/>
                                  </w:rPr>
                                  <w:t>th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12"/>
                          <wps:cNvSpPr txBox="1"/>
                          <wps:spPr>
                            <a:xfrm>
                              <a:off x="103800" y="590551"/>
                              <a:ext cx="657225" cy="792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7D8A" w:rsidRDefault="00C31A42" w:rsidP="00637D8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Frutiger 45 Light" w:eastAsia="PMingLiU" w:hAnsi="Frutiger 45 Light"/>
                                    <w:sz w:val="16"/>
                                    <w:szCs w:val="16"/>
                                  </w:rPr>
                                  <w:t>Clock</w:t>
                                </w:r>
                                <w:r w:rsidR="00637D8A">
                                  <w:rPr>
                                    <w:rFonts w:ascii="Frutiger 45 Light" w:eastAsia="PMingLiU" w:hAnsi="Frutiger 45 Light"/>
                                    <w:sz w:val="16"/>
                                    <w:szCs w:val="16"/>
                                  </w:rPr>
                                  <w:t>Height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255071" y="1569085"/>
                              <a:ext cx="1507054" cy="11911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Arrow Connector 86"/>
                          <wps:cNvCnPr/>
                          <wps:spPr>
                            <a:xfrm flipH="1">
                              <a:off x="419735" y="295570"/>
                              <a:ext cx="121856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/>
                          <wps:spPr>
                            <a:xfrm>
                              <a:off x="340796" y="352425"/>
                              <a:ext cx="0" cy="12166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84B74" id="Canvas 36" o:spid="_x0000_s1026" editas="canvas" style="position:absolute;left:0;text-align:left;margin-left:0;margin-top:32.25pt;width:153pt;height:127.3pt;z-index:251665920;mso-position-horizontal:left;mso-position-horizontal-relative:margin;mso-width-relative:margin;mso-height-relative:margin" coordsize="19431,16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431;height:16167;visibility:visible;mso-wrap-style:square">
                  <v:fill o:detectmouseclick="t"/>
                  <v:path o:connecttype="none"/>
                </v:shape>
                <v:group id="Group 88" o:spid="_x0000_s1028" style="position:absolute;left:337;width:17622;height:15811" coordorigin=",1238" coordsize="17621,15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Picture 28" o:spid="_x0000_s1029" type="#_x0000_t75" style="position:absolute;left:3990;top:3524;width:12286;height:12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LTLK/AAAA2wAAAA8AAABkcnMvZG93bnJldi54bWxET82KwjAQvgv7DmEWvMia6kFs1yiyrCAe&#10;BHUfYDYZ29JmUpJY69ubg+Dx4/tfbQbbip58qB0rmE0zEMTamZpLBX+X3dcSRIjIBlvHpOBBATbr&#10;j9EKC+PufKL+HEuRQjgUqKCKsSukDLoii2HqOuLEXZ23GBP0pTQe7ynctnKeZQtpsebUUGFHPxXp&#10;5nyzCvLlRA8S//vH4dg22rom97+NUuPPYfsNItIQ3+KXe28UzNPY9CX9ALl+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MS0yyvwAAANsAAAAPAAAAAAAAAAAAAAAAAJ8CAABk&#10;cnMvZG93bnJldi54bWxQSwUGAAAAAAQABAD3AAAAiwMAAAAA&#10;">
                    <v:imagedata r:id="rId18" o:title=""/>
                    <v:path arrowok="t"/>
                  </v:shape>
                  <v:line id="Straight Connector 29" o:spid="_x0000_s1030" style="position:absolute;visibility:visible;mso-wrap-style:square" from="4095,1724" to="4095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GVW8IAAADbAAAADwAAAGRycy9kb3ducmV2LnhtbESPT4vCMBTE74LfIbyFvYimlkW0mhYR&#10;RPfon4u3R/JsyzYvpYla99NvFgSPw8z8hlkVvW3EnTpfO1YwnSQgiLUzNZcKzqfteA7CB2SDjWNS&#10;8CQPRT4crDAz7sEHuh9DKSKEfYYKqhDaTEqvK7LoJ64ljt7VdRZDlF0pTYePCLeNTJNkJi3WHBcq&#10;bGlTkf453qyCC8mv0260f/7yIk1aNBq/d1qpz49+vQQRqA/v8Ku9NwrSBfx/iT9A5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GVW8IAAADbAAAADwAAAAAAAAAAAAAA&#10;AAChAgAAZHJzL2Rvd25yZXYueG1sUEsFBgAAAAAEAAQA+QAAAJADAAAAAA==&#10;" strokecolor="black [3040]">
                    <v:stroke dashstyle="dash"/>
                  </v:line>
                  <v:line id="Straight Connector 30" o:spid="_x0000_s1031" style="position:absolute;visibility:visible;mso-wrap-style:square" from="2286,3419" to="17526,3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KqG78AAADbAAAADwAAAGRycy9kb3ducmV2LnhtbERPz2vCMBS+C/4P4QleZE3thszOKCKI&#10;epz14u2RPNuy5qU00db99cth4PHj+73aDLYRD+p87VjBPElBEGtnai4VXIr92ycIH5ANNo5JwZM8&#10;bNbj0Qpz43r+psc5lCKGsM9RQRVCm0vpdUUWfeJa4sjdXGcxRNiV0nTYx3DbyCxNF9JizbGhwpZ2&#10;Femf890quJL8KA6z4/OXl1naotF4OmilppNh+wUi0BBe4n/30Sh4j+vjl/gD5P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LKqG78AAADbAAAADwAAAAAAAAAAAAAAAACh&#10;AgAAZHJzL2Rvd25yZXYueG1sUEsFBgAAAAAEAAQA+QAAAI0DAAAAAA==&#10;" strokecolor="black [3040]">
                    <v:stroke dashstyle="dash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32" type="#_x0000_t202" style="position:absolute;top:1514;width:6572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<v:textbox>
                      <w:txbxContent>
                        <w:p w:rsidR="00637D8A" w:rsidRPr="00E91259" w:rsidRDefault="00637D8A" w:rsidP="00637D8A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E91259">
                            <w:rPr>
                              <w:b/>
                              <w:sz w:val="16"/>
                              <w:szCs w:val="16"/>
                            </w:rPr>
                            <w:t>(0,0)</w:t>
                          </w:r>
                        </w:p>
                      </w:txbxContent>
                    </v:textbox>
                  </v:shape>
                  <v:line id="Straight Connector 32" o:spid="_x0000_s1033" style="position:absolute;flip:x;visibility:visible;mso-wrap-style:square" from="16174,1619" to="16276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pF274AAADbAAAADwAAAGRycy9kb3ducmV2LnhtbESPzQrCMBCE74LvEFbwpqkKItUoKgiC&#10;F3/6AEuzbYrNpjRR69sbQfA4zMw3zGrT2Vo8qfWVYwWTcQKCOHe64lJBdjuMFiB8QNZYOyYFb/Kw&#10;Wfd7K0y1e/GFntdQighhn6ICE0KTSulzQxb92DXE0StcazFE2ZZSt/iKcFvLaZLMpcWK44LBhvaG&#10;8vv1YRWcd7cMO3+c5e7hClucSlPxWanhoNsuQQTqwj/8ax+1gtkUvl/iD5D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ukXbvgAAANsAAAAPAAAAAAAAAAAAAAAAAKEC&#10;AABkcnMvZG93bnJldi54bWxQSwUGAAAAAAQABAD5AAAAjAMAAAAA&#10;" strokecolor="black [3040]">
                    <v:stroke dashstyle="dash"/>
                  </v:line>
                  <v:shape id="Text Box 12" o:spid="_x0000_s1034" type="#_x0000_t202" style="position:absolute;left:6181;top:1238;width:9154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637D8A" w:rsidRDefault="00C31A42" w:rsidP="00637D8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Frutiger 45 Light" w:eastAsia="PMingLiU" w:hAnsi="Frutiger 45 Light"/>
                              <w:sz w:val="16"/>
                              <w:szCs w:val="16"/>
                            </w:rPr>
                            <w:t>Clock</w:t>
                          </w:r>
                          <w:r w:rsidR="00637D8A">
                            <w:rPr>
                              <w:rFonts w:ascii="Frutiger 45 Light" w:eastAsia="PMingLiU" w:hAnsi="Frutiger 45 Light"/>
                              <w:sz w:val="16"/>
                              <w:szCs w:val="16"/>
                            </w:rPr>
                            <w:t>Wi</w:t>
                          </w:r>
                          <w:r>
                            <w:rPr>
                              <w:rFonts w:ascii="Frutiger 45 Light" w:eastAsia="PMingLiU" w:hAnsi="Frutiger 45 Light"/>
                              <w:sz w:val="16"/>
                              <w:szCs w:val="16"/>
                            </w:rPr>
                            <w:t>d</w:t>
                          </w:r>
                          <w:r w:rsidR="00637D8A">
                            <w:rPr>
                              <w:rFonts w:ascii="Frutiger 45 Light" w:eastAsia="PMingLiU" w:hAnsi="Frutiger 45 Light"/>
                              <w:sz w:val="16"/>
                              <w:szCs w:val="16"/>
                            </w:rPr>
                            <w:t>th</w:t>
                          </w:r>
                        </w:p>
                      </w:txbxContent>
                    </v:textbox>
                  </v:shape>
                  <v:shape id="Text Box 12" o:spid="_x0000_s1035" type="#_x0000_t202" style="position:absolute;left:1038;top:5905;width:6572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FkLMIA&#10;AADbAAAADwAAAGRycy9kb3ducmV2LnhtbESPS6vCMBSE94L/IRzBnabqRS7VKCI+LogLH4jLQ3Ns&#10;i81JaaKt/94Iwl0OM/MNM503phBPqlxuWcGgH4EgTqzOOVVwPq17vyCcR9ZYWCYFL3Iwn7VbU4y1&#10;rflAz6NPRYCwi1FB5n0ZS+mSjAy6vi2Jg3ezlUEfZJVKXWEd4KaQwygaS4M5h4UMS1pmlNyPD6Pg&#10;MNi5vb76M7t61Wz0dXXh7V2pbqdZTEB4avx/+Nv+0wpGP/D5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WQswgAAANsAAAAPAAAAAAAAAAAAAAAAAJgCAABkcnMvZG93&#10;bnJldi54bWxQSwUGAAAAAAQABAD1AAAAhwMAAAAA&#10;" filled="f" stroked="f" strokeweight=".5pt">
                    <v:textbox style="layout-flow:vertical;mso-layout-flow-alt:bottom-to-top">
                      <w:txbxContent>
                        <w:p w:rsidR="00637D8A" w:rsidRDefault="00C31A42" w:rsidP="00637D8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Frutiger 45 Light" w:eastAsia="PMingLiU" w:hAnsi="Frutiger 45 Light"/>
                              <w:sz w:val="16"/>
                              <w:szCs w:val="16"/>
                            </w:rPr>
                            <w:t>Clock</w:t>
                          </w:r>
                          <w:r w:rsidR="00637D8A">
                            <w:rPr>
                              <w:rFonts w:ascii="Frutiger 45 Light" w:eastAsia="PMingLiU" w:hAnsi="Frutiger 45 Light"/>
                              <w:sz w:val="16"/>
                              <w:szCs w:val="16"/>
                            </w:rPr>
                            <w:t>Height</w:t>
                          </w:r>
                        </w:p>
                      </w:txbxContent>
                    </v:textbox>
                  </v:shape>
                  <v:line id="Straight Connector 35" o:spid="_x0000_s1036" style="position:absolute;visibility:visible;mso-wrap-style:square" from="2550,15690" to="17621,15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UJg8IAAADbAAAADwAAAGRycy9kb3ducmV2LnhtbESPT4vCMBTE7wt+h/AEL4um6ipajSIL&#10;oh79c/H2SJ5tsXkpTVarn94Iwh6HmfkNM182thQ3qn3hWEG/l4Ag1s4UnCk4HdfdCQgfkA2WjknB&#10;gzwsF62vOabG3XlPt0PIRISwT1FBHkKVSul1ThZ9z1XE0bu42mKIss6kqfEe4baUgyQZS4sFx4Uc&#10;K/rNSV8Pf1bBmeTPcfO9fTx5OkgqNBp3G61Up92sZiACNeE//GlvjYLhCN5f4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UJg8IAAADbAAAADwAAAAAAAAAAAAAA&#10;AAChAgAAZHJzL2Rvd25yZXYueG1sUEsFBgAAAAAEAAQA+QAAAJADAAAAAA==&#10;" strokecolor="black [3040]">
                    <v:stroke dashstyle="dash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6" o:spid="_x0000_s1037" type="#_x0000_t32" style="position:absolute;left:4197;top:2955;width:121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8jLsEAAADbAAAADwAAAGRycy9kb3ducmV2LnhtbESPQYvCMBSE78L+h/AEb5oq4pauUVxF&#10;9Goryx4fzbMt27yUJGr990YQ9jjMzDfMct2bVtzI+caygukkAUFcWt1wpeBc7McpCB+QNbaWScGD&#10;PKxXH4MlZtre+US3PFQiQthnqKAOocuk9GVNBv3EdsTRu1hnMETpKqkd3iPctHKWJAtpsOG4UGNH&#10;25rKv/xqFBw+u77YPb75x81PqW0u+S9ucqVGw37zBSJQH/7D7/ZRK0gX8PoSf4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TyMuwQAAANsAAAAPAAAAAAAAAAAAAAAA&#10;AKECAABkcnMvZG93bnJldi54bWxQSwUGAAAAAAQABAD5AAAAjwMAAAAA&#10;" strokecolor="black [3040]">
                    <v:stroke startarrow="block" endarrow="block"/>
                  </v:shape>
                  <v:shape id="Straight Arrow Connector 87" o:spid="_x0000_s1038" type="#_x0000_t32" style="position:absolute;left:3407;top:3524;width:0;height:12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+A3sUAAADbAAAADwAAAGRycy9kb3ducmV2LnhtbESPQWsCMRSE7wX/Q3gFbzVbKa1ujSLa&#10;grRQdFW8Pjavm8XNy5JE3frrTaHQ4zAz3zCTWWcbcSYfascKHgcZCOLS6ZorBbvt+8MIRIjIGhvH&#10;pOCHAsymvbsJ5tpdeEPnIlYiQTjkqMDE2OZShtKQxTBwLXHyvp23GJP0ldQeLwluGznMsmdpsea0&#10;YLClhaHyWJysgo/Vcn+dfz2tzWFccCgXfly9fSrVv+/mryAidfE//NdeaQWjF/j9kn6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+A3sUAAADbAAAADwAAAAAAAAAA&#10;AAAAAAChAgAAZHJzL2Rvd25yZXYueG1sUEsFBgAAAAAEAAQA+QAAAJMDAAAAAA==&#10;" strokecolor="black [3040]">
                    <v:stroke startarrow="block" endarrow="block"/>
                  </v:shape>
                </v:group>
                <w10:wrap type="topAndBottom" anchorx="margin"/>
              </v:group>
            </w:pict>
          </mc:Fallback>
        </mc:AlternateContent>
      </w:r>
      <w:r w:rsidR="009F7A1D" w:rsidRPr="00E150A7">
        <w:rPr>
          <w:lang w:val="en-US"/>
        </w:rPr>
        <w:t>The point of origin</w:t>
      </w:r>
      <w:r w:rsidR="00637D8A" w:rsidRPr="00E150A7">
        <w:rPr>
          <w:lang w:val="en-US"/>
        </w:rPr>
        <w:t xml:space="preserve"> for the hands</w:t>
      </w:r>
      <w:r w:rsidR="009F7A1D" w:rsidRPr="00E150A7">
        <w:rPr>
          <w:lang w:val="en-US"/>
        </w:rPr>
        <w:t xml:space="preserve"> is the upper left corner of the clock element.</w:t>
      </w:r>
      <w:r w:rsidR="00BD4CA0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89977D" wp14:editId="32857605">
                <wp:simplePos x="0" y="0"/>
                <wp:positionH relativeFrom="margin">
                  <wp:align>left</wp:align>
                </wp:positionH>
                <wp:positionV relativeFrom="paragraph">
                  <wp:posOffset>1766570</wp:posOffset>
                </wp:positionV>
                <wp:extent cx="3247050" cy="63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4CA0" w:rsidRPr="0022243C" w:rsidRDefault="00BD4CA0" w:rsidP="00BD4CA0">
                            <w:pPr>
                              <w:pStyle w:val="Caption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2062A2">
                              <w:fldChar w:fldCharType="begin"/>
                            </w:r>
                            <w:r w:rsidR="002062A2">
                              <w:instrText xml:space="preserve"> SEQ Figure \* ARABIC </w:instrText>
                            </w:r>
                            <w:r w:rsidR="002062A2">
                              <w:fldChar w:fldCharType="separate"/>
                            </w:r>
                            <w:r w:rsidR="0001513E">
                              <w:rPr>
                                <w:noProof/>
                              </w:rPr>
                              <w:t>1</w:t>
                            </w:r>
                            <w:r w:rsidR="002062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Clock element dimensions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EBE0C3" id="Text Box 1" o:spid="_x0000_s1039" type="#_x0000_t202" style="position:absolute;margin-left:0;margin-top:139.1pt;width:255.65pt;height:.05pt;z-index:2516679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" stroked="f">
                <v:textbox style="mso-fit-shape-to-text:t" inset="0,0,0,0">
                  <w:txbxContent>
                    <w:p w:rsidR="00BD4CA0" w:rsidRPr="0022243C" w:rsidRDefault="00BD4CA0" w:rsidP="00BD4CA0">
                      <w:pPr>
                        <w:pStyle w:val="Caption"/>
                        <w:rPr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1513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Clock element dimensions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4CA0" w:rsidRDefault="00BD4CA0" w:rsidP="00406388">
      <w:pPr>
        <w:rPr>
          <w:lang w:val="en-US"/>
        </w:rPr>
      </w:pPr>
    </w:p>
    <w:p w:rsidR="00490C9D" w:rsidRDefault="00A435C4" w:rsidP="00490C9D">
      <w:pPr>
        <w:pStyle w:val="Heading2"/>
        <w:rPr>
          <w:lang w:val="en-US"/>
        </w:rPr>
      </w:pPr>
      <w:bookmarkStart w:id="19" w:name="_Toc404064124"/>
      <w:r>
        <w:rPr>
          <w:lang w:val="en-US"/>
        </w:rPr>
        <w:t>Properties of a hand</w:t>
      </w:r>
      <w:bookmarkEnd w:id="19"/>
    </w:p>
    <w:p w:rsidR="00205309" w:rsidRDefault="00205309" w:rsidP="00490C9D">
      <w:pPr>
        <w:rPr>
          <w:lang w:val="en-US"/>
        </w:rPr>
      </w:pPr>
      <w:r>
        <w:rPr>
          <w:lang w:val="en-US"/>
        </w:rPr>
        <w:t xml:space="preserve">The default hand properties are </w:t>
      </w:r>
      <w:r>
        <w:rPr>
          <w:lang w:val="en-US"/>
        </w:rPr>
        <w:t>set</w:t>
      </w:r>
      <w:r>
        <w:rPr>
          <w:lang w:val="en-US"/>
        </w:rPr>
        <w:t xml:space="preserve"> for a clock with Width = 128 and Height = 128.</w:t>
      </w:r>
    </w:p>
    <w:p w:rsidR="00490C9D" w:rsidRDefault="00490C9D" w:rsidP="00490C9D">
      <w:pPr>
        <w:rPr>
          <w:lang w:val="en-US"/>
        </w:rPr>
      </w:pPr>
      <w:r>
        <w:rPr>
          <w:lang w:val="en-US"/>
        </w:rPr>
        <w:t>The properties of a hand must always be set for 12 o’clock.</w:t>
      </w:r>
      <w:r w:rsidR="00A269F6">
        <w:rPr>
          <w:lang w:val="en-US"/>
        </w:rPr>
        <w:t xml:space="preserve"> It is also good to have an uneven width. Like that we have a pixel perfect center.</w:t>
      </w:r>
      <w:bookmarkStart w:id="20" w:name="_GoBack"/>
      <w:bookmarkEnd w:id="20"/>
    </w:p>
    <w:p w:rsidR="00A435C4" w:rsidRPr="00A435C4" w:rsidRDefault="00A435C4" w:rsidP="00A435C4">
      <w:pPr>
        <w:rPr>
          <w:b/>
          <w:lang w:val="en-US"/>
        </w:rPr>
      </w:pPr>
      <w:r w:rsidRPr="00A435C4">
        <w:rPr>
          <w:b/>
          <w:lang w:val="en-US"/>
        </w:rPr>
        <w:t>Attention: The width and height of the hands must always be the real width and height of the picture file!</w:t>
      </w:r>
    </w:p>
    <w:p w:rsidR="00A435C4" w:rsidRDefault="005E7FDD" w:rsidP="00406388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49D62C62" wp14:editId="38718AFC">
                <wp:extent cx="5076825" cy="2876551"/>
                <wp:effectExtent l="0" t="0" r="0" b="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1" name="Group 81"/>
                        <wpg:cNvGrpSpPr/>
                        <wpg:grpSpPr>
                          <a:xfrm>
                            <a:off x="2743495" y="703433"/>
                            <a:ext cx="1963420" cy="2020570"/>
                            <a:chOff x="2504100" y="240325"/>
                            <a:chExt cx="1963420" cy="2020570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3143545" y="928030"/>
                              <a:ext cx="428625" cy="12287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2714920" y="928030"/>
                              <a:ext cx="108585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flipH="1">
                              <a:off x="3134012" y="254259"/>
                              <a:ext cx="12073" cy="2006636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3295945" y="1832905"/>
                              <a:ext cx="11430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Connector 67"/>
                          <wps:cNvCnPr/>
                          <wps:spPr>
                            <a:xfrm flipV="1">
                              <a:off x="2949235" y="1877355"/>
                              <a:ext cx="784225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3351825" y="673249"/>
                              <a:ext cx="0" cy="1587082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Text Box 22"/>
                          <wps:cNvSpPr txBox="1"/>
                          <wps:spPr>
                            <a:xfrm>
                              <a:off x="2694600" y="727370"/>
                              <a:ext cx="65722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FDD" w:rsidRDefault="005E7FDD" w:rsidP="005E7FD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Frutiger 45 Light" w:eastAsia="PMingLiU" w:hAnsi="Frutiger 45 Light"/>
                                    <w:sz w:val="16"/>
                                    <w:szCs w:val="16"/>
                                  </w:rPr>
                                  <w:t>(0,0)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traight Connector 70"/>
                          <wps:cNvCnPr/>
                          <wps:spPr>
                            <a:xfrm flipH="1">
                              <a:off x="3553230" y="263782"/>
                              <a:ext cx="11955" cy="1978063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Text Box 12"/>
                          <wps:cNvSpPr txBox="1"/>
                          <wps:spPr>
                            <a:xfrm>
                              <a:off x="3094650" y="240325"/>
                              <a:ext cx="65722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FDD" w:rsidRDefault="005E7FDD" w:rsidP="005E7FD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Frutiger 45 Light" w:eastAsia="PMingLiU" w:hAnsi="Frutiger 45 Light"/>
                                    <w:sz w:val="16"/>
                                    <w:szCs w:val="16"/>
                                  </w:rPr>
                                  <w:t>Width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Straight Arrow Connector 72"/>
                          <wps:cNvCnPr/>
                          <wps:spPr>
                            <a:xfrm flipH="1">
                              <a:off x="3143545" y="468925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Arrow Connector 73"/>
                          <wps:cNvCnPr/>
                          <wps:spPr>
                            <a:xfrm>
                              <a:off x="3015910" y="928030"/>
                              <a:ext cx="0" cy="94869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Text Box 12"/>
                          <wps:cNvSpPr txBox="1"/>
                          <wps:spPr>
                            <a:xfrm>
                              <a:off x="2751750" y="1115990"/>
                              <a:ext cx="657225" cy="600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FDD" w:rsidRDefault="005E7FDD" w:rsidP="005E7FD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Frutiger 45 Light" w:eastAsia="PMingLiU" w:hAnsi="Frutiger 45 Light"/>
                                    <w:sz w:val="16"/>
                                    <w:szCs w:val="16"/>
                                  </w:rPr>
                                  <w:t>Center Y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Arrow Connector 75"/>
                          <wps:cNvCnPr/>
                          <wps:spPr>
                            <a:xfrm flipH="1">
                              <a:off x="3133385" y="727370"/>
                              <a:ext cx="23876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Text Box 12"/>
                          <wps:cNvSpPr txBox="1"/>
                          <wps:spPr>
                            <a:xfrm>
                              <a:off x="3724570" y="376850"/>
                              <a:ext cx="74295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FDD" w:rsidRDefault="005E7FDD" w:rsidP="005E7FD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Frutiger 45 Light" w:eastAsia="PMingLiU" w:hAnsi="Frutiger 45 Light"/>
                                    <w:sz w:val="16"/>
                                    <w:szCs w:val="16"/>
                                  </w:rPr>
                                  <w:t>Center 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Straight Connector 77"/>
                          <wps:cNvCnPr/>
                          <wps:spPr>
                            <a:xfrm flipH="1">
                              <a:off x="3267370" y="520360"/>
                              <a:ext cx="457200" cy="1625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2714920" y="2153580"/>
                              <a:ext cx="109474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Arrow Connector 79"/>
                          <wps:cNvCnPr/>
                          <wps:spPr>
                            <a:xfrm>
                              <a:off x="2776515" y="940095"/>
                              <a:ext cx="0" cy="121158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Text Box 12"/>
                          <wps:cNvSpPr txBox="1"/>
                          <wps:spPr>
                            <a:xfrm>
                              <a:off x="2504100" y="1176950"/>
                              <a:ext cx="657225" cy="600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FDD" w:rsidRDefault="005E7FDD" w:rsidP="005E7FD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Frutiger 45 Light" w:eastAsia="PMingLiU" w:hAnsi="Frutiger 45 Light"/>
                                    <w:sz w:val="16"/>
                                    <w:szCs w:val="16"/>
                                  </w:rPr>
                                  <w:t>Height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" name="Group 13"/>
                        <wpg:cNvGrpSpPr/>
                        <wpg:grpSpPr>
                          <a:xfrm>
                            <a:off x="228600" y="1041009"/>
                            <a:ext cx="1657350" cy="1621585"/>
                            <a:chOff x="76200" y="36009"/>
                            <a:chExt cx="1657350" cy="1621585"/>
                          </a:xfrm>
                        </wpg:grpSpPr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4800" y="383784"/>
                              <a:ext cx="1228571" cy="122857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" name="Straight Connector 20"/>
                          <wps:cNvCnPr/>
                          <wps:spPr>
                            <a:xfrm flipH="1">
                              <a:off x="486082" y="203784"/>
                              <a:ext cx="9218" cy="1438275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340796" y="544734"/>
                              <a:ext cx="1372575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76200" y="155184"/>
                              <a:ext cx="657225" cy="28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FDD" w:rsidRPr="004B2102" w:rsidRDefault="005E7FDD" w:rsidP="005E7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(0</w:t>
                                </w:r>
                                <w:r w:rsidRPr="004B2102">
                                  <w:rPr>
                                    <w:sz w:val="16"/>
                                    <w:szCs w:val="16"/>
                                  </w:rPr>
                                  <w:t>,0)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1067008" y="155184"/>
                              <a:ext cx="9317" cy="150241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12"/>
                          <wps:cNvSpPr txBox="1"/>
                          <wps:spPr>
                            <a:xfrm>
                              <a:off x="674325" y="36009"/>
                              <a:ext cx="26865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FDD" w:rsidRDefault="005E7FDD" w:rsidP="005E7FD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Frutiger 45 Light" w:eastAsia="PMingLiU" w:hAnsi="Frutiger 45 Light"/>
                                    <w:sz w:val="16"/>
                                    <w:szCs w:val="16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1" name="Picture 4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76325" y="557139"/>
                              <a:ext cx="27000" cy="540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2" name="Straight Connector 42"/>
                          <wps:cNvCnPr/>
                          <wps:spPr>
                            <a:xfrm>
                              <a:off x="340796" y="383784"/>
                              <a:ext cx="1392754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Text Box 12"/>
                          <wps:cNvSpPr txBox="1"/>
                          <wps:spPr>
                            <a:xfrm>
                              <a:off x="217125" y="243154"/>
                              <a:ext cx="267675" cy="313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FDD" w:rsidRDefault="005E7FDD" w:rsidP="005E7FD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Frutiger 45 Light" w:eastAsia="PMingLiU" w:hAnsi="Frutiger 45 Light"/>
                                    <w:sz w:val="16"/>
                                    <w:szCs w:val="16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traight Arrow Connector 82"/>
                          <wps:cNvCnPr/>
                          <wps:spPr>
                            <a:xfrm flipH="1">
                              <a:off x="495301" y="287559"/>
                              <a:ext cx="600074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Arrow Connector 83"/>
                          <wps:cNvCnPr/>
                          <wps:spPr>
                            <a:xfrm>
                              <a:off x="460670" y="371084"/>
                              <a:ext cx="0" cy="1736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" name="Text Box 12"/>
                        <wps:cNvSpPr txBox="1"/>
                        <wps:spPr>
                          <a:xfrm>
                            <a:off x="2472010" y="105577"/>
                            <a:ext cx="2204765" cy="5230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7FDD" w:rsidRPr="006460A1" w:rsidRDefault="005E7FDD" w:rsidP="005E7FDD">
                              <w:pPr>
                                <w:rPr>
                                  <w:lang w:val="en-US"/>
                                </w:rPr>
                              </w:pPr>
                              <w:r w:rsidRPr="006460A1">
                                <w:rPr>
                                  <w:lang w:val="en-US"/>
                                </w:rPr>
                                <w:t>Hand properties related to upper left corner of the hand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12"/>
                        <wps:cNvSpPr txBox="1"/>
                        <wps:spPr>
                          <a:xfrm>
                            <a:off x="266700" y="115807"/>
                            <a:ext cx="1935339" cy="6176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7FDD" w:rsidRPr="006460A1" w:rsidRDefault="005E7FDD" w:rsidP="005E7F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6460A1">
                                <w:rPr>
                                  <w:rFonts w:ascii="Frutiger 45 Light" w:eastAsia="PMingLiU" w:hAnsi="Frutiger 45 Light"/>
                                  <w:sz w:val="22"/>
                                  <w:szCs w:val="22"/>
                                  <w:lang w:val="en-US"/>
                                </w:rPr>
                                <w:t>Hand properties related to clock element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D62C62" id="Canvas 27" o:spid="_x0000_s1040" editas="canvas" style="width:399.75pt;height:226.5pt;mso-position-horizontal-relative:char;mso-position-vertical-relative:line" coordsize="50768,28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">
                <v:shape id="_x0000_s1041" type="#_x0000_t75" style="position:absolute;width:50768;height:28765;visibility:visible;mso-wrap-style:square">
                  <v:fill o:detectmouseclick="t"/>
                  <v:path o:connecttype="none"/>
                </v:shape>
                <v:group id="Group 81" o:spid="_x0000_s1042" style="position:absolute;left:27434;top:7034;width:19635;height:20206" coordorigin="25041,2403" coordsize="19634,20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63" o:spid="_x0000_s1043" style="position:absolute;left:31435;top:9280;width:4286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818MA&#10;AADbAAAADwAAAGRycy9kb3ducmV2LnhtbESP0U4CMRRE3038h+aS+AYtqBtcKURMNDxJWPyA6/ay&#10;3bC93bQVVr/ekpD4OJmZM5nFanCdOFGIrWcN04kCQVx703Kj4XP/Np6DiAnZYOeZNPxQhNXy9maB&#10;pfFn3tGpSo3IEI4larAp9aWUsbbkME58T5y9gw8OU5ahkSbgOcNdJ2dKFdJhy3nBYk+vlupj9e00&#10;rOkrvKuHQj32ZLrfj+0Qn6zV+m40vDyDSDSk//C1vTEainu4fM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7818MAAADbAAAADwAAAAAAAAAAAAAAAACYAgAAZHJzL2Rv&#10;d25yZXYueG1sUEsFBgAAAAAEAAQA9QAAAIgDAAAAAA==&#10;" fillcolor="gray [1629]" stroked="f" strokeweight="2pt"/>
                  <v:line id="Straight Connector 64" o:spid="_x0000_s1044" style="position:absolute;visibility:visible;mso-wrap-style:square" from="27149,9280" to="38007,9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qDBcAAAADbAAAADwAAAGRycy9kb3ducmV2LnhtbESPQYvCMBSE74L/ITzBi2iqiGg1igiL&#10;etR68fZInm2xeSlNVqu/3iwseBxm5htmtWltJR7U+NKxgvEoAUGsnSk5V3DJfoZzED4gG6wck4IX&#10;edisu50VpsY9+USPc8hFhLBPUUERQp1K6XVBFv3I1cTRu7nGYoiyyaVp8BnhtpKTJJlJiyXHhQJr&#10;2hWk7+dfq+BKcprtB4fXmxeTpEaj8bjXSvV77XYJIlAbvuH/9sEomE3h70v8AX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Q6gwXAAAAA2wAAAA8AAAAAAAAAAAAAAAAA&#10;oQIAAGRycy9kb3ducmV2LnhtbFBLBQYAAAAABAAEAPkAAACOAwAAAAA=&#10;" strokecolor="black [3040]">
                    <v:stroke dashstyle="dash"/>
                  </v:line>
                  <v:line id="Straight Connector 65" o:spid="_x0000_s1045" style="position:absolute;flip:x;visibility:visible;mso-wrap-style:square" from="31340,2542" to="31460,22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Dysr0AAADbAAAADwAAAGRycy9kb3ducmV2LnhtbESPzQrCMBCE74LvEFbwpqmKItUoKgiC&#10;F/8eYGm2TbHZlCZqfXsjCB6HmfmGWa5bW4knNb50rGA0TEAQZ06XXCi4XfeDOQgfkDVWjknBmzys&#10;V93OElPtXnym5yUUIkLYp6jAhFCnUvrMkEU/dDVx9HLXWAxRNoXUDb4i3FZynCQzabHkuGCwpp2h&#10;7H55WAWn7fWGrT9MMvdwuc2PhSn5pFS/124WIAK14R/+tQ9awWwK3y/xB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Xg8rK9AAAA2wAAAA8AAAAAAAAAAAAAAAAAoQIA&#10;AGRycy9kb3ducmV2LnhtbFBLBQYAAAAABAAEAPkAAACLAwAAAAA=&#10;" strokecolor="black [3040]">
                    <v:stroke dashstyle="dash"/>
                  </v:line>
                  <v:oval id="Oval 66" o:spid="_x0000_s1046" style="position:absolute;left:32959;top:18329;width:114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TX8cQA&#10;AADbAAAADwAAAGRycy9kb3ducmV2LnhtbESPUWvCQBCE3wX/w7GCb+ZikSCpp4i2kD60oOkPWHJr&#10;cpjbC7lrTPPre4VCH4fZ+WZndxhtKwbqvXGsYJ2kIIgrpw3XCj7L19UWhA/IGlvHpOCbPBz289kO&#10;c+0efKHhGmoRIexzVNCE0OVS+qohiz5xHXH0bq63GKLsa6l7fES4beVTmmbSouHY0GBHp4aq+/XL&#10;xje27x/Zy22Y3BSM2RT3c315K5VaLsbjM4hAY/g//ksXWkGWwe+WCA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k1/HEAAAA2wAAAA8AAAAAAAAAAAAAAAAAmAIAAGRycy9k&#10;b3ducmV2LnhtbFBLBQYAAAAABAAEAPUAAACJAwAAAAA=&#10;" fillcolor="white [3212]" stroked="f" strokeweight="2pt"/>
                  <v:line id="Straight Connector 67" o:spid="_x0000_s1047" style="position:absolute;flip:y;visibility:visible;mso-wrap-style:square" from="29492,18773" to="37334,18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7JXr0AAADbAAAADwAAAGRycy9kb3ducmV2LnhtbESPzQrCMBCE74LvEFbwpqkKKtUoKgiC&#10;F/8eYGm2TbHZlCZqfXsjCB6HmfmGWa5bW4knNb50rGA0TEAQZ06XXCi4XfeDOQgfkDVWjknBmzys&#10;V93OElPtXnym5yUUIkLYp6jAhFCnUvrMkEU/dDVx9HLXWAxRNoXUDb4i3FZynCRTabHkuGCwpp2h&#10;7H55WAWn7fWGrT9MMvdwuc2PhSn5pFS/124WIAK14R/+tQ9awXQG3y/xB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p+yV69AAAA2wAAAA8AAAAAAAAAAAAAAAAAoQIA&#10;AGRycy9kb3ducmV2LnhtbFBLBQYAAAAABAAEAPkAAACLAwAAAAA=&#10;" strokecolor="black [3040]">
                    <v:stroke dashstyle="dash"/>
                  </v:line>
                  <v:line id="Straight Connector 68" o:spid="_x0000_s1048" style="position:absolute;visibility:visible;mso-wrap-style:square" from="33518,6732" to="33518,2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eJALwAAADbAAAADwAAAGRycy9kb3ducmV2LnhtbERPuwrCMBTdBf8hXMFFNFVEtBpFBFFH&#10;H4vbJbm2xeamNFGrX28GwfFw3otVY0vxpNoXjhUMBwkIYu1MwZmCy3nbn4LwAdlg6ZgUvMnDatlu&#10;LTA17sVHep5CJmII+xQV5CFUqZRe52TRD1xFHLmbqy2GCOtMmhpfMdyWcpQkE2mx4NiQY0WbnPT9&#10;9LAKriTH511v//7wbJRUaDQedlqpbqdZz0EEasJf/HPvjYJJHBu/xB8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9XeJALwAAADbAAAADwAAAAAAAAAAAAAAAAChAgAA&#10;ZHJzL2Rvd25yZXYueG1sUEsFBgAAAAAEAAQA+QAAAIoDAAAAAA==&#10;" strokecolor="black [3040]">
                    <v:stroke dashstyle="dash"/>
                  </v:line>
                  <v:shape id="Text Box 22" o:spid="_x0000_s1049" type="#_x0000_t202" style="position:absolute;left:26946;top:7273;width:6572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<v:textbox>
                      <w:txbxContent>
                        <w:p w:rsidR="005E7FDD" w:rsidRDefault="005E7FDD" w:rsidP="005E7FD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Frutiger 45 Light" w:eastAsia="PMingLiU" w:hAnsi="Frutiger 45 Light"/>
                              <w:sz w:val="16"/>
                              <w:szCs w:val="16"/>
                            </w:rPr>
                            <w:t>(0,0)</w:t>
                          </w:r>
                        </w:p>
                      </w:txbxContent>
                    </v:textbox>
                  </v:shape>
                  <v:line id="Straight Connector 70" o:spid="_x0000_s1050" style="position:absolute;flip:x;visibility:visible;mso-wrap-style:square" from="35532,2637" to="35651,22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7H97sAAADbAAAADwAAAGRycy9kb3ducmV2LnhtbERPSwrCMBDdC94hjOBOUxVUqlFUEAQ3&#10;aj3A0EybYjMpTdR6e7MQXD7ef73tbC1e1PrKsYLJOAFBnDtdcangnh1HSxA+IGusHZOCD3nYbvq9&#10;NabavflKr1soRQxhn6ICE0KTSulzQxb92DXEkStcazFE2JZSt/iO4baW0ySZS4sVxwaDDR0M5Y/b&#10;0yq47LM7dv40y93TFbY4l6bii1LDQbdbgQjUhb/45z5pBYu4Pn6JP0Bu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Tsf3uwAAANsAAAAPAAAAAAAAAAAAAAAAAKECAABk&#10;cnMvZG93bnJldi54bWxQSwUGAAAAAAQABAD5AAAAiQMAAAAA&#10;" strokecolor="black [3040]">
                    <v:stroke dashstyle="dash"/>
                  </v:line>
                  <v:shape id="Text Box 12" o:spid="_x0000_s1051" type="#_x0000_t202" style="position:absolute;left:30946;top:2403;width:6572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  <v:textbox>
                      <w:txbxContent>
                        <w:p w:rsidR="005E7FDD" w:rsidRDefault="005E7FDD" w:rsidP="005E7FD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Frutiger 45 Light" w:eastAsia="PMingLiU" w:hAnsi="Frutiger 45 Light"/>
                              <w:sz w:val="16"/>
                              <w:szCs w:val="16"/>
                            </w:rPr>
                            <w:t>Width</w:t>
                          </w:r>
                        </w:p>
                      </w:txbxContent>
                    </v:textbox>
                  </v:shape>
                  <v:shape id="Straight Arrow Connector 72" o:spid="_x0000_s1052" type="#_x0000_t32" style="position:absolute;left:31435;top:4689;width:4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FVCsMAAADbAAAADwAAAGRycy9kb3ducmV2LnhtbESPS2vDMBCE74H8B7GB3hK5pjTBjRyS&#10;lNJc45TS42KtH9RaGUn1499HhUKPw8x8w+wPk+nEQM63lhU8bhIQxKXVLdcKPm5v6x0IH5A1dpZJ&#10;wUweDvlyscdM25GvNBShFhHCPkMFTQh9JqUvGzLoN7Ynjl5lncEQpauldjhGuOlkmiTP0mDLcaHB&#10;ns4Nld/Fj1Hwvu2n2+t84k/3dN3Ztiq+8Fgo9bCaji8gAk3hP/zXvmgF2xR+v8QfI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hVQrDAAAA2wAAAA8AAAAAAAAAAAAA&#10;AAAAoQIAAGRycy9kb3ducmV2LnhtbFBLBQYAAAAABAAEAPkAAACRAwAAAAA=&#10;" strokecolor="black [3040]">
                    <v:stroke startarrow="block" endarrow="block"/>
                  </v:shape>
                  <v:shape id="Straight Arrow Connector 73" o:spid="_x0000_s1053" type="#_x0000_t32" style="position:absolute;left:30159;top:9280;width:0;height:9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H2+sUAAADbAAAADwAAAGRycy9kb3ducmV2LnhtbESPQWsCMRSE74L/ITyht5q1LVa3RhHb&#10;grRQ6qp4fWxeN4ublyVJddtf3wgFj8PMfMPMFp1txIl8qB0rGA0zEMSl0zVXCnbb19sJiBCRNTaO&#10;ScEPBVjM+70Z5tqdeUOnIlYiQTjkqMDE2OZShtKQxTB0LXHyvpy3GJP0ldQezwluG3mXZWNpsea0&#10;YLCllaHyWHxbBW/r5/3v8uPh0xymBYdy5afVy7tSN4Nu+QQiUhev4f/2Wit4vIfLl/Q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H2+sUAAADbAAAADwAAAAAAAAAA&#10;AAAAAAChAgAAZHJzL2Rvd25yZXYueG1sUEsFBgAAAAAEAAQA+QAAAJMDAAAAAA==&#10;" strokecolor="black [3040]">
                    <v:stroke startarrow="block" endarrow="block"/>
                  </v:shape>
                  <v:shape id="Text Box 12" o:spid="_x0000_s1054" type="#_x0000_t202" style="position:absolute;left:27517;top:11159;width:6572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d7MIA&#10;AADbAAAADwAAAGRycy9kb3ducmV2LnhtbESPS6vCMBSE94L/IRzBnaaKXC/VKCI+LogLH4jLQ3Ns&#10;i81JaaKt/94Iwl0OM/MNM503phBPqlxuWcGgH4EgTqzOOVVwPq17vyCcR9ZYWCYFL3Iwn7VbU4y1&#10;rflAz6NPRYCwi1FB5n0ZS+mSjAy6vi2Jg3ezlUEfZJVKXWEd4KaQwyj6kQZzDgsZlrTMKLkfH0bB&#10;YbBze331Z3b1qtno6+rC27tS3U6zmIDw1Pj/8Lf9pxWMR/D5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93swgAAANsAAAAPAAAAAAAAAAAAAAAAAJgCAABkcnMvZG93&#10;bnJldi54bWxQSwUGAAAAAAQABAD1AAAAhwMAAAAA&#10;" filled="f" stroked="f" strokeweight=".5pt">
                    <v:textbox style="layout-flow:vertical;mso-layout-flow-alt:bottom-to-top">
                      <w:txbxContent>
                        <w:p w:rsidR="005E7FDD" w:rsidRDefault="005E7FDD" w:rsidP="005E7FD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Frutiger 45 Light" w:eastAsia="PMingLiU" w:hAnsi="Frutiger 45 Light"/>
                              <w:sz w:val="16"/>
                              <w:szCs w:val="16"/>
                            </w:rPr>
                            <w:t>Center Y</w:t>
                          </w:r>
                        </w:p>
                      </w:txbxContent>
                    </v:textbox>
                  </v:shape>
                  <v:shape id="Straight Arrow Connector 75" o:spid="_x0000_s1055" type="#_x0000_t32" style="position:absolute;left:31333;top:7273;width:2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jNfsMAAADbAAAADwAAAGRycy9kb3ducmV2LnhtbESPQWvCQBSE74L/YXlCb7qp1Cqpa4iW&#10;0l6NIj0+ss8kNPs27K5J/PddodDjMDPfMNtsNK3oyfnGsoLnRQKCuLS64UrB+fQx34DwAVlja5kU&#10;3MlDtptOtphqO/CR+iJUIkLYp6igDqFLpfRlTQb9wnbE0btaZzBE6SqpHQ4Rblq5TJJXabDhuFBj&#10;R4eayp/iZhR8rrvx9H7f88W9HDe2uRbfmBdKPc3G/A1EoDH8h//aX1rBegWPL/EH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IzX7DAAAA2wAAAA8AAAAAAAAAAAAA&#10;AAAAoQIAAGRycy9kb3ducmV2LnhtbFBLBQYAAAAABAAEAPkAAACRAwAAAAA=&#10;" strokecolor="black [3040]">
                    <v:stroke startarrow="block" endarrow="block"/>
                  </v:shape>
                  <v:shape id="Text Box 12" o:spid="_x0000_s1056" type="#_x0000_t202" style="position:absolute;left:37245;top:3768;width:7430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F7cIA&#10;AADbAAAADwAAAGRycy9kb3ducmV2LnhtbESPQYvCMBSE74L/ITxhb5oqolKNooUVQTy0evH2aJ5t&#10;sXkpTVa7/94IgsdhZr5hVpvO1OJBrassKxiPIhDEudUVFwou59/hAoTzyBpry6Tgnxxs1v3eCmNt&#10;n5zSI/OFCBB2MSoovW9iKV1ekkE3sg1x8G62NeiDbAupW3wGuKnlJIpm0mDFYaHEhpKS8nv2ZxQk&#10;d72T+3SRHdNkSro+XU/nQ6PUz6DbLkF46vw3/GkftIL5DN5fwg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MXtwgAAANsAAAAPAAAAAAAAAAAAAAAAAJgCAABkcnMvZG93&#10;bnJldi54bWxQSwUGAAAAAAQABAD1AAAAhwMAAAAA&#10;" filled="f" strokecolor="black [3213]" strokeweight=".5pt">
                    <v:textbox>
                      <w:txbxContent>
                        <w:p w:rsidR="005E7FDD" w:rsidRDefault="005E7FDD" w:rsidP="005E7FD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Frutiger 45 Light" w:eastAsia="PMingLiU" w:hAnsi="Frutiger 45 Light"/>
                              <w:sz w:val="16"/>
                              <w:szCs w:val="16"/>
                            </w:rPr>
                            <w:t>Center X</w:t>
                          </w:r>
                        </w:p>
                      </w:txbxContent>
                    </v:textbox>
                  </v:shape>
                  <v:line id="Straight Connector 77" o:spid="_x0000_s1057" style="position:absolute;flip:x;visibility:visible;mso-wrap-style:square" from="32673,5203" to="37245,6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xae8MAAADbAAAADwAAAGRycy9kb3ducmV2LnhtbESPT4vCMBTE74LfITzBm6Z6sNI1yiII&#10;souiVQ97ezSvf9jmpTTRdr/9RhA8DjPzG2a16U0tHtS6yrKC2TQCQZxZXXGh4HrZTZYgnEfWWFsm&#10;BX/kYLMeDlaYaNvxmR6pL0SAsEtQQel9k0jpspIMuqltiIOX29agD7ItpG6xC3BTy3kULaTBisNC&#10;iQ1tS8p+07tRkLt7s/25aZ/HX4fzIf8ujtidlBqP+s8PEJ56/w6/2nutII7h+SX8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MWnvDAAAA2wAAAA8AAAAAAAAAAAAA&#10;AAAAoQIAAGRycy9kb3ducmV2LnhtbFBLBQYAAAAABAAEAPkAAACRAwAAAAA=&#10;" strokecolor="black [3040]"/>
                  <v:line id="Straight Connector 78" o:spid="_x0000_s1058" style="position:absolute;visibility:visible;mso-wrap-style:square" from="27149,21535" to="38096,2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4f3b8AAADbAAAADwAAAGRycy9kb3ducmV2LnhtbERPz2vCMBS+C/4P4QleZE0tY87OKCKI&#10;epz14u2RPNuy5qU00db99cth4PHj+73aDLYRD+p87VjBPElBEGtnai4VXIr92ycIH5ANNo5JwZM8&#10;bNbj0Qpz43r+psc5lCKGsM9RQRVCm0vpdUUWfeJa4sjdXGcxRNiV0nTYx3DbyCxNP6TFmmNDhS3t&#10;KtI/57tVcCX5Xhxmx+cvL7O0RaPxdNBKTSfD9gtEoCG8xP/uo1GwiGPjl/gD5P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K4f3b8AAADbAAAADwAAAAAAAAAAAAAAAACh&#10;AgAAZHJzL2Rvd25yZXYueG1sUEsFBgAAAAAEAAQA+QAAAI0DAAAAAA==&#10;" strokecolor="black [3040]">
                    <v:stroke dashstyle="dash"/>
                  </v:line>
                  <v:shape id="Straight Arrow Connector 79" o:spid="_x0000_s1059" type="#_x0000_t32" style="position:absolute;left:27765;top:9400;width:0;height:121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nBEMUAAADbAAAADwAAAGRycy9kb3ducmV2LnhtbESPQWsCMRSE7wX/Q3iCt5qtiLpbo4ht&#10;QVoQu23p9bF53SxuXpYk1bW/vhEKPQ4z8w2zXPe2FSfyoXGs4G6cgSCunG64VvD+9nS7ABEissbW&#10;MSm4UID1anCzxEK7M7/SqYy1SBAOBSowMXaFlKEyZDGMXUecvC/nLcYkfS21x3OC21ZOsmwmLTac&#10;Fgx2tDVUHctvq+B59/Dxs9lPD+YzLzlUW5/Xjy9KjYb95h5EpD7+h//aO61gnsP1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0nBEMUAAADbAAAADwAAAAAAAAAA&#10;AAAAAAChAgAAZHJzL2Rvd25yZXYueG1sUEsFBgAAAAAEAAQA+QAAAJMDAAAAAA==&#10;" strokecolor="black [3040]">
                    <v:stroke startarrow="block" endarrow="block"/>
                  </v:shape>
                  <v:shape id="Text Box 12" o:spid="_x0000_s1060" type="#_x0000_t202" style="position:absolute;left:25041;top:11769;width:6572;height:6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WryLwA&#10;AADbAAAADwAAAGRycy9kb3ducmV2LnhtbERPuwrCMBTdBf8hXMFNUx1EqlFEfIE4qEUcL821LTY3&#10;pYm2/r0ZBMfDec+XrSnFm2pXWFYwGkYgiFOrC84UJNftYArCeWSNpWVS8CEHy0W3M8dY24bP9L74&#10;TIQQdjEqyL2vYildmpNBN7QVceAetjboA6wzqWtsQrgp5TiKJtJgwaEhx4rWOaXPy8soOI+O7qTv&#10;PmHXbNqdvm9uvH8q1e+1qxkIT63/i3/ug1YwDevDl/AD5O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5avIvAAAANsAAAAPAAAAAAAAAAAAAAAAAJgCAABkcnMvZG93bnJldi54&#10;bWxQSwUGAAAAAAQABAD1AAAAgQMAAAAA&#10;" filled="f" stroked="f" strokeweight=".5pt">
                    <v:textbox style="layout-flow:vertical;mso-layout-flow-alt:bottom-to-top">
                      <w:txbxContent>
                        <w:p w:rsidR="005E7FDD" w:rsidRDefault="005E7FDD" w:rsidP="005E7FD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Frutiger 45 Light" w:eastAsia="PMingLiU" w:hAnsi="Frutiger 45 Light"/>
                              <w:sz w:val="16"/>
                              <w:szCs w:val="16"/>
                            </w:rPr>
                            <w:t>Height</w:t>
                          </w:r>
                        </w:p>
                      </w:txbxContent>
                    </v:textbox>
                  </v:shape>
                </v:group>
                <v:group id="Group 13" o:spid="_x0000_s1061" style="position:absolute;left:2286;top:10410;width:16573;height:16215" coordorigin="762,360" coordsize="16573,16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Picture 19" o:spid="_x0000_s1062" type="#_x0000_t75" style="position:absolute;left:4848;top:3837;width:12285;height:1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Z65zDAAAA2wAAAA8AAABkcnMvZG93bnJldi54bWxET0trwkAQvhf6H5YRetONHlobXaUUhICH&#10;kmjb65gdk9jsbMxu8/j3XUHobT6+56y3g6lFR62rLCuYzyIQxLnVFRcKjofddAnCeWSNtWVSMJKD&#10;7ebxYY2xtj2n1GW+ECGEXYwKSu+bWEqXl2TQzWxDHLizbQ36ANtC6hb7EG5quYiiZ2mw4tBQYkPv&#10;JeU/2a9R0H8NF3lqXj4On7v0KpPruP92o1JPk+FtBcLT4P/Fd3eiw/xXuP0SDpCb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VnrnMMAAADbAAAADwAAAAAAAAAAAAAAAACf&#10;AgAAZHJzL2Rvd25yZXYueG1sUEsFBgAAAAAEAAQA9wAAAI8DAAAAAA==&#10;">
                    <v:imagedata r:id="rId18" o:title="" recolortarget="#837a4a [1454]"/>
                    <v:path arrowok="t"/>
                  </v:shape>
                  <v:line id="Straight Connector 20" o:spid="_x0000_s1063" style="position:absolute;flip:x;visibility:visible;mso-wrap-style:square" from="4860,2037" to="4953,16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3o6rsAAADbAAAADwAAAGRycy9kb3ducmV2LnhtbERPSwrCMBDdC94hjOBOUxVEqrGoIAhu&#10;/B1gaKZNsZmUJtV6e7MQXD7ef5P1thYvan3lWMFsmoAgzp2uuFTwuB8nKxA+IGusHZOCD3nItsPB&#10;BlPt3nyl1y2UIoawT1GBCaFJpfS5IYt+6hriyBWutRgibEupW3zHcFvLeZIspcWKY4PBhg6G8uet&#10;swou+/sDe39a5K5zhS3Opan4otR41O/WIAL14S/+uU9awTyuj1/iD5Db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T/ejquwAAANsAAAAPAAAAAAAAAAAAAAAAAKECAABk&#10;cnMvZG93bnJldi54bWxQSwUGAAAAAAQABAD5AAAAiQMAAAAA&#10;" strokecolor="black [3040]">
                    <v:stroke dashstyle="dash"/>
                  </v:line>
                  <v:line id="Straight Connector 21" o:spid="_x0000_s1064" style="position:absolute;visibility:visible;mso-wrap-style:square" from="3407,5447" to="17133,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eZXcMAAADbAAAADwAAAGRycy9kb3ducmV2LnhtbESPwWrDMBBE74X8g9hALyWRbUJpXMum&#10;FILTY5NeclukjW1qrYylJHa/vgoUehxm5g1TVJPtxZVG3zlWkK4TEMTamY4bBV/H3eoFhA/IBnvH&#10;pGAmD1W5eCgwN+7Gn3Q9hEZECPscFbQhDLmUXrdk0a/dQBy9sxsthijHRpoRbxFue5klybO02HFc&#10;aHGg95b09+FiFZxIbo71037+4W2WDGg0ftRaqcfl9PYKItAU/sN/7b1RkKVw/xJ/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nmV3DAAAA2wAAAA8AAAAAAAAAAAAA&#10;AAAAoQIAAGRycy9kb3ducmV2LnhtbFBLBQYAAAAABAAEAPkAAACRAwAAAAA=&#10;" strokecolor="black [3040]">
                    <v:stroke dashstyle="dash"/>
                  </v:line>
                  <v:shape id="Text Box 22" o:spid="_x0000_s1065" type="#_x0000_t202" style="position:absolute;left:762;top:1551;width:6572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5E7FDD" w:rsidRPr="004B2102" w:rsidRDefault="005E7FDD" w:rsidP="005E7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(0</w:t>
                          </w:r>
                          <w:r w:rsidRPr="004B2102">
                            <w:rPr>
                              <w:sz w:val="16"/>
                              <w:szCs w:val="16"/>
                            </w:rPr>
                            <w:t>,0)</w:t>
                          </w:r>
                        </w:p>
                      </w:txbxContent>
                    </v:textbox>
                  </v:shape>
                  <v:line id="Straight Connector 23" o:spid="_x0000_s1066" style="position:absolute;flip:x;visibility:visible;mso-wrap-style:square" from="10670,1551" to="10763,16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92nb4AAADbAAAADwAAAGRycy9kb3ducmV2LnhtbESPzQrCMBCE74LvEFbwpqkKItUoKgiC&#10;F3/6AEuzbYrNpjRR69sbQfA4zMw3zGrT2Vo8qfWVYwWTcQKCOHe64lJBdjuMFiB8QNZYOyYFb/Kw&#10;Wfd7K0y1e/GFntdQighhn6ICE0KTSulzQxb92DXE0StcazFE2ZZSt/iKcFvLaZLMpcWK44LBhvaG&#10;8vv1YRWcd7cMO3+c5e7hClucSlPxWanhoNsuQQTqwj/8ax+1gukMvl/iD5D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L3advgAAANsAAAAPAAAAAAAAAAAAAAAAAKEC&#10;AABkcnMvZG93bnJldi54bWxQSwUGAAAAAAQABAD5AAAAjAMAAAAA&#10;" strokecolor="black [3040]">
                    <v:stroke dashstyle="dash"/>
                  </v:line>
                  <v:shape id="Text Box 12" o:spid="_x0000_s1067" type="#_x0000_t202" style="position:absolute;left:6743;top:360;width:2686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5E7FDD" w:rsidRDefault="005E7FDD" w:rsidP="005E7FD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Frutiger 45 Light" w:eastAsia="PMingLiU" w:hAnsi="Frutiger 45 Light"/>
                              <w:sz w:val="16"/>
                              <w:szCs w:val="16"/>
                            </w:rPr>
                            <w:t>X</w:t>
                          </w:r>
                        </w:p>
                      </w:txbxContent>
                    </v:textbox>
                  </v:shape>
                  <v:shape id="Picture 41" o:spid="_x0000_s1068" type="#_x0000_t75" style="position:absolute;left:10763;top:5571;width:270;height:5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XkD/AAAAA2wAAAA8AAABkcnMvZG93bnJldi54bWxEj0GLwjAUhO8L/ofwBG9rqoi7W40iolCP&#10;qx72+GjeJsXmpTTR1n9vBMHjMDPfMMt172pxozZUnhVMxhkI4tLrio2C82n/+Q0iRGSNtWdScKcA&#10;69XgY4m59h3/0u0YjUgQDjkqsDE2uZShtOQwjH1DnLx/3zqMSbZG6ha7BHe1nGbZXDqsOC1YbGhr&#10;qbwcr05BMBV/2U7rqTXN/QeLv8NuVig1GvabBYhIfXyHX+1CK5hN4Pkl/QC5e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heQP8AAAADbAAAADwAAAAAAAAAAAAAAAACfAgAA&#10;ZHJzL2Rvd25yZXYueG1sUEsFBgAAAAAEAAQA9wAAAIwDAAAAAA==&#10;">
                    <v:imagedata r:id="rId20" o:title=""/>
                    <v:path arrowok="t"/>
                  </v:shape>
                  <v:line id="Straight Connector 42" o:spid="_x0000_s1069" style="position:absolute;visibility:visible;mso-wrap-style:square" from="3407,3837" to="17335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riisAAAADbAAAADwAAAGRycy9kb3ducmV2LnhtbESPQYvCMBSE74L/ITzBi2i6RUSrUUQQ&#10;9bjqxdsjebbF5qU0Wa3+eiMseBxm5htmsWptJe7U+NKxgp9RAoJYO1NyruB82g6nIHxANlg5JgVP&#10;8rBadjsLzIx78C/djyEXEcI+QwVFCHUmpdcFWfQjVxNH7+oaiyHKJpemwUeE20qmSTKRFkuOCwXW&#10;tClI345/VsGF5Pi0G+yfL56lSY1G42Gnler32vUcRKA2fMP/7b1RME7h8yX+AL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8q4orAAAAA2wAAAA8AAAAAAAAAAAAAAAAA&#10;oQIAAGRycy9kb3ducmV2LnhtbFBLBQYAAAAABAAEAPkAAACOAwAAAAA=&#10;" strokecolor="black [3040]">
                    <v:stroke dashstyle="dash"/>
                  </v:line>
                  <v:shape id="Text Box 12" o:spid="_x0000_s1070" type="#_x0000_t202" style="position:absolute;left:2171;top:2431;width:2677;height:3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PJcIA&#10;AADbAAAADwAAAGRycy9kb3ducmV2LnhtbESPS6vCMBSE94L/IRzBnabqRS7VKCI+LogLH4jLQ3Ns&#10;i81JaaKt/94Iwl0OM/MNM503phBPqlxuWcGgH4EgTqzOOVVwPq17vyCcR9ZYWCYFL3Iwn7VbU4y1&#10;rflAz6NPRYCwi1FB5n0ZS+mSjAy6vi2Jg3ezlUEfZJVKXWEd4KaQwygaS4M5h4UMS1pmlNyPD6Pg&#10;MNi5vb76M7t61Wz0dXXh7V2pbqdZTEB4avx/+Nv+0wp+RvD5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o8lwgAAANsAAAAPAAAAAAAAAAAAAAAAAJgCAABkcnMvZG93&#10;bnJldi54bWxQSwUGAAAAAAQABAD1AAAAhwMAAAAA&#10;" filled="f" stroked="f" strokeweight=".5pt">
                    <v:textbox style="layout-flow:vertical;mso-layout-flow-alt:bottom-to-top">
                      <w:txbxContent>
                        <w:p w:rsidR="005E7FDD" w:rsidRDefault="005E7FDD" w:rsidP="005E7FD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Frutiger 45 Light" w:eastAsia="PMingLiU" w:hAnsi="Frutiger 45 Light"/>
                              <w:sz w:val="16"/>
                              <w:szCs w:val="16"/>
                            </w:rPr>
                            <w:t>Y</w:t>
                          </w:r>
                        </w:p>
                      </w:txbxContent>
                    </v:textbox>
                  </v:shape>
                  <v:shape id="Straight Arrow Connector 82" o:spid="_x0000_s1071" type="#_x0000_t32" style="position:absolute;left:4953;top:2875;width:60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QlLcEAAADbAAAADwAAAGRycy9kb3ducmV2LnhtbESPQYvCMBSE78L+h/AEb5oqoqVrFNdl&#10;0autLHt8NM+2bPNSkqj13xtB8DjMzDfMatObVlzJ+caygukkAUFcWt1wpeBU/IxTED4ga2wtk4I7&#10;edisPwYrzLS98ZGueahEhLDPUEEdQpdJ6cuaDPqJ7Yijd7bOYIjSVVI7vEW4aeUsSRbSYMNxocaO&#10;djWV//nFKNgvu774vn/xr5sfU9uc8z/c5kqNhv32E0SgPrzDr/ZBK0hn8PwSf4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dCUtwQAAANsAAAAPAAAAAAAAAAAAAAAA&#10;AKECAABkcnMvZG93bnJldi54bWxQSwUGAAAAAAQABAD5AAAAjwMAAAAA&#10;" strokecolor="black [3040]">
                    <v:stroke startarrow="block" endarrow="block"/>
                  </v:shape>
                  <v:shape id="Straight Arrow Connector 83" o:spid="_x0000_s1072" type="#_x0000_t32" style="position:absolute;left:4606;top:3710;width:0;height:17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SG3cUAAADbAAAADwAAAGRycy9kb3ducmV2LnhtbESPQWsCMRSE7wX/Q3gFbzVbW4pujSLa&#10;grRQdFW8Pjavm8XNy5JE3frrTaHQ4zAz3zCTWWcbcSYfascKHgcZCOLS6ZorBbvt+8MIRIjIGhvH&#10;pOCHAsymvbsJ5tpdeEPnIlYiQTjkqMDE2OZShtKQxTBwLXHyvp23GJP0ldQeLwluGznMshdpsea0&#10;YLClhaHyWJysgo/Vcn+dfz2vzWFccCgXfly9fSrVv+/mryAidfE//NdeaQWjJ/j9kn6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3SG3cUAAADbAAAADwAAAAAAAAAA&#10;AAAAAAChAgAAZHJzL2Rvd25yZXYueG1sUEsFBgAAAAAEAAQA+QAAAJMDAAAAAA==&#10;" strokecolor="black [3040]">
                    <v:stroke startarrow="block" endarrow="block"/>
                  </v:shape>
                </v:group>
                <v:shape id="Text Box 12" o:spid="_x0000_s1073" type="#_x0000_t202" style="position:absolute;left:24720;top:1055;width:22047;height:5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5E7FDD" w:rsidRPr="006460A1" w:rsidRDefault="005E7FDD" w:rsidP="005E7FDD">
                        <w:pPr>
                          <w:rPr>
                            <w:lang w:val="en-US"/>
                          </w:rPr>
                        </w:pPr>
                        <w:r w:rsidRPr="006460A1">
                          <w:rPr>
                            <w:lang w:val="en-US"/>
                          </w:rPr>
                          <w:t>Hand properties related to upper left corner of the hand</w:t>
                        </w:r>
                      </w:p>
                    </w:txbxContent>
                  </v:textbox>
                </v:shape>
                <v:shape id="Text Box 12" o:spid="_x0000_s1074" type="#_x0000_t202" style="position:absolute;left:2667;top:1158;width:19353;height:6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5E7FDD" w:rsidRPr="006460A1" w:rsidRDefault="005E7FDD" w:rsidP="005E7FDD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 w:rsidRPr="006460A1">
                          <w:rPr>
                            <w:rFonts w:ascii="Frutiger 45 Light" w:eastAsia="PMingLiU" w:hAnsi="Frutiger 45 Light"/>
                            <w:sz w:val="22"/>
                            <w:szCs w:val="22"/>
                            <w:lang w:val="en-US"/>
                          </w:rPr>
                          <w:t>Hand properties related to clock element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4CA0" w:rsidRDefault="00BD4CA0" w:rsidP="00BD4CA0">
      <w:pPr>
        <w:keepNext/>
      </w:pPr>
    </w:p>
    <w:p w:rsidR="004B2102" w:rsidRDefault="00BD4CA0" w:rsidP="00BD4CA0">
      <w:pPr>
        <w:pStyle w:val="Caption"/>
        <w:rPr>
          <w:lang w:val="en-US"/>
        </w:rPr>
      </w:pPr>
      <w:r w:rsidRPr="00C31A42">
        <w:rPr>
          <w:lang w:val="en-US"/>
        </w:rPr>
        <w:t xml:space="preserve">Figure </w:t>
      </w:r>
      <w:r>
        <w:fldChar w:fldCharType="begin"/>
      </w:r>
      <w:r w:rsidRPr="00C31A42">
        <w:rPr>
          <w:lang w:val="en-US"/>
        </w:rPr>
        <w:instrText xml:space="preserve"> SEQ Figure \* ARABIC </w:instrText>
      </w:r>
      <w:r>
        <w:fldChar w:fldCharType="separate"/>
      </w:r>
      <w:r w:rsidR="0001513E">
        <w:rPr>
          <w:noProof/>
          <w:lang w:val="en-US"/>
        </w:rPr>
        <w:t>2</w:t>
      </w:r>
      <w:r>
        <w:fldChar w:fldCharType="end"/>
      </w:r>
      <w:r w:rsidRPr="00C31A42">
        <w:rPr>
          <w:lang w:val="en-US"/>
        </w:rPr>
        <w:t xml:space="preserve"> - Hand measurements</w:t>
      </w:r>
    </w:p>
    <w:p w:rsidR="00BD4CA0" w:rsidRDefault="00BD4CA0" w:rsidP="00406388">
      <w:pPr>
        <w:rPr>
          <w:lang w:val="en-US"/>
        </w:rPr>
      </w:pPr>
    </w:p>
    <w:p w:rsidR="006D6CF8" w:rsidRDefault="006D6CF8" w:rsidP="006D6CF8">
      <w:pPr>
        <w:rPr>
          <w:lang w:val="en-US"/>
        </w:rPr>
      </w:pPr>
      <w:r>
        <w:rPr>
          <w:lang w:val="en-US"/>
        </w:rPr>
        <w:t>The X</w:t>
      </w:r>
      <w:r w:rsidR="00FD2758">
        <w:rPr>
          <w:lang w:val="en-US"/>
        </w:rPr>
        <w:t xml:space="preserve"> and Y</w:t>
      </w:r>
      <w:r>
        <w:rPr>
          <w:lang w:val="en-US"/>
        </w:rPr>
        <w:t xml:space="preserve"> </w:t>
      </w:r>
      <w:r w:rsidR="00FD2758">
        <w:rPr>
          <w:lang w:val="en-US"/>
        </w:rPr>
        <w:t>coordinates</w:t>
      </w:r>
      <w:r>
        <w:rPr>
          <w:lang w:val="en-US"/>
        </w:rPr>
        <w:t xml:space="preserve"> of a hand </w:t>
      </w:r>
      <w:r w:rsidR="00FD2758">
        <w:rPr>
          <w:lang w:val="en-US"/>
        </w:rPr>
        <w:t>are</w:t>
      </w:r>
      <w:r>
        <w:rPr>
          <w:lang w:val="en-US"/>
        </w:rPr>
        <w:t xml:space="preserve"> calculated as followed:</w:t>
      </w:r>
    </w:p>
    <w:p w:rsidR="006D6CF8" w:rsidRPr="00FD2758" w:rsidRDefault="006D6CF8" w:rsidP="00FD2758">
      <w:pPr>
        <w:pStyle w:val="ListParagraph"/>
        <w:numPr>
          <w:ilvl w:val="0"/>
          <w:numId w:val="11"/>
        </w:numPr>
        <w:rPr>
          <w:lang w:val="en-US"/>
        </w:rPr>
      </w:pPr>
      <w:r w:rsidRPr="00FD2758">
        <w:rPr>
          <w:lang w:val="en-US"/>
        </w:rPr>
        <w:t>X = (</w:t>
      </w:r>
      <w:proofErr w:type="spellStart"/>
      <w:r w:rsidRPr="00FD2758">
        <w:rPr>
          <w:lang w:val="en-US"/>
        </w:rPr>
        <w:t>ClockWidth</w:t>
      </w:r>
      <w:proofErr w:type="spellEnd"/>
      <w:r w:rsidRPr="00FD2758">
        <w:rPr>
          <w:lang w:val="en-US"/>
        </w:rPr>
        <w:t>/2) – Center X</w:t>
      </w:r>
    </w:p>
    <w:p w:rsidR="00205309" w:rsidRPr="00205309" w:rsidRDefault="006D6CF8" w:rsidP="00205309">
      <w:pPr>
        <w:pStyle w:val="ListParagraph"/>
        <w:numPr>
          <w:ilvl w:val="0"/>
          <w:numId w:val="11"/>
        </w:numPr>
        <w:rPr>
          <w:lang w:val="en-US"/>
        </w:rPr>
      </w:pPr>
      <w:r w:rsidRPr="00FD2758">
        <w:rPr>
          <w:lang w:val="en-US"/>
        </w:rPr>
        <w:t>Y = (</w:t>
      </w:r>
      <w:proofErr w:type="spellStart"/>
      <w:r w:rsidRPr="00FD2758">
        <w:rPr>
          <w:lang w:val="en-US"/>
        </w:rPr>
        <w:t>ClockHeight</w:t>
      </w:r>
      <w:proofErr w:type="spellEnd"/>
      <w:r w:rsidRPr="00FD2758">
        <w:rPr>
          <w:lang w:val="en-US"/>
        </w:rPr>
        <w:t>/2) – Center Y</w:t>
      </w:r>
    </w:p>
    <w:p w:rsidR="00A435C4" w:rsidRPr="00A269F6" w:rsidRDefault="00A435C4" w:rsidP="00A269F6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21" w:name="_Toc404064125"/>
      <w:r>
        <w:rPr>
          <w:lang w:val="en-US"/>
        </w:rPr>
        <w:lastRenderedPageBreak/>
        <w:t>Step by step example</w:t>
      </w:r>
      <w:bookmarkEnd w:id="21"/>
    </w:p>
    <w:p w:rsidR="00490C9D" w:rsidRDefault="00BD4CA0" w:rsidP="00BD4CA0">
      <w:pPr>
        <w:pStyle w:val="Heading2"/>
        <w:rPr>
          <w:lang w:val="en-US"/>
        </w:rPr>
      </w:pPr>
      <w:bookmarkStart w:id="22" w:name="_Toc404064126"/>
      <w:r>
        <w:rPr>
          <w:lang w:val="en-US"/>
        </w:rPr>
        <w:t>Specification</w:t>
      </w:r>
      <w:bookmarkEnd w:id="22"/>
    </w:p>
    <w:p w:rsidR="00490C9D" w:rsidRPr="00BD4CA0" w:rsidRDefault="00490C9D" w:rsidP="00490C9D">
      <w:pPr>
        <w:rPr>
          <w:b/>
          <w:lang w:val="en-US"/>
        </w:rPr>
      </w:pPr>
      <w:r w:rsidRPr="00BD4CA0">
        <w:rPr>
          <w:b/>
          <w:lang w:val="en-US"/>
        </w:rPr>
        <w:t>Clock face:</w:t>
      </w:r>
    </w:p>
    <w:p w:rsidR="00490C9D" w:rsidRPr="00BD4CA0" w:rsidRDefault="00490C9D" w:rsidP="00BD4CA0">
      <w:pPr>
        <w:pStyle w:val="ListParagraph"/>
        <w:numPr>
          <w:ilvl w:val="0"/>
          <w:numId w:val="7"/>
        </w:numPr>
        <w:rPr>
          <w:lang w:val="en-US"/>
        </w:rPr>
      </w:pPr>
      <w:r w:rsidRPr="00BD4CA0">
        <w:rPr>
          <w:lang w:val="en-US"/>
        </w:rPr>
        <w:t>Width</w:t>
      </w:r>
      <w:r w:rsidR="00DC7764" w:rsidRPr="00BD4CA0">
        <w:rPr>
          <w:lang w:val="en-US"/>
        </w:rPr>
        <w:t xml:space="preserve"> </w:t>
      </w:r>
      <w:r w:rsidRPr="00BD4CA0">
        <w:rPr>
          <w:lang w:val="en-US"/>
        </w:rPr>
        <w:t>=</w:t>
      </w:r>
      <w:r w:rsidR="00DC7764" w:rsidRPr="00BD4CA0">
        <w:rPr>
          <w:lang w:val="en-US"/>
        </w:rPr>
        <w:t xml:space="preserve"> </w:t>
      </w:r>
      <w:r w:rsidRPr="00BD4CA0">
        <w:rPr>
          <w:lang w:val="en-US"/>
        </w:rPr>
        <w:t>320</w:t>
      </w:r>
    </w:p>
    <w:p w:rsidR="00490C9D" w:rsidRPr="00BD4CA0" w:rsidRDefault="00490C9D" w:rsidP="00BD4CA0">
      <w:pPr>
        <w:pStyle w:val="ListParagraph"/>
        <w:numPr>
          <w:ilvl w:val="0"/>
          <w:numId w:val="7"/>
        </w:numPr>
        <w:rPr>
          <w:lang w:val="en-US"/>
        </w:rPr>
      </w:pPr>
      <w:r w:rsidRPr="00BD4CA0">
        <w:rPr>
          <w:lang w:val="en-US"/>
        </w:rPr>
        <w:t>Height</w:t>
      </w:r>
      <w:r w:rsidR="00DC7764" w:rsidRPr="00BD4CA0">
        <w:rPr>
          <w:lang w:val="en-US"/>
        </w:rPr>
        <w:t xml:space="preserve"> </w:t>
      </w:r>
      <w:r w:rsidRPr="00BD4CA0">
        <w:rPr>
          <w:lang w:val="en-US"/>
        </w:rPr>
        <w:t>=</w:t>
      </w:r>
      <w:r w:rsidR="00DC7764" w:rsidRPr="00BD4CA0">
        <w:rPr>
          <w:lang w:val="en-US"/>
        </w:rPr>
        <w:t xml:space="preserve"> </w:t>
      </w:r>
      <w:r w:rsidRPr="00BD4CA0">
        <w:rPr>
          <w:lang w:val="en-US"/>
        </w:rPr>
        <w:t>320</w:t>
      </w:r>
    </w:p>
    <w:p w:rsidR="00490C9D" w:rsidRPr="00BD4CA0" w:rsidRDefault="00490C9D" w:rsidP="00490C9D">
      <w:pPr>
        <w:rPr>
          <w:b/>
          <w:lang w:val="en-US"/>
        </w:rPr>
      </w:pPr>
      <w:r w:rsidRPr="00BD4CA0">
        <w:rPr>
          <w:b/>
          <w:lang w:val="en-US"/>
        </w:rPr>
        <w:t>Hour hand:</w:t>
      </w:r>
    </w:p>
    <w:p w:rsidR="00DC7764" w:rsidRPr="00BD4CA0" w:rsidRDefault="00DC7764" w:rsidP="00BD4CA0">
      <w:pPr>
        <w:pStyle w:val="ListParagraph"/>
        <w:numPr>
          <w:ilvl w:val="0"/>
          <w:numId w:val="8"/>
        </w:numPr>
        <w:rPr>
          <w:lang w:val="en-US"/>
        </w:rPr>
      </w:pPr>
      <w:r w:rsidRPr="00BD4CA0">
        <w:rPr>
          <w:lang w:val="en-US"/>
        </w:rPr>
        <w:t>Filename = Hour5x100.png</w:t>
      </w:r>
    </w:p>
    <w:p w:rsidR="00490C9D" w:rsidRPr="00BD4CA0" w:rsidRDefault="00490C9D" w:rsidP="00BD4CA0">
      <w:pPr>
        <w:pStyle w:val="ListParagraph"/>
        <w:numPr>
          <w:ilvl w:val="0"/>
          <w:numId w:val="8"/>
        </w:numPr>
        <w:rPr>
          <w:lang w:val="en-US"/>
        </w:rPr>
      </w:pPr>
      <w:r w:rsidRPr="00BD4CA0">
        <w:rPr>
          <w:lang w:val="en-US"/>
        </w:rPr>
        <w:t>Width</w:t>
      </w:r>
      <w:r w:rsidR="00DC7764" w:rsidRPr="00BD4CA0">
        <w:rPr>
          <w:lang w:val="en-US"/>
        </w:rPr>
        <w:t xml:space="preserve"> </w:t>
      </w:r>
      <w:r w:rsidRPr="00BD4CA0">
        <w:rPr>
          <w:lang w:val="en-US"/>
        </w:rPr>
        <w:t>=</w:t>
      </w:r>
      <w:r w:rsidR="00DC7764" w:rsidRPr="00BD4CA0">
        <w:rPr>
          <w:lang w:val="en-US"/>
        </w:rPr>
        <w:t xml:space="preserve"> </w:t>
      </w:r>
      <w:r w:rsidRPr="00BD4CA0">
        <w:rPr>
          <w:lang w:val="en-US"/>
        </w:rPr>
        <w:t>5</w:t>
      </w:r>
    </w:p>
    <w:p w:rsidR="00490C9D" w:rsidRPr="00BD4CA0" w:rsidRDefault="00490C9D" w:rsidP="00BD4CA0">
      <w:pPr>
        <w:pStyle w:val="ListParagraph"/>
        <w:numPr>
          <w:ilvl w:val="0"/>
          <w:numId w:val="8"/>
        </w:numPr>
        <w:rPr>
          <w:lang w:val="en-US"/>
        </w:rPr>
      </w:pPr>
      <w:r w:rsidRPr="00BD4CA0">
        <w:rPr>
          <w:lang w:val="en-US"/>
        </w:rPr>
        <w:t>Height</w:t>
      </w:r>
      <w:r w:rsidR="00DC7764" w:rsidRPr="00BD4CA0">
        <w:rPr>
          <w:lang w:val="en-US"/>
        </w:rPr>
        <w:t xml:space="preserve"> </w:t>
      </w:r>
      <w:r w:rsidRPr="00BD4CA0">
        <w:rPr>
          <w:lang w:val="en-US"/>
        </w:rPr>
        <w:t>=</w:t>
      </w:r>
      <w:r w:rsidR="00DC7764" w:rsidRPr="00BD4CA0">
        <w:rPr>
          <w:lang w:val="en-US"/>
        </w:rPr>
        <w:t xml:space="preserve"> </w:t>
      </w:r>
      <w:r w:rsidRPr="00BD4CA0">
        <w:rPr>
          <w:lang w:val="en-US"/>
        </w:rPr>
        <w:t>100</w:t>
      </w:r>
    </w:p>
    <w:p w:rsidR="00490C9D" w:rsidRPr="00BD4CA0" w:rsidRDefault="00490C9D" w:rsidP="00BD4CA0">
      <w:pPr>
        <w:pStyle w:val="ListParagraph"/>
        <w:numPr>
          <w:ilvl w:val="0"/>
          <w:numId w:val="8"/>
        </w:numPr>
        <w:rPr>
          <w:lang w:val="en-US"/>
        </w:rPr>
      </w:pPr>
      <w:r w:rsidRPr="00BD4CA0">
        <w:rPr>
          <w:lang w:val="en-US"/>
        </w:rPr>
        <w:t xml:space="preserve">Rotation should be </w:t>
      </w:r>
      <w:r w:rsidR="006D6CF8" w:rsidRPr="00BD4CA0">
        <w:rPr>
          <w:lang w:val="en-US"/>
        </w:rPr>
        <w:t>10</w:t>
      </w:r>
      <w:r w:rsidRPr="00BD4CA0">
        <w:rPr>
          <w:lang w:val="en-US"/>
        </w:rPr>
        <w:t xml:space="preserve"> pixels inside the hand</w:t>
      </w:r>
    </w:p>
    <w:p w:rsidR="00490C9D" w:rsidRPr="00BD4CA0" w:rsidRDefault="00490C9D" w:rsidP="00490C9D">
      <w:pPr>
        <w:rPr>
          <w:b/>
          <w:lang w:val="en-US"/>
        </w:rPr>
      </w:pPr>
      <w:r w:rsidRPr="00BD4CA0">
        <w:rPr>
          <w:b/>
          <w:lang w:val="en-US"/>
        </w:rPr>
        <w:t>Minute hand:</w:t>
      </w:r>
    </w:p>
    <w:p w:rsidR="00DC7764" w:rsidRPr="00BD4CA0" w:rsidRDefault="00DC7764" w:rsidP="00BD4CA0">
      <w:pPr>
        <w:pStyle w:val="ListParagraph"/>
        <w:numPr>
          <w:ilvl w:val="0"/>
          <w:numId w:val="9"/>
        </w:numPr>
        <w:rPr>
          <w:lang w:val="en-US"/>
        </w:rPr>
      </w:pPr>
      <w:r w:rsidRPr="00BD4CA0">
        <w:rPr>
          <w:lang w:val="en-US"/>
        </w:rPr>
        <w:t>Filename = Minute3x140</w:t>
      </w:r>
    </w:p>
    <w:p w:rsidR="00490C9D" w:rsidRPr="00BD4CA0" w:rsidRDefault="00490C9D" w:rsidP="00BD4CA0">
      <w:pPr>
        <w:pStyle w:val="ListParagraph"/>
        <w:numPr>
          <w:ilvl w:val="0"/>
          <w:numId w:val="9"/>
        </w:numPr>
        <w:rPr>
          <w:lang w:val="en-US"/>
        </w:rPr>
      </w:pPr>
      <w:r w:rsidRPr="00BD4CA0">
        <w:rPr>
          <w:lang w:val="en-US"/>
        </w:rPr>
        <w:t>Width</w:t>
      </w:r>
      <w:r w:rsidR="00DC7764" w:rsidRPr="00BD4CA0">
        <w:rPr>
          <w:lang w:val="en-US"/>
        </w:rPr>
        <w:t xml:space="preserve"> </w:t>
      </w:r>
      <w:r w:rsidRPr="00BD4CA0">
        <w:rPr>
          <w:lang w:val="en-US"/>
        </w:rPr>
        <w:t>=</w:t>
      </w:r>
      <w:r w:rsidR="00DC7764" w:rsidRPr="00BD4CA0">
        <w:rPr>
          <w:lang w:val="en-US"/>
        </w:rPr>
        <w:t xml:space="preserve"> </w:t>
      </w:r>
      <w:r w:rsidRPr="00BD4CA0">
        <w:rPr>
          <w:lang w:val="en-US"/>
        </w:rPr>
        <w:t>3</w:t>
      </w:r>
    </w:p>
    <w:p w:rsidR="00490C9D" w:rsidRPr="00BD4CA0" w:rsidRDefault="00490C9D" w:rsidP="00BD4CA0">
      <w:pPr>
        <w:pStyle w:val="ListParagraph"/>
        <w:numPr>
          <w:ilvl w:val="0"/>
          <w:numId w:val="9"/>
        </w:numPr>
        <w:rPr>
          <w:lang w:val="en-US"/>
        </w:rPr>
      </w:pPr>
      <w:r w:rsidRPr="00BD4CA0">
        <w:rPr>
          <w:lang w:val="en-US"/>
        </w:rPr>
        <w:t>Height</w:t>
      </w:r>
      <w:r w:rsidR="00DC7764" w:rsidRPr="00BD4CA0">
        <w:rPr>
          <w:lang w:val="en-US"/>
        </w:rPr>
        <w:t xml:space="preserve"> </w:t>
      </w:r>
      <w:r w:rsidRPr="00BD4CA0">
        <w:rPr>
          <w:lang w:val="en-US"/>
        </w:rPr>
        <w:t>=</w:t>
      </w:r>
      <w:r w:rsidR="00DC7764" w:rsidRPr="00BD4CA0">
        <w:rPr>
          <w:lang w:val="en-US"/>
        </w:rPr>
        <w:t xml:space="preserve"> </w:t>
      </w:r>
      <w:r w:rsidRPr="00BD4CA0">
        <w:rPr>
          <w:lang w:val="en-US"/>
        </w:rPr>
        <w:t>140</w:t>
      </w:r>
    </w:p>
    <w:p w:rsidR="00490C9D" w:rsidRDefault="00490C9D" w:rsidP="00BD4CA0">
      <w:pPr>
        <w:pStyle w:val="ListParagraph"/>
        <w:numPr>
          <w:ilvl w:val="0"/>
          <w:numId w:val="9"/>
        </w:numPr>
        <w:rPr>
          <w:lang w:val="en-US"/>
        </w:rPr>
      </w:pPr>
      <w:r w:rsidRPr="00BD4CA0">
        <w:rPr>
          <w:lang w:val="en-US"/>
        </w:rPr>
        <w:t>Rotation should be 1</w:t>
      </w:r>
      <w:r w:rsidR="00D23684" w:rsidRPr="00BD4CA0">
        <w:rPr>
          <w:lang w:val="en-US"/>
        </w:rPr>
        <w:t>5</w:t>
      </w:r>
      <w:r w:rsidRPr="00BD4CA0">
        <w:rPr>
          <w:lang w:val="en-US"/>
        </w:rPr>
        <w:t xml:space="preserve"> pixels inside the hand</w:t>
      </w:r>
    </w:p>
    <w:p w:rsidR="00FD2758" w:rsidRPr="00FD2758" w:rsidRDefault="00FD2758" w:rsidP="00FD2758">
      <w:pPr>
        <w:rPr>
          <w:b/>
          <w:lang w:val="en-US"/>
        </w:rPr>
      </w:pPr>
      <w:r w:rsidRPr="00FD2758">
        <w:rPr>
          <w:b/>
          <w:lang w:val="en-US"/>
        </w:rPr>
        <w:t>Seconds hand:</w:t>
      </w:r>
    </w:p>
    <w:p w:rsidR="00FD2758" w:rsidRPr="00FD2758" w:rsidRDefault="00FD2758" w:rsidP="00FD2758">
      <w:pPr>
        <w:pStyle w:val="ListParagraph"/>
        <w:numPr>
          <w:ilvl w:val="0"/>
          <w:numId w:val="10"/>
        </w:numPr>
        <w:rPr>
          <w:lang w:val="en-US"/>
        </w:rPr>
      </w:pPr>
      <w:r w:rsidRPr="00FD2758">
        <w:rPr>
          <w:lang w:val="en-US"/>
        </w:rPr>
        <w:t>Not visible</w:t>
      </w:r>
    </w:p>
    <w:p w:rsidR="00490C9D" w:rsidRDefault="00490C9D" w:rsidP="00406388">
      <w:pPr>
        <w:rPr>
          <w:lang w:val="en-US"/>
        </w:rPr>
      </w:pPr>
    </w:p>
    <w:p w:rsidR="00A435C4" w:rsidRDefault="00A435C4" w:rsidP="00BD4CA0">
      <w:pPr>
        <w:pStyle w:val="Heading2"/>
        <w:rPr>
          <w:lang w:val="en-US"/>
        </w:rPr>
      </w:pPr>
      <w:bookmarkStart w:id="23" w:name="_Toc404064127"/>
      <w:r>
        <w:rPr>
          <w:lang w:val="en-US"/>
        </w:rPr>
        <w:t>Add the background picture with the font face</w:t>
      </w:r>
      <w:bookmarkEnd w:id="23"/>
    </w:p>
    <w:p w:rsidR="00FD2758" w:rsidRDefault="00AA07C7" w:rsidP="00FD2758">
      <w:pPr>
        <w:keepNext/>
      </w:pPr>
      <w:r>
        <w:rPr>
          <w:noProof/>
        </w:rPr>
        <w:drawing>
          <wp:inline distT="0" distB="0" distL="0" distR="0" wp14:anchorId="23048C1B" wp14:editId="007FC027">
            <wp:extent cx="6119495" cy="3613150"/>
            <wp:effectExtent l="0" t="0" r="0" b="635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C4" w:rsidRDefault="00FD2758" w:rsidP="00FD2758">
      <w:pPr>
        <w:pStyle w:val="Caption"/>
        <w:rPr>
          <w:lang w:val="en-US"/>
        </w:rPr>
      </w:pPr>
      <w:r w:rsidRPr="00FD2758">
        <w:rPr>
          <w:lang w:val="en-US"/>
        </w:rPr>
        <w:t xml:space="preserve">Figure </w:t>
      </w:r>
      <w:r>
        <w:fldChar w:fldCharType="begin"/>
      </w:r>
      <w:r w:rsidRPr="00FD2758">
        <w:rPr>
          <w:lang w:val="en-US"/>
        </w:rPr>
        <w:instrText xml:space="preserve"> SEQ Figure \* ARABIC </w:instrText>
      </w:r>
      <w:r>
        <w:fldChar w:fldCharType="separate"/>
      </w:r>
      <w:r w:rsidR="0001513E">
        <w:rPr>
          <w:noProof/>
          <w:lang w:val="en-US"/>
        </w:rPr>
        <w:t>3</w:t>
      </w:r>
      <w:r>
        <w:fldChar w:fldCharType="end"/>
      </w:r>
      <w:r w:rsidRPr="00FD2758">
        <w:rPr>
          <w:lang w:val="en-US"/>
        </w:rPr>
        <w:t xml:space="preserve"> - Background with font face</w:t>
      </w:r>
    </w:p>
    <w:p w:rsidR="00F840C6" w:rsidRDefault="00F840C6" w:rsidP="00BD4CA0">
      <w:pPr>
        <w:pStyle w:val="Heading2"/>
        <w:rPr>
          <w:lang w:val="en-US"/>
        </w:rPr>
      </w:pPr>
      <w:bookmarkStart w:id="24" w:name="_Toc404064128"/>
      <w:r>
        <w:rPr>
          <w:lang w:val="en-US"/>
        </w:rPr>
        <w:lastRenderedPageBreak/>
        <w:t>Create an analog clock element</w:t>
      </w:r>
      <w:r w:rsidR="00490C9D">
        <w:rPr>
          <w:lang w:val="en-US"/>
        </w:rPr>
        <w:t xml:space="preserve"> and r</w:t>
      </w:r>
      <w:r>
        <w:rPr>
          <w:lang w:val="en-US"/>
        </w:rPr>
        <w:t xml:space="preserve">esize </w:t>
      </w:r>
      <w:r w:rsidR="00490C9D">
        <w:rPr>
          <w:lang w:val="en-US"/>
        </w:rPr>
        <w:t>it</w:t>
      </w:r>
      <w:r>
        <w:rPr>
          <w:lang w:val="en-US"/>
        </w:rPr>
        <w:t xml:space="preserve">, so that </w:t>
      </w:r>
      <w:r w:rsidR="00490C9D">
        <w:rPr>
          <w:lang w:val="en-US"/>
        </w:rPr>
        <w:t xml:space="preserve">the selection border </w:t>
      </w:r>
      <w:r>
        <w:rPr>
          <w:lang w:val="en-US"/>
        </w:rPr>
        <w:t>fits the clock face</w:t>
      </w:r>
      <w:bookmarkEnd w:id="24"/>
    </w:p>
    <w:p w:rsidR="00FD2758" w:rsidRDefault="005E7FDD" w:rsidP="00FD2758">
      <w:pPr>
        <w:keepNext/>
      </w:pPr>
      <w:r>
        <w:rPr>
          <w:noProof/>
        </w:rPr>
        <mc:AlternateContent>
          <mc:Choice Requires="wpc">
            <w:drawing>
              <wp:inline distT="0" distB="0" distL="0" distR="0">
                <wp:extent cx="5742940" cy="2295525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650" y="351450"/>
                            <a:ext cx="156337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942250" y="37150"/>
                            <a:ext cx="1666667" cy="2200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6705B9F" id="Canvas 5" o:spid="_x0000_s1026" editas="canvas" style="width:452.2pt;height:180.75pt;mso-position-horizontal-relative:char;mso-position-vertical-relative:line" coordsize="57429,22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">
                <v:shape id="_x0000_s1027" type="#_x0000_t75" style="position:absolute;width:57429;height:22955;visibility:visible;mso-wrap-style:square">
                  <v:fill o:detectmouseclick="t"/>
                  <v:path o:connecttype="none"/>
                </v:shape>
                <v:shape id="Picture 62" o:spid="_x0000_s1028" type="#_x0000_t75" style="position:absolute;left:4276;top:3514;width:15634;height:14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kfMHAAAAA2wAAAA8AAABkcnMvZG93bnJldi54bWxEj82qwjAUhPcXfIdwBHfX1C5EqlFEUFz6&#10;h90emmNbbE5qE2316Y0guBxm5htmtuhMJR7UuNKygtEwAkGcWV1yruB0XP9PQDiPrLGyTAqe5GAx&#10;7/3NMNG25T09Dj4XAcIuQQWF93UipcsKMuiGtiYO3sU2Bn2QTS51g22Am0rGUTSWBksOCwXWtCoo&#10;ux7uJlDOrxTb6LzK9unubrbp5hYfN0oN+t1yCsJT53/hb3urFYxj+HwJP0DO3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eR8wcAAAADbAAAADwAAAAAAAAAAAAAAAACfAgAA&#10;ZHJzL2Rvd25yZXYueG1sUEsFBgAAAAAEAAQA9wAAAIwDAAAAAA==&#10;">
                  <v:imagedata r:id="rId24" o:title=""/>
                </v:shape>
                <v:shape id="Picture 6" o:spid="_x0000_s1029" type="#_x0000_t75" style="position:absolute;left:29422;top:371;width:16667;height:2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SyorDAAAA2gAAAA8AAABkcnMvZG93bnJldi54bWxEj8uKwkAURPeC/9BcwY2MHV3EIdqKzOBj&#10;EBc+PuCSvibB9O2Q7jz8e3tgYJZFVZ2iVpvelKKl2hWWFcymEQji1OqCMwX32+7jE4TzyBpLy6Tg&#10;RQ426+FghYm2HV+ovfpMBAi7BBXk3leJlC7NyaCb2oo4eA9bG/RB1pnUNXYBbko5j6JYGiw4LORY&#10;0VdO6fPaGAWmfS5uP4dmdi7IfsfdvjlZM1FqPOq3SxCeev8f/msftYIYfq+EGyDX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JLKisMAAADaAAAADwAAAAAAAAAAAAAAAACf&#10;AgAAZHJzL2Rvd25yZXYueG1sUEsFBgAAAAAEAAQA9wAAAI8DAAAAAA==&#10;">
                  <v:imagedata r:id="rId25" o:title=""/>
                  <v:path arrowok="t"/>
                </v:shape>
                <w10:anchorlock/>
              </v:group>
            </w:pict>
          </mc:Fallback>
        </mc:AlternateContent>
      </w:r>
    </w:p>
    <w:p w:rsidR="00490C9D" w:rsidRDefault="00FD2758" w:rsidP="00FD2758">
      <w:pPr>
        <w:pStyle w:val="Caption"/>
        <w:rPr>
          <w:lang w:val="en-US"/>
        </w:rPr>
      </w:pPr>
      <w:r>
        <w:t xml:space="preserve">Figure </w:t>
      </w:r>
      <w:r w:rsidR="002062A2">
        <w:fldChar w:fldCharType="begin"/>
      </w:r>
      <w:r w:rsidR="002062A2">
        <w:instrText xml:space="preserve"> SEQ Figure \* ARABIC </w:instrText>
      </w:r>
      <w:r w:rsidR="002062A2">
        <w:fldChar w:fldCharType="separate"/>
      </w:r>
      <w:r w:rsidR="0001513E">
        <w:rPr>
          <w:noProof/>
        </w:rPr>
        <w:t>4</w:t>
      </w:r>
      <w:r w:rsidR="002062A2">
        <w:rPr>
          <w:noProof/>
        </w:rPr>
        <w:fldChar w:fldCharType="end"/>
      </w:r>
      <w:r>
        <w:t xml:space="preserve"> - Resize clock element</w:t>
      </w:r>
    </w:p>
    <w:p w:rsidR="00FD2758" w:rsidRDefault="00FD2758" w:rsidP="00406388">
      <w:pPr>
        <w:rPr>
          <w:lang w:val="en-US"/>
        </w:rPr>
      </w:pPr>
    </w:p>
    <w:p w:rsidR="00DC7764" w:rsidRDefault="00DC7764" w:rsidP="00BD4CA0">
      <w:pPr>
        <w:pStyle w:val="Heading2"/>
        <w:rPr>
          <w:lang w:val="en-US"/>
        </w:rPr>
      </w:pPr>
      <w:bookmarkStart w:id="25" w:name="_Toc404064129"/>
      <w:r>
        <w:rPr>
          <w:lang w:val="en-US"/>
        </w:rPr>
        <w:t>Add the hand media files</w:t>
      </w:r>
      <w:bookmarkEnd w:id="25"/>
    </w:p>
    <w:p w:rsidR="00AA07C7" w:rsidRDefault="00AA07C7" w:rsidP="00912989">
      <w:pPr>
        <w:rPr>
          <w:lang w:val="en-US"/>
        </w:rPr>
      </w:pPr>
      <w:r>
        <w:rPr>
          <w:lang w:val="en-US"/>
        </w:rPr>
        <w:t>You only need to do this step if the hands differ from the default ones added to the project.</w:t>
      </w:r>
    </w:p>
    <w:p w:rsidR="00DC7764" w:rsidRDefault="00DC7764" w:rsidP="00912989">
      <w:pPr>
        <w:rPr>
          <w:lang w:val="en-US"/>
        </w:rPr>
      </w:pPr>
      <w:r>
        <w:rPr>
          <w:lang w:val="en-US"/>
        </w:rPr>
        <w:t>For our example we have t</w:t>
      </w:r>
      <w:r w:rsidR="00AA07C7">
        <w:rPr>
          <w:lang w:val="en-US"/>
        </w:rPr>
        <w:t>w</w:t>
      </w:r>
      <w:r>
        <w:rPr>
          <w:lang w:val="en-US"/>
        </w:rPr>
        <w:t>o hands, Hour5x100.png and Minute3x140.png</w:t>
      </w:r>
    </w:p>
    <w:p w:rsidR="00A269F6" w:rsidRDefault="00A269F6" w:rsidP="00912989">
      <w:pPr>
        <w:rPr>
          <w:lang w:val="en-US"/>
        </w:rPr>
      </w:pPr>
    </w:p>
    <w:p w:rsidR="00FD2758" w:rsidRDefault="00DC7764" w:rsidP="00FD2758">
      <w:pPr>
        <w:keepNext/>
      </w:pPr>
      <w:r>
        <w:rPr>
          <w:noProof/>
        </w:rPr>
        <w:drawing>
          <wp:inline distT="0" distB="0" distL="0" distR="0" wp14:anchorId="59015B29" wp14:editId="24131647">
            <wp:extent cx="4486275" cy="2600847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6" cy="261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64" w:rsidRDefault="00FD2758" w:rsidP="00FD2758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01513E">
          <w:rPr>
            <w:noProof/>
          </w:rPr>
          <w:t>5</w:t>
        </w:r>
      </w:fldSimple>
      <w:r>
        <w:t xml:space="preserve"> - Add hand files</w:t>
      </w:r>
    </w:p>
    <w:p w:rsidR="00FD2758" w:rsidRDefault="00FD2758">
      <w:pPr>
        <w:rPr>
          <w:rFonts w:cs="Arial"/>
          <w:b/>
          <w:bCs/>
          <w:i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C7F05" w:rsidRDefault="00DC7764" w:rsidP="00BD4CA0">
      <w:pPr>
        <w:pStyle w:val="Heading2"/>
        <w:rPr>
          <w:lang w:val="en-US"/>
        </w:rPr>
      </w:pPr>
      <w:bookmarkStart w:id="26" w:name="_Toc404064130"/>
      <w:r>
        <w:rPr>
          <w:lang w:val="en-US"/>
        </w:rPr>
        <w:lastRenderedPageBreak/>
        <w:t>Set the properties of the hand</w:t>
      </w:r>
      <w:r w:rsidR="00FD2758">
        <w:rPr>
          <w:lang w:val="en-US"/>
        </w:rPr>
        <w:t>s</w:t>
      </w:r>
      <w:r>
        <w:rPr>
          <w:lang w:val="en-US"/>
        </w:rPr>
        <w:t xml:space="preserve"> in the property grid</w:t>
      </w:r>
      <w:bookmarkEnd w:id="26"/>
    </w:p>
    <w:p w:rsidR="00FD2758" w:rsidRDefault="00FD2758" w:rsidP="00FD2758">
      <w:pPr>
        <w:rPr>
          <w:lang w:val="en-US"/>
        </w:rPr>
      </w:pPr>
      <w:r>
        <w:rPr>
          <w:lang w:val="en-US"/>
        </w:rPr>
        <w:t xml:space="preserve">The </w:t>
      </w:r>
      <w:r w:rsidR="006460A1">
        <w:rPr>
          <w:lang w:val="en-US"/>
        </w:rPr>
        <w:t xml:space="preserve">hand </w:t>
      </w:r>
      <w:r>
        <w:rPr>
          <w:lang w:val="en-US"/>
        </w:rPr>
        <w:t>values were calculated as followed:</w:t>
      </w:r>
    </w:p>
    <w:p w:rsidR="006460A1" w:rsidRPr="00FD2758" w:rsidRDefault="006460A1" w:rsidP="006460A1">
      <w:pPr>
        <w:pStyle w:val="ListParagraph"/>
        <w:numPr>
          <w:ilvl w:val="0"/>
          <w:numId w:val="10"/>
        </w:numPr>
        <w:rPr>
          <w:lang w:val="en-US"/>
        </w:rPr>
      </w:pPr>
      <w:r w:rsidRPr="00FD2758">
        <w:rPr>
          <w:lang w:val="en-US"/>
        </w:rPr>
        <w:t>Height = Height of the picture file</w:t>
      </w:r>
    </w:p>
    <w:p w:rsidR="006460A1" w:rsidRPr="006460A1" w:rsidRDefault="006460A1" w:rsidP="006460A1">
      <w:pPr>
        <w:pStyle w:val="ListParagraph"/>
        <w:numPr>
          <w:ilvl w:val="0"/>
          <w:numId w:val="10"/>
        </w:numPr>
        <w:rPr>
          <w:lang w:val="en-US"/>
        </w:rPr>
      </w:pPr>
      <w:r w:rsidRPr="00FD2758">
        <w:rPr>
          <w:lang w:val="en-US"/>
        </w:rPr>
        <w:t>W</w:t>
      </w:r>
      <w:r>
        <w:rPr>
          <w:lang w:val="en-US"/>
        </w:rPr>
        <w:t>idth = Width of the picture file</w:t>
      </w:r>
    </w:p>
    <w:p w:rsidR="00FD2758" w:rsidRPr="00FD2758" w:rsidRDefault="00FD2758" w:rsidP="00FD2758">
      <w:pPr>
        <w:pStyle w:val="ListParagraph"/>
        <w:numPr>
          <w:ilvl w:val="0"/>
          <w:numId w:val="10"/>
        </w:numPr>
        <w:rPr>
          <w:lang w:val="en-US"/>
        </w:rPr>
      </w:pPr>
      <w:r w:rsidRPr="00FD2758">
        <w:rPr>
          <w:lang w:val="en-US"/>
        </w:rPr>
        <w:t xml:space="preserve">Center X = </w:t>
      </w:r>
      <w:r w:rsidR="006460A1">
        <w:rPr>
          <w:lang w:val="en-US"/>
        </w:rPr>
        <w:t>W</w:t>
      </w:r>
      <w:r w:rsidRPr="00FD2758">
        <w:rPr>
          <w:lang w:val="en-US"/>
        </w:rPr>
        <w:t>idth / 2</w:t>
      </w:r>
      <w:r w:rsidR="00E150A7">
        <w:rPr>
          <w:lang w:val="en-US"/>
        </w:rPr>
        <w:t xml:space="preserve"> (round up)</w:t>
      </w:r>
    </w:p>
    <w:p w:rsidR="00FD2758" w:rsidRPr="00FD2758" w:rsidRDefault="00FD2758" w:rsidP="00FD2758">
      <w:pPr>
        <w:pStyle w:val="ListParagraph"/>
        <w:numPr>
          <w:ilvl w:val="0"/>
          <w:numId w:val="10"/>
        </w:numPr>
        <w:rPr>
          <w:lang w:val="en-US"/>
        </w:rPr>
      </w:pPr>
      <w:r w:rsidRPr="00FD2758">
        <w:rPr>
          <w:lang w:val="en-US"/>
        </w:rPr>
        <w:t>Center Y =</w:t>
      </w:r>
      <w:r w:rsidR="006460A1">
        <w:rPr>
          <w:lang w:val="en-US"/>
        </w:rPr>
        <w:t xml:space="preserve"> H</w:t>
      </w:r>
      <w:r w:rsidRPr="00FD2758">
        <w:rPr>
          <w:lang w:val="en-US"/>
        </w:rPr>
        <w:t>eight – 10 pixel</w:t>
      </w:r>
    </w:p>
    <w:p w:rsidR="00FD2758" w:rsidRPr="00FD2758" w:rsidRDefault="00FD2758" w:rsidP="00FD2758">
      <w:pPr>
        <w:pStyle w:val="ListParagraph"/>
        <w:numPr>
          <w:ilvl w:val="0"/>
          <w:numId w:val="10"/>
        </w:numPr>
        <w:rPr>
          <w:lang w:val="fr-CH"/>
        </w:rPr>
      </w:pPr>
      <w:r w:rsidRPr="00FD2758">
        <w:rPr>
          <w:lang w:val="fr-CH"/>
        </w:rPr>
        <w:t>X = (</w:t>
      </w:r>
      <w:proofErr w:type="spellStart"/>
      <w:r w:rsidR="006460A1">
        <w:rPr>
          <w:lang w:val="fr-CH"/>
        </w:rPr>
        <w:t>ClockWidth</w:t>
      </w:r>
      <w:proofErr w:type="spellEnd"/>
      <w:r w:rsidRPr="00FD2758">
        <w:rPr>
          <w:lang w:val="fr-CH"/>
        </w:rPr>
        <w:t xml:space="preserve"> / 2) – Center X</w:t>
      </w:r>
    </w:p>
    <w:p w:rsidR="00FD2758" w:rsidRPr="00FD2758" w:rsidRDefault="006460A1" w:rsidP="00FD2758">
      <w:pPr>
        <w:pStyle w:val="ListParagraph"/>
        <w:numPr>
          <w:ilvl w:val="0"/>
          <w:numId w:val="10"/>
        </w:numPr>
        <w:rPr>
          <w:lang w:val="fr-CH"/>
        </w:rPr>
      </w:pPr>
      <w:r>
        <w:rPr>
          <w:lang w:val="fr-CH"/>
        </w:rPr>
        <w:t>Y = (</w:t>
      </w:r>
      <w:proofErr w:type="spellStart"/>
      <w:r>
        <w:rPr>
          <w:lang w:val="fr-CH"/>
        </w:rPr>
        <w:t>ClockHeight</w:t>
      </w:r>
      <w:proofErr w:type="spellEnd"/>
      <w:r w:rsidR="00FD2758" w:rsidRPr="00FD2758">
        <w:rPr>
          <w:lang w:val="fr-CH"/>
        </w:rPr>
        <w:t xml:space="preserve"> / 2) – Center Y</w:t>
      </w:r>
    </w:p>
    <w:p w:rsidR="00FD2758" w:rsidRPr="00FD2758" w:rsidRDefault="00FD2758" w:rsidP="00FD2758">
      <w:pPr>
        <w:rPr>
          <w:lang w:val="fr-CH"/>
        </w:rPr>
      </w:pPr>
    </w:p>
    <w:p w:rsidR="00FD2758" w:rsidRPr="00FD2758" w:rsidRDefault="006D6CF8" w:rsidP="00FD2758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7133F841" wp14:editId="71C7BE23">
            <wp:extent cx="2447925" cy="2746846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3"/>
                    <a:stretch/>
                  </pic:blipFill>
                  <pic:spPr bwMode="auto">
                    <a:xfrm>
                      <a:off x="0" y="0"/>
                      <a:ext cx="2461614" cy="27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2758" w:rsidRPr="00FD2758">
        <w:rPr>
          <w:lang w:val="en-US"/>
        </w:rPr>
        <w:t xml:space="preserve">        </w:t>
      </w:r>
      <w:r w:rsidR="00FD2758">
        <w:rPr>
          <w:noProof/>
        </w:rPr>
        <w:drawing>
          <wp:inline distT="0" distB="0" distL="0" distR="0" wp14:anchorId="0D11FCB9" wp14:editId="0618F936">
            <wp:extent cx="2395120" cy="2752725"/>
            <wp:effectExtent l="0" t="0" r="571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989" cy="277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64" w:rsidRDefault="00FD2758" w:rsidP="00FD2758">
      <w:pPr>
        <w:pStyle w:val="Caption"/>
        <w:rPr>
          <w:lang w:val="en-US"/>
        </w:rPr>
      </w:pPr>
      <w:r w:rsidRPr="00FD2758">
        <w:rPr>
          <w:lang w:val="en-US"/>
        </w:rPr>
        <w:t xml:space="preserve">Figure </w:t>
      </w:r>
      <w:r>
        <w:fldChar w:fldCharType="begin"/>
      </w:r>
      <w:r w:rsidRPr="00FD2758">
        <w:rPr>
          <w:lang w:val="en-US"/>
        </w:rPr>
        <w:instrText xml:space="preserve"> SEQ Figure \* ARABIC </w:instrText>
      </w:r>
      <w:r>
        <w:fldChar w:fldCharType="separate"/>
      </w:r>
      <w:r w:rsidR="0001513E">
        <w:rPr>
          <w:noProof/>
          <w:lang w:val="en-US"/>
        </w:rPr>
        <w:t>6</w:t>
      </w:r>
      <w:r>
        <w:fldChar w:fldCharType="end"/>
      </w:r>
      <w:r w:rsidRPr="00FD2758">
        <w:rPr>
          <w:lang w:val="en-US"/>
        </w:rPr>
        <w:t xml:space="preserve"> </w:t>
      </w:r>
      <w:r>
        <w:rPr>
          <w:lang w:val="en-US"/>
        </w:rPr>
        <w:t>–</w:t>
      </w:r>
      <w:r w:rsidRPr="00FD2758">
        <w:rPr>
          <w:lang w:val="en-US"/>
        </w:rPr>
        <w:t xml:space="preserve"> Hour</w:t>
      </w:r>
      <w:r>
        <w:rPr>
          <w:lang w:val="en-US"/>
        </w:rPr>
        <w:t xml:space="preserve"> and minute</w:t>
      </w:r>
      <w:r w:rsidRPr="00FD2758">
        <w:rPr>
          <w:lang w:val="en-US"/>
        </w:rPr>
        <w:t xml:space="preserve"> hand properties</w:t>
      </w:r>
    </w:p>
    <w:p w:rsidR="00FD2758" w:rsidRDefault="00FD2758" w:rsidP="00FD2758">
      <w:pPr>
        <w:rPr>
          <w:lang w:val="en-US"/>
        </w:rPr>
      </w:pPr>
    </w:p>
    <w:p w:rsidR="00FD2758" w:rsidRPr="00FD2758" w:rsidRDefault="00FD2758" w:rsidP="00FD2758">
      <w:pPr>
        <w:rPr>
          <w:lang w:val="en-US"/>
        </w:rPr>
      </w:pPr>
      <w:r>
        <w:rPr>
          <w:lang w:val="en-US"/>
        </w:rPr>
        <w:t xml:space="preserve">Unset the seconds hand </w:t>
      </w:r>
      <w:proofErr w:type="gramStart"/>
      <w:r>
        <w:rPr>
          <w:lang w:val="en-US"/>
        </w:rPr>
        <w:t>Visible</w:t>
      </w:r>
      <w:proofErr w:type="gramEnd"/>
      <w:r>
        <w:rPr>
          <w:lang w:val="en-US"/>
        </w:rPr>
        <w:t xml:space="preserve"> property to hide it.</w:t>
      </w:r>
    </w:p>
    <w:p w:rsidR="00D23684" w:rsidRDefault="00D23684" w:rsidP="00912989">
      <w:pPr>
        <w:rPr>
          <w:lang w:val="en-US"/>
        </w:rPr>
      </w:pPr>
    </w:p>
    <w:p w:rsidR="00D23684" w:rsidRDefault="00D23684" w:rsidP="00BD4CA0">
      <w:pPr>
        <w:pStyle w:val="Heading2"/>
        <w:rPr>
          <w:lang w:val="en-US"/>
        </w:rPr>
      </w:pPr>
      <w:bookmarkStart w:id="27" w:name="_Toc404064131"/>
      <w:r>
        <w:rPr>
          <w:lang w:val="en-US"/>
        </w:rPr>
        <w:t>Do fine tuning</w:t>
      </w:r>
      <w:bookmarkEnd w:id="27"/>
    </w:p>
    <w:p w:rsidR="00AC4238" w:rsidRDefault="00AC4238" w:rsidP="00912989">
      <w:pPr>
        <w:rPr>
          <w:lang w:val="en-US"/>
        </w:rPr>
      </w:pPr>
      <w:r>
        <w:rPr>
          <w:lang w:val="en-US"/>
        </w:rPr>
        <w:t>For testing it is better to set the Mode property to Jump.</w:t>
      </w:r>
      <w:r w:rsidR="00BD4CA0">
        <w:rPr>
          <w:lang w:val="en-US"/>
        </w:rPr>
        <w:t xml:space="preserve"> After that open the simulation window.</w:t>
      </w:r>
    </w:p>
    <w:p w:rsidR="00D23684" w:rsidRDefault="00D23684" w:rsidP="00912989">
      <w:pPr>
        <w:rPr>
          <w:lang w:val="en-US"/>
        </w:rPr>
      </w:pPr>
      <w:r>
        <w:rPr>
          <w:lang w:val="en-US"/>
        </w:rPr>
        <w:t>Test the hour hand position at</w:t>
      </w:r>
      <w:r w:rsidR="00AC4238">
        <w:rPr>
          <w:lang w:val="en-US"/>
        </w:rPr>
        <w:t xml:space="preserve"> the following hours</w:t>
      </w:r>
      <w:r>
        <w:rPr>
          <w:lang w:val="en-US"/>
        </w:rPr>
        <w:t xml:space="preserve"> (change the system time)</w:t>
      </w:r>
      <w:r w:rsidR="0001513E">
        <w:rPr>
          <w:lang w:val="en-US"/>
        </w:rPr>
        <w:t xml:space="preserve"> </w:t>
      </w:r>
      <w:r w:rsidR="00AC4238">
        <w:rPr>
          <w:lang w:val="en-US"/>
        </w:rPr>
        <w:t>and change the X and Y properties if needed</w:t>
      </w:r>
      <w:r>
        <w:rPr>
          <w:lang w:val="en-US"/>
        </w:rPr>
        <w:t>:</w:t>
      </w:r>
    </w:p>
    <w:p w:rsidR="00D23684" w:rsidRDefault="00D23684" w:rsidP="00912989">
      <w:pPr>
        <w:rPr>
          <w:lang w:val="en-US"/>
        </w:rPr>
      </w:pPr>
      <w:r>
        <w:rPr>
          <w:lang w:val="en-US"/>
        </w:rPr>
        <w:t>12</w:t>
      </w:r>
      <w:r w:rsidR="00AC4238">
        <w:rPr>
          <w:lang w:val="en-US"/>
        </w:rPr>
        <w:t xml:space="preserve"> h</w:t>
      </w:r>
    </w:p>
    <w:p w:rsidR="00AC4238" w:rsidRDefault="00D23684" w:rsidP="00912989">
      <w:pPr>
        <w:rPr>
          <w:lang w:val="en-US"/>
        </w:rPr>
      </w:pPr>
      <w:r>
        <w:rPr>
          <w:lang w:val="en-US"/>
        </w:rPr>
        <w:t>03</w:t>
      </w:r>
      <w:r w:rsidR="00AC4238">
        <w:rPr>
          <w:lang w:val="en-US"/>
        </w:rPr>
        <w:t xml:space="preserve"> h</w:t>
      </w:r>
    </w:p>
    <w:p w:rsidR="00D23684" w:rsidRDefault="00AC4238" w:rsidP="00912989">
      <w:pPr>
        <w:rPr>
          <w:lang w:val="en-US"/>
        </w:rPr>
      </w:pPr>
      <w:r>
        <w:rPr>
          <w:lang w:val="en-US"/>
        </w:rPr>
        <w:t>06 h</w:t>
      </w:r>
    </w:p>
    <w:p w:rsidR="00D23684" w:rsidRDefault="00AC4238" w:rsidP="00912989">
      <w:pPr>
        <w:rPr>
          <w:lang w:val="en-US"/>
        </w:rPr>
      </w:pPr>
      <w:r>
        <w:rPr>
          <w:lang w:val="en-US"/>
        </w:rPr>
        <w:t>09 h</w:t>
      </w:r>
    </w:p>
    <w:p w:rsidR="00AC4238" w:rsidRDefault="00AC4238" w:rsidP="00912989">
      <w:pPr>
        <w:rPr>
          <w:lang w:val="en-US"/>
        </w:rPr>
      </w:pPr>
    </w:p>
    <w:p w:rsidR="00AC4238" w:rsidRDefault="00AC4238" w:rsidP="00912989">
      <w:pPr>
        <w:rPr>
          <w:lang w:val="en-US"/>
        </w:rPr>
      </w:pPr>
      <w:r>
        <w:rPr>
          <w:lang w:val="en-US"/>
        </w:rPr>
        <w:t>Test the minute hand position at the 4 times (change the system time):</w:t>
      </w:r>
    </w:p>
    <w:p w:rsidR="00AC4238" w:rsidRDefault="00AC4238" w:rsidP="00912989">
      <w:pPr>
        <w:rPr>
          <w:lang w:val="en-US"/>
        </w:rPr>
      </w:pPr>
      <w:r>
        <w:rPr>
          <w:lang w:val="en-US"/>
        </w:rPr>
        <w:t>0 min</w:t>
      </w:r>
    </w:p>
    <w:p w:rsidR="00AC4238" w:rsidRDefault="00AC4238" w:rsidP="00912989">
      <w:pPr>
        <w:rPr>
          <w:lang w:val="en-US"/>
        </w:rPr>
      </w:pPr>
      <w:r>
        <w:rPr>
          <w:lang w:val="en-US"/>
        </w:rPr>
        <w:t>15 min</w:t>
      </w:r>
    </w:p>
    <w:p w:rsidR="00AC4238" w:rsidRDefault="00AC4238" w:rsidP="00912989">
      <w:pPr>
        <w:rPr>
          <w:lang w:val="en-US"/>
        </w:rPr>
      </w:pPr>
      <w:r>
        <w:rPr>
          <w:lang w:val="en-US"/>
        </w:rPr>
        <w:t>30 min</w:t>
      </w:r>
    </w:p>
    <w:p w:rsidR="00BD4CA0" w:rsidRDefault="00AC4238" w:rsidP="00BD4CA0">
      <w:pPr>
        <w:rPr>
          <w:lang w:val="en-US"/>
        </w:rPr>
      </w:pPr>
      <w:r>
        <w:rPr>
          <w:lang w:val="en-US"/>
        </w:rPr>
        <w:t>45 min</w:t>
      </w:r>
    </w:p>
    <w:p w:rsidR="00FD2758" w:rsidRDefault="00FD2758" w:rsidP="00BD4CA0">
      <w:pPr>
        <w:rPr>
          <w:lang w:val="en-US"/>
        </w:rPr>
      </w:pPr>
    </w:p>
    <w:p w:rsidR="00FD2758" w:rsidRDefault="00FD2758">
      <w:pPr>
        <w:rPr>
          <w:lang w:val="en-US"/>
        </w:rPr>
      </w:pPr>
      <w:r>
        <w:rPr>
          <w:lang w:val="en-US"/>
        </w:rPr>
        <w:br w:type="page"/>
      </w:r>
    </w:p>
    <w:p w:rsidR="00FD2758" w:rsidRDefault="00FD2758" w:rsidP="00FD2758">
      <w:pPr>
        <w:pStyle w:val="Heading2"/>
        <w:rPr>
          <w:lang w:val="en-US"/>
        </w:rPr>
      </w:pPr>
      <w:bookmarkStart w:id="28" w:name="_Toc404064132"/>
      <w:r>
        <w:rPr>
          <w:lang w:val="en-US"/>
        </w:rPr>
        <w:lastRenderedPageBreak/>
        <w:t>Result</w:t>
      </w:r>
      <w:bookmarkEnd w:id="28"/>
    </w:p>
    <w:p w:rsidR="00FD2758" w:rsidRDefault="00FD2758" w:rsidP="00BD4CA0">
      <w:pPr>
        <w:rPr>
          <w:lang w:val="en-US"/>
        </w:rPr>
      </w:pPr>
      <w:r>
        <w:rPr>
          <w:noProof/>
        </w:rPr>
        <w:drawing>
          <wp:inline distT="0" distB="0" distL="0" distR="0" wp14:anchorId="0ADA0BF2" wp14:editId="69832100">
            <wp:extent cx="6119495" cy="356806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58" w:rsidRDefault="00FD2758" w:rsidP="00BD4CA0">
      <w:pPr>
        <w:rPr>
          <w:lang w:val="en-US"/>
        </w:rPr>
      </w:pPr>
    </w:p>
    <w:sectPr w:rsidR="00FD2758" w:rsidSect="000F09A1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2A2" w:rsidRDefault="002062A2">
      <w:r>
        <w:separator/>
      </w:r>
    </w:p>
  </w:endnote>
  <w:endnote w:type="continuationSeparator" w:id="0">
    <w:p w:rsidR="002062A2" w:rsidRDefault="00206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rutiger 45 Light">
    <w:altName w:val="Courier New"/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57Cn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758" w:rsidRDefault="00FD27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758" w:rsidRDefault="00FD27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758" w:rsidRDefault="00FD275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967"/>
      <w:gridCol w:w="3969"/>
      <w:gridCol w:w="1701"/>
    </w:tblGrid>
    <w:tr w:rsidR="00FD2758" w:rsidRPr="00FD08AF">
      <w:tc>
        <w:tcPr>
          <w:tcW w:w="0" w:type="auto"/>
        </w:tcPr>
        <w:p w:rsidR="00FD2758" w:rsidRPr="00FD08AF" w:rsidRDefault="00FD2758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01513E">
            <w:rPr>
              <w:noProof/>
              <w:lang w:val="en-US"/>
            </w:rPr>
            <w:t>Analog clock configuration.docx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FD2758" w:rsidRPr="00FD08AF" w:rsidRDefault="00FD2758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01513E">
            <w:rPr>
              <w:lang w:val="en-US"/>
            </w:rPr>
            <w:t>2014-11-14 / EPT,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FD2758" w:rsidRPr="00FD08AF" w:rsidRDefault="00FD2758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205309">
            <w:rPr>
              <w:rStyle w:val="PageNumber"/>
              <w:noProof/>
              <w:lang w:val="en-US"/>
            </w:rPr>
            <w:t>2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205309">
            <w:rPr>
              <w:rStyle w:val="PageNumber"/>
              <w:noProof/>
              <w:lang w:val="en-US"/>
            </w:rPr>
            <w:t>8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FD2758" w:rsidRPr="00FD08AF" w:rsidRDefault="00FD2758">
    <w:pPr>
      <w:pStyle w:val="Footer"/>
      <w:rPr>
        <w:lang w:val="en-US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967"/>
      <w:gridCol w:w="3969"/>
      <w:gridCol w:w="1701"/>
    </w:tblGrid>
    <w:tr w:rsidR="00E150A7" w:rsidRPr="00FD08AF">
      <w:tc>
        <w:tcPr>
          <w:tcW w:w="0" w:type="auto"/>
        </w:tcPr>
        <w:p w:rsidR="00E150A7" w:rsidRPr="00FD08AF" w:rsidRDefault="00E150A7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01513E">
            <w:rPr>
              <w:noProof/>
              <w:lang w:val="en-US"/>
            </w:rPr>
            <w:t>Analog clock configuration.docx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E150A7" w:rsidRPr="00FD08AF" w:rsidRDefault="00E150A7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01513E">
            <w:rPr>
              <w:lang w:val="en-US"/>
            </w:rPr>
            <w:t>2014-11-14 / EPT,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E150A7" w:rsidRPr="00FD08AF" w:rsidRDefault="00E150A7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205309">
            <w:rPr>
              <w:rStyle w:val="PageNumber"/>
              <w:noProof/>
              <w:lang w:val="en-US"/>
            </w:rPr>
            <w:t>3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205309">
            <w:rPr>
              <w:rStyle w:val="PageNumber"/>
              <w:noProof/>
              <w:lang w:val="en-US"/>
            </w:rPr>
            <w:t>8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E150A7" w:rsidRPr="00FD08AF" w:rsidRDefault="00E150A7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187" w:rsidRDefault="00E33187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967"/>
      <w:gridCol w:w="3969"/>
      <w:gridCol w:w="1701"/>
    </w:tblGrid>
    <w:tr w:rsidR="00DE76E0" w:rsidRPr="00FD08AF" w:rsidTr="00211797">
      <w:tc>
        <w:tcPr>
          <w:tcW w:w="0" w:type="auto"/>
        </w:tcPr>
        <w:p w:rsidR="00DE76E0" w:rsidRPr="00FD08AF" w:rsidRDefault="00DE76E0" w:rsidP="006C3BEC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01513E">
            <w:rPr>
              <w:noProof/>
              <w:lang w:val="en-US"/>
            </w:rPr>
            <w:t>Analog clock configuration.docx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DE76E0" w:rsidRPr="00FD08AF" w:rsidRDefault="00DE76E0" w:rsidP="00326E17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01513E">
            <w:rPr>
              <w:lang w:val="en-US"/>
            </w:rPr>
            <w:t>2014-11-14 / EPT,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DE76E0" w:rsidRPr="00FD08AF" w:rsidRDefault="00DE76E0" w:rsidP="00326E17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205309">
            <w:rPr>
              <w:rStyle w:val="PageNumber"/>
              <w:noProof/>
              <w:lang w:val="en-US"/>
            </w:rPr>
            <w:t>4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205309">
            <w:rPr>
              <w:rStyle w:val="PageNumber"/>
              <w:noProof/>
              <w:lang w:val="en-US"/>
            </w:rPr>
            <w:t>8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DE76E0" w:rsidRPr="00FD08AF" w:rsidRDefault="00DE76E0" w:rsidP="00FD08AF">
    <w:pPr>
      <w:pStyle w:val="Footer"/>
      <w:rPr>
        <w:lang w:val="en-US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187" w:rsidRDefault="00E331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2A2" w:rsidRDefault="002062A2">
      <w:r>
        <w:separator/>
      </w:r>
    </w:p>
  </w:footnote>
  <w:footnote w:type="continuationSeparator" w:id="0">
    <w:p w:rsidR="002062A2" w:rsidRDefault="002062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758" w:rsidRDefault="00FD27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637"/>
    </w:tblGrid>
    <w:tr w:rsidR="00FD2758" w:rsidRPr="00FD08AF" w:rsidTr="00E33187">
      <w:trPr>
        <w:trHeight w:val="697"/>
        <w:jc w:val="center"/>
      </w:trPr>
      <w:tc>
        <w:tcPr>
          <w:tcW w:w="9853" w:type="dxa"/>
          <w:tcMar>
            <w:top w:w="0" w:type="dxa"/>
            <w:bottom w:w="57" w:type="dxa"/>
          </w:tcMar>
          <w:vAlign w:val="center"/>
        </w:tcPr>
        <w:p w:rsidR="00FD2758" w:rsidRPr="00FD08AF" w:rsidRDefault="00FD2758" w:rsidP="005E6274">
          <w:pPr>
            <w:pStyle w:val="Header"/>
            <w:rPr>
              <w:szCs w:val="22"/>
              <w:lang w:val="en-US"/>
            </w:rPr>
          </w:pPr>
          <w:r>
            <w:rPr>
              <w:noProof/>
            </w:rPr>
            <w:drawing>
              <wp:inline distT="0" distB="0" distL="0" distR="0" wp14:anchorId="2AEBDAC5" wp14:editId="35347F80">
                <wp:extent cx="2016000" cy="554400"/>
                <wp:effectExtent l="0" t="0" r="3810" b="0"/>
                <wp:docPr id="14" name="Grafik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rba_logo_439x12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6000" cy="55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D2758" w:rsidRPr="00FD08AF" w:rsidRDefault="00FD2758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758" w:rsidRDefault="00FD275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16"/>
      <w:gridCol w:w="7921"/>
    </w:tblGrid>
    <w:tr w:rsidR="00FD2758" w:rsidRPr="00205309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FD2758" w:rsidRPr="00FD08AF" w:rsidRDefault="00FD2758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42327249" wp14:editId="24573449">
                <wp:extent cx="952500" cy="262534"/>
                <wp:effectExtent l="0" t="0" r="0" b="4445"/>
                <wp:docPr id="9" name="Grafi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rba_logo_439x12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161" cy="2624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FD2758" w:rsidRPr="00FD08AF" w:rsidRDefault="00FD2758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01513E">
            <w:rPr>
              <w:rFonts w:ascii="Frutiger 57Cn" w:hAnsi="Frutiger 57Cn"/>
              <w:b/>
              <w:szCs w:val="22"/>
              <w:lang w:val="en-US"/>
            </w:rPr>
            <w:t>icenter.media, Analog clock configuration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FD2758" w:rsidRPr="00FD08AF">
      <w:trPr>
        <w:jc w:val="center"/>
      </w:trPr>
      <w:tc>
        <w:tcPr>
          <w:tcW w:w="1701" w:type="dxa"/>
          <w:vMerge/>
        </w:tcPr>
        <w:p w:rsidR="00FD2758" w:rsidRPr="00FD08AF" w:rsidRDefault="00FD2758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FD2758" w:rsidRPr="00000EEB" w:rsidRDefault="00FD2758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01513E">
            <w:rPr>
              <w:szCs w:val="22"/>
              <w:lang w:val="en-US"/>
            </w:rPr>
            <w:t>Guideline, 0.2,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FD2758" w:rsidRPr="00FD08AF" w:rsidRDefault="00FD2758">
    <w:pPr>
      <w:pStyle w:val="Header"/>
      <w:jc w:val="right"/>
      <w:rPr>
        <w:lang w:val="en-U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16"/>
      <w:gridCol w:w="7921"/>
    </w:tblGrid>
    <w:tr w:rsidR="00E150A7" w:rsidRPr="00205309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E150A7" w:rsidRPr="00FD08AF" w:rsidRDefault="00E150A7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66CF8903" wp14:editId="42C8281C">
                <wp:extent cx="952500" cy="262534"/>
                <wp:effectExtent l="0" t="0" r="0" b="4445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rba_logo_439x12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161" cy="2624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E150A7" w:rsidRPr="00FD08AF" w:rsidRDefault="00E150A7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01513E">
            <w:rPr>
              <w:rFonts w:ascii="Frutiger 57Cn" w:hAnsi="Frutiger 57Cn"/>
              <w:b/>
              <w:szCs w:val="22"/>
              <w:lang w:val="en-US"/>
            </w:rPr>
            <w:t>icenter.media</w:t>
          </w:r>
          <w:proofErr w:type="spellEnd"/>
          <w:r w:rsidR="0001513E">
            <w:rPr>
              <w:rFonts w:ascii="Frutiger 57Cn" w:hAnsi="Frutiger 57Cn"/>
              <w:b/>
              <w:szCs w:val="22"/>
              <w:lang w:val="en-US"/>
            </w:rPr>
            <w:t>, Analog clock configuration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E150A7" w:rsidRPr="00FD08AF">
      <w:trPr>
        <w:jc w:val="center"/>
      </w:trPr>
      <w:tc>
        <w:tcPr>
          <w:tcW w:w="1701" w:type="dxa"/>
          <w:vMerge/>
        </w:tcPr>
        <w:p w:rsidR="00E150A7" w:rsidRPr="00FD08AF" w:rsidRDefault="00E150A7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E150A7" w:rsidRPr="00000EEB" w:rsidRDefault="00E150A7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01513E">
            <w:rPr>
              <w:szCs w:val="22"/>
              <w:lang w:val="en-US"/>
            </w:rPr>
            <w:t>Guideline, 0.2,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E150A7" w:rsidRPr="00FD08AF" w:rsidRDefault="00E150A7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187" w:rsidRDefault="00E33187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16"/>
      <w:gridCol w:w="7921"/>
    </w:tblGrid>
    <w:tr w:rsidR="00DE76E0" w:rsidRPr="00205309" w:rsidTr="00914BA5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DE76E0" w:rsidRPr="00FD08AF" w:rsidRDefault="007A0605" w:rsidP="00C862CE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6E4A0A67" wp14:editId="297E0209">
                <wp:extent cx="952500" cy="262534"/>
                <wp:effectExtent l="0" t="0" r="0" b="4445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rba_logo_439x12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161" cy="2624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DE76E0" w:rsidRPr="00FD08AF" w:rsidRDefault="00DE76E0" w:rsidP="00C862CE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01513E">
            <w:rPr>
              <w:rFonts w:ascii="Frutiger 57Cn" w:hAnsi="Frutiger 57Cn"/>
              <w:b/>
              <w:szCs w:val="22"/>
              <w:lang w:val="en-US"/>
            </w:rPr>
            <w:t>icenter.media</w:t>
          </w:r>
          <w:proofErr w:type="spellEnd"/>
          <w:r w:rsidR="0001513E">
            <w:rPr>
              <w:rFonts w:ascii="Frutiger 57Cn" w:hAnsi="Frutiger 57Cn"/>
              <w:b/>
              <w:szCs w:val="22"/>
              <w:lang w:val="en-US"/>
            </w:rPr>
            <w:t>, Analog clock configuration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DE76E0" w:rsidRPr="00FD08AF" w:rsidTr="00914BA5">
      <w:trPr>
        <w:jc w:val="center"/>
      </w:trPr>
      <w:tc>
        <w:tcPr>
          <w:tcW w:w="1701" w:type="dxa"/>
          <w:vMerge/>
        </w:tcPr>
        <w:p w:rsidR="00DE76E0" w:rsidRPr="00FD08AF" w:rsidRDefault="00DE76E0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DE76E0" w:rsidRPr="00B7037B" w:rsidRDefault="00DE76E0" w:rsidP="00C862CE">
          <w:pPr>
            <w:pStyle w:val="Header"/>
            <w:rPr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01513E">
            <w:rPr>
              <w:szCs w:val="22"/>
              <w:lang w:val="en-US"/>
            </w:rPr>
            <w:t>Guideline, 0.2,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DE76E0" w:rsidRPr="00FD08AF" w:rsidRDefault="00DE76E0" w:rsidP="000F09A1">
    <w:pPr>
      <w:pStyle w:val="Header"/>
      <w:jc w:val="right"/>
      <w:rPr>
        <w:lang w:val="en-US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187" w:rsidRDefault="00E331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243F"/>
    <w:multiLevelType w:val="hybridMultilevel"/>
    <w:tmpl w:val="7ECE11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11569"/>
    <w:multiLevelType w:val="hybridMultilevel"/>
    <w:tmpl w:val="FF0E65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95A6F29"/>
    <w:multiLevelType w:val="hybridMultilevel"/>
    <w:tmpl w:val="777663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03067"/>
    <w:multiLevelType w:val="hybridMultilevel"/>
    <w:tmpl w:val="5732A9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5C1AF9"/>
    <w:multiLevelType w:val="hybridMultilevel"/>
    <w:tmpl w:val="E0F223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41736"/>
    <w:multiLevelType w:val="hybridMultilevel"/>
    <w:tmpl w:val="6D3CF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55294851"/>
    <w:multiLevelType w:val="hybridMultilevel"/>
    <w:tmpl w:val="1A8261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33F01"/>
    <w:multiLevelType w:val="hybridMultilevel"/>
    <w:tmpl w:val="741E4738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2"/>
  </w:num>
  <w:num w:numId="4">
    <w:abstractNumId w:val="11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88"/>
    <w:rsid w:val="00000EEB"/>
    <w:rsid w:val="00007A8B"/>
    <w:rsid w:val="00012AED"/>
    <w:rsid w:val="00014372"/>
    <w:rsid w:val="0001513E"/>
    <w:rsid w:val="000228C1"/>
    <w:rsid w:val="00022A75"/>
    <w:rsid w:val="000276CF"/>
    <w:rsid w:val="00031EE1"/>
    <w:rsid w:val="000405E6"/>
    <w:rsid w:val="00047B1E"/>
    <w:rsid w:val="000538FA"/>
    <w:rsid w:val="0007660F"/>
    <w:rsid w:val="00077547"/>
    <w:rsid w:val="00080EF6"/>
    <w:rsid w:val="0009113D"/>
    <w:rsid w:val="00093D0A"/>
    <w:rsid w:val="000A2377"/>
    <w:rsid w:val="000A285A"/>
    <w:rsid w:val="000A34F5"/>
    <w:rsid w:val="000A74B0"/>
    <w:rsid w:val="000B3DCE"/>
    <w:rsid w:val="000C22F0"/>
    <w:rsid w:val="000D66F3"/>
    <w:rsid w:val="000E6770"/>
    <w:rsid w:val="000F09A1"/>
    <w:rsid w:val="000F26B8"/>
    <w:rsid w:val="000F4412"/>
    <w:rsid w:val="000F5D43"/>
    <w:rsid w:val="00115371"/>
    <w:rsid w:val="00116ABF"/>
    <w:rsid w:val="0012506D"/>
    <w:rsid w:val="00141EB6"/>
    <w:rsid w:val="00144C28"/>
    <w:rsid w:val="00144F31"/>
    <w:rsid w:val="001451BA"/>
    <w:rsid w:val="00151CA3"/>
    <w:rsid w:val="0015684B"/>
    <w:rsid w:val="00157CA7"/>
    <w:rsid w:val="00164BC5"/>
    <w:rsid w:val="00165F3D"/>
    <w:rsid w:val="00172621"/>
    <w:rsid w:val="00185E1A"/>
    <w:rsid w:val="0019429F"/>
    <w:rsid w:val="00195960"/>
    <w:rsid w:val="00197622"/>
    <w:rsid w:val="001A7B22"/>
    <w:rsid w:val="001B2168"/>
    <w:rsid w:val="001B2EF4"/>
    <w:rsid w:val="001C14B7"/>
    <w:rsid w:val="001C2DDD"/>
    <w:rsid w:val="001D5389"/>
    <w:rsid w:val="001E4E97"/>
    <w:rsid w:val="001E5B84"/>
    <w:rsid w:val="001F1590"/>
    <w:rsid w:val="00205309"/>
    <w:rsid w:val="002062A2"/>
    <w:rsid w:val="00211797"/>
    <w:rsid w:val="0022431B"/>
    <w:rsid w:val="002310F8"/>
    <w:rsid w:val="00235CB6"/>
    <w:rsid w:val="00236A80"/>
    <w:rsid w:val="002530C8"/>
    <w:rsid w:val="00266AB2"/>
    <w:rsid w:val="002671A2"/>
    <w:rsid w:val="00274547"/>
    <w:rsid w:val="00292389"/>
    <w:rsid w:val="00293A53"/>
    <w:rsid w:val="002C2B3E"/>
    <w:rsid w:val="002D2C9D"/>
    <w:rsid w:val="002D4332"/>
    <w:rsid w:val="002D555D"/>
    <w:rsid w:val="002E2B2C"/>
    <w:rsid w:val="002E2E99"/>
    <w:rsid w:val="002E6541"/>
    <w:rsid w:val="002F13D1"/>
    <w:rsid w:val="003227F5"/>
    <w:rsid w:val="00326E17"/>
    <w:rsid w:val="003366EE"/>
    <w:rsid w:val="00340568"/>
    <w:rsid w:val="003438AC"/>
    <w:rsid w:val="003552E4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B7C39"/>
    <w:rsid w:val="003C4A89"/>
    <w:rsid w:val="003C5E4B"/>
    <w:rsid w:val="003D0CBC"/>
    <w:rsid w:val="003D20C5"/>
    <w:rsid w:val="003E3AC3"/>
    <w:rsid w:val="003F72BF"/>
    <w:rsid w:val="003F7C4F"/>
    <w:rsid w:val="00406388"/>
    <w:rsid w:val="00407138"/>
    <w:rsid w:val="00413F8E"/>
    <w:rsid w:val="00417C17"/>
    <w:rsid w:val="00420A39"/>
    <w:rsid w:val="00423B91"/>
    <w:rsid w:val="004253D6"/>
    <w:rsid w:val="00426894"/>
    <w:rsid w:val="0042777B"/>
    <w:rsid w:val="00432524"/>
    <w:rsid w:val="00434351"/>
    <w:rsid w:val="00453ADE"/>
    <w:rsid w:val="00457BDD"/>
    <w:rsid w:val="0046254E"/>
    <w:rsid w:val="00472185"/>
    <w:rsid w:val="00472EE2"/>
    <w:rsid w:val="00476359"/>
    <w:rsid w:val="004776B4"/>
    <w:rsid w:val="00490C9D"/>
    <w:rsid w:val="00495C3C"/>
    <w:rsid w:val="004961AA"/>
    <w:rsid w:val="004B2102"/>
    <w:rsid w:val="004C122E"/>
    <w:rsid w:val="004C15AD"/>
    <w:rsid w:val="004D1587"/>
    <w:rsid w:val="004E2C77"/>
    <w:rsid w:val="004E3029"/>
    <w:rsid w:val="004E540A"/>
    <w:rsid w:val="004E5C85"/>
    <w:rsid w:val="004E6F2F"/>
    <w:rsid w:val="004F3B9A"/>
    <w:rsid w:val="004F7BE1"/>
    <w:rsid w:val="00504C17"/>
    <w:rsid w:val="005074E7"/>
    <w:rsid w:val="0051383C"/>
    <w:rsid w:val="00514240"/>
    <w:rsid w:val="005354A1"/>
    <w:rsid w:val="00536617"/>
    <w:rsid w:val="00537606"/>
    <w:rsid w:val="005438A1"/>
    <w:rsid w:val="0055384F"/>
    <w:rsid w:val="0055478A"/>
    <w:rsid w:val="0056291F"/>
    <w:rsid w:val="00566FB7"/>
    <w:rsid w:val="005732ED"/>
    <w:rsid w:val="00574FE5"/>
    <w:rsid w:val="00575D53"/>
    <w:rsid w:val="005A0824"/>
    <w:rsid w:val="005A4DB3"/>
    <w:rsid w:val="005A5D70"/>
    <w:rsid w:val="005A7EBD"/>
    <w:rsid w:val="005B41E2"/>
    <w:rsid w:val="005C150C"/>
    <w:rsid w:val="005C51F2"/>
    <w:rsid w:val="005D1E90"/>
    <w:rsid w:val="005D241D"/>
    <w:rsid w:val="005D2938"/>
    <w:rsid w:val="005D2AE9"/>
    <w:rsid w:val="005E7FDD"/>
    <w:rsid w:val="0060227D"/>
    <w:rsid w:val="006033FD"/>
    <w:rsid w:val="00606F68"/>
    <w:rsid w:val="0061566C"/>
    <w:rsid w:val="0062300C"/>
    <w:rsid w:val="006231BA"/>
    <w:rsid w:val="00623628"/>
    <w:rsid w:val="00632A2F"/>
    <w:rsid w:val="0063765A"/>
    <w:rsid w:val="00637D8A"/>
    <w:rsid w:val="006406AC"/>
    <w:rsid w:val="006460A1"/>
    <w:rsid w:val="0064760C"/>
    <w:rsid w:val="0064773F"/>
    <w:rsid w:val="00647A34"/>
    <w:rsid w:val="00650D22"/>
    <w:rsid w:val="006602F1"/>
    <w:rsid w:val="006653C1"/>
    <w:rsid w:val="00666AFE"/>
    <w:rsid w:val="006679E0"/>
    <w:rsid w:val="00673BED"/>
    <w:rsid w:val="00674670"/>
    <w:rsid w:val="006761E6"/>
    <w:rsid w:val="006815E0"/>
    <w:rsid w:val="00682492"/>
    <w:rsid w:val="00694F16"/>
    <w:rsid w:val="006A5A37"/>
    <w:rsid w:val="006A6AF4"/>
    <w:rsid w:val="006B20E5"/>
    <w:rsid w:val="006B3564"/>
    <w:rsid w:val="006B4B45"/>
    <w:rsid w:val="006C3BEC"/>
    <w:rsid w:val="006C4012"/>
    <w:rsid w:val="006C6EA7"/>
    <w:rsid w:val="006D0095"/>
    <w:rsid w:val="006D404C"/>
    <w:rsid w:val="006D614F"/>
    <w:rsid w:val="006D6CF8"/>
    <w:rsid w:val="006E63F4"/>
    <w:rsid w:val="006E73CD"/>
    <w:rsid w:val="00703902"/>
    <w:rsid w:val="00712E2B"/>
    <w:rsid w:val="00714CF5"/>
    <w:rsid w:val="00715577"/>
    <w:rsid w:val="00716242"/>
    <w:rsid w:val="00736892"/>
    <w:rsid w:val="00736C16"/>
    <w:rsid w:val="0074104B"/>
    <w:rsid w:val="00741B87"/>
    <w:rsid w:val="00741F45"/>
    <w:rsid w:val="007508CD"/>
    <w:rsid w:val="00750B22"/>
    <w:rsid w:val="0077204A"/>
    <w:rsid w:val="00774B13"/>
    <w:rsid w:val="007762CD"/>
    <w:rsid w:val="00777B45"/>
    <w:rsid w:val="00791CF9"/>
    <w:rsid w:val="007A0605"/>
    <w:rsid w:val="007A5F6F"/>
    <w:rsid w:val="007B1BBE"/>
    <w:rsid w:val="007B3595"/>
    <w:rsid w:val="007C1802"/>
    <w:rsid w:val="007C7F05"/>
    <w:rsid w:val="007E2211"/>
    <w:rsid w:val="007F753D"/>
    <w:rsid w:val="00803C46"/>
    <w:rsid w:val="00805007"/>
    <w:rsid w:val="00837EBB"/>
    <w:rsid w:val="008477C7"/>
    <w:rsid w:val="00873199"/>
    <w:rsid w:val="00885A03"/>
    <w:rsid w:val="008863EE"/>
    <w:rsid w:val="008912C1"/>
    <w:rsid w:val="008A3D5B"/>
    <w:rsid w:val="008A5859"/>
    <w:rsid w:val="008B3A7D"/>
    <w:rsid w:val="008C69AD"/>
    <w:rsid w:val="008E1468"/>
    <w:rsid w:val="009111F1"/>
    <w:rsid w:val="00912989"/>
    <w:rsid w:val="00914BA5"/>
    <w:rsid w:val="009435AD"/>
    <w:rsid w:val="00951DFE"/>
    <w:rsid w:val="00954C44"/>
    <w:rsid w:val="0095559B"/>
    <w:rsid w:val="0097463E"/>
    <w:rsid w:val="00990830"/>
    <w:rsid w:val="009A5257"/>
    <w:rsid w:val="009C3137"/>
    <w:rsid w:val="009D3944"/>
    <w:rsid w:val="009E39C3"/>
    <w:rsid w:val="009E44CF"/>
    <w:rsid w:val="009F0C2A"/>
    <w:rsid w:val="009F1864"/>
    <w:rsid w:val="009F3CA7"/>
    <w:rsid w:val="009F7A1D"/>
    <w:rsid w:val="00A011D5"/>
    <w:rsid w:val="00A1494F"/>
    <w:rsid w:val="00A165B3"/>
    <w:rsid w:val="00A269F6"/>
    <w:rsid w:val="00A27657"/>
    <w:rsid w:val="00A435C4"/>
    <w:rsid w:val="00A459C4"/>
    <w:rsid w:val="00A676CA"/>
    <w:rsid w:val="00A73D47"/>
    <w:rsid w:val="00A92BED"/>
    <w:rsid w:val="00AA07C7"/>
    <w:rsid w:val="00AA6B08"/>
    <w:rsid w:val="00AA7853"/>
    <w:rsid w:val="00AB3268"/>
    <w:rsid w:val="00AB38CC"/>
    <w:rsid w:val="00AB59A4"/>
    <w:rsid w:val="00AC4238"/>
    <w:rsid w:val="00AF5511"/>
    <w:rsid w:val="00AF71C8"/>
    <w:rsid w:val="00B019F0"/>
    <w:rsid w:val="00B02194"/>
    <w:rsid w:val="00B027E0"/>
    <w:rsid w:val="00B0781B"/>
    <w:rsid w:val="00B12A80"/>
    <w:rsid w:val="00B24839"/>
    <w:rsid w:val="00B24A2F"/>
    <w:rsid w:val="00B52AC5"/>
    <w:rsid w:val="00B67F33"/>
    <w:rsid w:val="00B7037B"/>
    <w:rsid w:val="00B761B6"/>
    <w:rsid w:val="00B8277F"/>
    <w:rsid w:val="00B83042"/>
    <w:rsid w:val="00B95003"/>
    <w:rsid w:val="00B966A5"/>
    <w:rsid w:val="00BA385B"/>
    <w:rsid w:val="00BA47CF"/>
    <w:rsid w:val="00BB0EC7"/>
    <w:rsid w:val="00BC5F4C"/>
    <w:rsid w:val="00BD242E"/>
    <w:rsid w:val="00BD4CA0"/>
    <w:rsid w:val="00BD5F6B"/>
    <w:rsid w:val="00BE057D"/>
    <w:rsid w:val="00BE1921"/>
    <w:rsid w:val="00BE2AAE"/>
    <w:rsid w:val="00BE3447"/>
    <w:rsid w:val="00BE4E56"/>
    <w:rsid w:val="00BE5F6B"/>
    <w:rsid w:val="00BE7B67"/>
    <w:rsid w:val="00BF2394"/>
    <w:rsid w:val="00BF61CE"/>
    <w:rsid w:val="00BF6368"/>
    <w:rsid w:val="00C16C66"/>
    <w:rsid w:val="00C23A5D"/>
    <w:rsid w:val="00C24C88"/>
    <w:rsid w:val="00C25238"/>
    <w:rsid w:val="00C25326"/>
    <w:rsid w:val="00C25A57"/>
    <w:rsid w:val="00C31A42"/>
    <w:rsid w:val="00C400F5"/>
    <w:rsid w:val="00C40AF8"/>
    <w:rsid w:val="00C439CE"/>
    <w:rsid w:val="00C5299B"/>
    <w:rsid w:val="00C64731"/>
    <w:rsid w:val="00C6584C"/>
    <w:rsid w:val="00C76357"/>
    <w:rsid w:val="00C82471"/>
    <w:rsid w:val="00C862CE"/>
    <w:rsid w:val="00C87F2E"/>
    <w:rsid w:val="00CB4A78"/>
    <w:rsid w:val="00CB59AE"/>
    <w:rsid w:val="00CC192A"/>
    <w:rsid w:val="00CD04D8"/>
    <w:rsid w:val="00CE00BB"/>
    <w:rsid w:val="00CF16A0"/>
    <w:rsid w:val="00D13091"/>
    <w:rsid w:val="00D22BE0"/>
    <w:rsid w:val="00D23684"/>
    <w:rsid w:val="00D23C1D"/>
    <w:rsid w:val="00D24A06"/>
    <w:rsid w:val="00D35B81"/>
    <w:rsid w:val="00D41AC4"/>
    <w:rsid w:val="00D4671A"/>
    <w:rsid w:val="00D47615"/>
    <w:rsid w:val="00D517B0"/>
    <w:rsid w:val="00D51B44"/>
    <w:rsid w:val="00D5410D"/>
    <w:rsid w:val="00D63797"/>
    <w:rsid w:val="00D73443"/>
    <w:rsid w:val="00D808DB"/>
    <w:rsid w:val="00D83F04"/>
    <w:rsid w:val="00D8508C"/>
    <w:rsid w:val="00D94B08"/>
    <w:rsid w:val="00DA20F5"/>
    <w:rsid w:val="00DB2AB3"/>
    <w:rsid w:val="00DB3C39"/>
    <w:rsid w:val="00DB55C0"/>
    <w:rsid w:val="00DC50E5"/>
    <w:rsid w:val="00DC6BC0"/>
    <w:rsid w:val="00DC7764"/>
    <w:rsid w:val="00DD6A50"/>
    <w:rsid w:val="00DE0574"/>
    <w:rsid w:val="00DE0B7C"/>
    <w:rsid w:val="00DE76E0"/>
    <w:rsid w:val="00E035CD"/>
    <w:rsid w:val="00E150A7"/>
    <w:rsid w:val="00E16682"/>
    <w:rsid w:val="00E17F8D"/>
    <w:rsid w:val="00E22380"/>
    <w:rsid w:val="00E32514"/>
    <w:rsid w:val="00E33187"/>
    <w:rsid w:val="00E34E4A"/>
    <w:rsid w:val="00E410E7"/>
    <w:rsid w:val="00E43E4D"/>
    <w:rsid w:val="00E4679C"/>
    <w:rsid w:val="00E6294A"/>
    <w:rsid w:val="00E65E38"/>
    <w:rsid w:val="00E756F4"/>
    <w:rsid w:val="00E76B60"/>
    <w:rsid w:val="00E80EAD"/>
    <w:rsid w:val="00E91259"/>
    <w:rsid w:val="00E91D8D"/>
    <w:rsid w:val="00E936F1"/>
    <w:rsid w:val="00EA0126"/>
    <w:rsid w:val="00EA2095"/>
    <w:rsid w:val="00EB054D"/>
    <w:rsid w:val="00EB1A6E"/>
    <w:rsid w:val="00EB4904"/>
    <w:rsid w:val="00EB720F"/>
    <w:rsid w:val="00ED41DB"/>
    <w:rsid w:val="00EE0A8D"/>
    <w:rsid w:val="00EF006A"/>
    <w:rsid w:val="00EF19E6"/>
    <w:rsid w:val="00EF2E7F"/>
    <w:rsid w:val="00EF3C78"/>
    <w:rsid w:val="00EF5504"/>
    <w:rsid w:val="00F12C98"/>
    <w:rsid w:val="00F15B25"/>
    <w:rsid w:val="00F15D49"/>
    <w:rsid w:val="00F179EF"/>
    <w:rsid w:val="00F231DC"/>
    <w:rsid w:val="00F34F09"/>
    <w:rsid w:val="00F41D8B"/>
    <w:rsid w:val="00F43EA4"/>
    <w:rsid w:val="00F47B3F"/>
    <w:rsid w:val="00F55D3D"/>
    <w:rsid w:val="00F55F3A"/>
    <w:rsid w:val="00F57167"/>
    <w:rsid w:val="00F659B4"/>
    <w:rsid w:val="00F745B4"/>
    <w:rsid w:val="00F83FA7"/>
    <w:rsid w:val="00F840C6"/>
    <w:rsid w:val="00F8607D"/>
    <w:rsid w:val="00F94096"/>
    <w:rsid w:val="00FA269B"/>
    <w:rsid w:val="00FA40D3"/>
    <w:rsid w:val="00FB4E94"/>
    <w:rsid w:val="00FC4C97"/>
    <w:rsid w:val="00FC56E5"/>
    <w:rsid w:val="00FC65C1"/>
    <w:rsid w:val="00FD08AF"/>
    <w:rsid w:val="00FD2758"/>
    <w:rsid w:val="00FD7219"/>
    <w:rsid w:val="00FE0027"/>
    <w:rsid w:val="00FE064B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481FFFA-04F9-4512-9068-0D54E899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basedOn w:val="DefaultParagraphFont"/>
    <w:uiPriority w:val="99"/>
    <w:rsid w:val="000F4412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basedOn w:val="DefaultParagraphFont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basedOn w:val="DefaultParagraphFont"/>
    <w:link w:val="Header"/>
    <w:uiPriority w:val="99"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paragraph" w:styleId="BalloonText">
    <w:name w:val="Balloon Text"/>
    <w:basedOn w:val="Normal"/>
    <w:link w:val="BalloonTextChar"/>
    <w:rsid w:val="00606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F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7D8A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BD4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32" Type="http://schemas.openxmlformats.org/officeDocument/2006/relationships/footer" Target="footer6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eader" Target="header6.xml"/><Relationship Id="rId35" Type="http://schemas.openxmlformats.org/officeDocument/2006/relationships/footer" Target="footer8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35_DEVELOPMENT\Internal\Templates\Word\Gorba_DDOC_EN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Gorba_DDOC_EN.dotm</Template>
  <TotalTime>0</TotalTime>
  <Pages>8</Pages>
  <Words>651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Gorba Documentation Template</vt:lpstr>
      <vt:lpstr>Gorba Documentation Template</vt:lpstr>
    </vt:vector>
  </TitlesOfParts>
  <Company>Gorba AG</Company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Gorba Documentation Template</dc:title>
  <dc:creator>Epple Thomas</dc:creator>
  <cp:lastModifiedBy>Epple Thomas</cp:lastModifiedBy>
  <cp:revision>8</cp:revision>
  <cp:lastPrinted>2014-11-18T07:53:00Z</cp:lastPrinted>
  <dcterms:created xsi:type="dcterms:W3CDTF">2014-11-14T08:06:00Z</dcterms:created>
  <dcterms:modified xsi:type="dcterms:W3CDTF">2014-11-24T16:53:00Z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0.2</vt:lpwstr>
  </property>
  <property fmtid="{D5CDD505-2E9C-101B-9397-08002B2CF9AE}" pid="3" name="GO_Author">
    <vt:lpwstr>EPT</vt:lpwstr>
  </property>
  <property fmtid="{D5CDD505-2E9C-101B-9397-08002B2CF9AE}" pid="4" name="GO_Project">
    <vt:lpwstr>icenter.media</vt:lpwstr>
  </property>
  <property fmtid="{D5CDD505-2E9C-101B-9397-08002B2CF9AE}" pid="5" name="GO_DocType">
    <vt:lpwstr>Guideline</vt:lpwstr>
  </property>
  <property fmtid="{D5CDD505-2E9C-101B-9397-08002B2CF9AE}" pid="6" name="GO_Title">
    <vt:lpwstr>Analog clock configuration</vt:lpwstr>
  </property>
  <property fmtid="{D5CDD505-2E9C-101B-9397-08002B2CF9AE}" pid="7" name="GO_Subject">
    <vt:lpwstr/>
  </property>
  <property fmtid="{D5CDD505-2E9C-101B-9397-08002B2CF9AE}" pid="8" name="GO_CreationDate">
    <vt:lpwstr>2014-11-14</vt:lpwstr>
  </property>
  <property fmtid="{D5CDD505-2E9C-101B-9397-08002B2CF9AE}" pid="9" name="GO_State">
    <vt:lpwstr>Draft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7</vt:lpwstr>
  </property>
  <property fmtid="{D5CDD505-2E9C-101B-9397-08002B2CF9AE}" pid="12" name="GO_Header1">
    <vt:lpwstr>icenter.media, Analog clock configuration</vt:lpwstr>
  </property>
  <property fmtid="{D5CDD505-2E9C-101B-9397-08002B2CF9AE}" pid="13" name="GO_Header2">
    <vt:lpwstr>Guideline, 0.2, Draft</vt:lpwstr>
  </property>
  <property fmtid="{D5CDD505-2E9C-101B-9397-08002B2CF9AE}" pid="14" name="GO_Footer">
    <vt:lpwstr>2014-11-14 / EPT, Internal use only</vt:lpwstr>
  </property>
  <property fmtid="{D5CDD505-2E9C-101B-9397-08002B2CF9AE}" pid="15" name="GO_Repository">
    <vt:lpwstr>/Main/Center/Media/Documents/Analog clock configuration.docx</vt:lpwstr>
  </property>
</Properties>
</file>